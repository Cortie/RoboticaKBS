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23BF" w14:textId="3EF0AF2F" w:rsidR="00105973" w:rsidRDefault="005B490D">
      <w:pPr>
        <w:sectPr w:rsidR="00105973" w:rsidSect="002F251F">
          <w:headerReference w:type="default" r:id="rId11"/>
          <w:footerReference w:type="default" r:id="rId12"/>
          <w:footnotePr>
            <w:pos w:val="beneathText"/>
          </w:footnotePr>
          <w:pgSz w:w="11907" w:h="16840" w:code="9"/>
          <w:pgMar w:top="13892" w:right="1701" w:bottom="851" w:left="1616" w:header="340" w:footer="340" w:gutter="0"/>
          <w:cols w:space="708"/>
          <w:docGrid w:linePitch="360"/>
        </w:sectPr>
      </w:pPr>
      <w:r>
        <w:rPr>
          <w:noProof/>
        </w:rPr>
        <w:pict w14:anchorId="5CE3D6BE">
          <v:rect id="Rechthoek 48" o:spid="_x0000_s1028" style="position:absolute;margin-left:439.25pt;margin-top:15.85pt;width:151.35pt;height:807.9pt;z-index:251661312;visibility:visible;mso-height-percent:960;mso-position-horizontal-relative:page;mso-position-vertical-relative:page;mso-height-percent:9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UqQIAALQ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" fillcolor="#1f497d [3215]" stroked="f" strokeweight="2pt">
            <v:textbox style="mso-next-textbox:#Rechthoek 48" inset="14.4pt,,14.4pt">
              <w:txbxContent>
                <w:p w14:paraId="6967B0A5" w14:textId="77777777" w:rsidR="00B77F05" w:rsidRPr="00154D91" w:rsidRDefault="00B77F05" w:rsidP="00B77F05">
                  <w:pPr>
                    <w:pStyle w:val="Subtitle"/>
                    <w:rPr>
                      <w:color w:val="FFFFFF" w:themeColor="background1"/>
                      <w:lang w:val="en-US"/>
                    </w:rPr>
                  </w:pPr>
                  <w:proofErr w:type="spellStart"/>
                  <w:r>
                    <w:rPr>
                      <w:color w:val="FFFFFF" w:themeColor="background1"/>
                      <w:lang w:val="en-US"/>
                    </w:rPr>
                    <w:t>RoboScholars</w:t>
                  </w:r>
                  <w:proofErr w:type="spellEnd"/>
                </w:p>
              </w:txbxContent>
            </v:textbox>
            <w10:wrap anchorx="page" anchory="page"/>
          </v:rect>
        </w:pict>
      </w:r>
      <w:r>
        <w:rPr>
          <w:noProof/>
        </w:rPr>
        <w:pict w14:anchorId="47052453">
          <v:shapetype id="_x0000_t202" coordsize="21600,21600" o:spt="202" path="m,l,21600r21600,l21600,xe">
            <v:stroke joinstyle="miter"/>
            <v:path gradientshapeok="t" o:connecttype="rect"/>
          </v:shapetype>
          <v:shape id="Text Box 2" o:spid="_x0000_s1030" type="#_x0000_t202" style="position:absolute;margin-left:361.45pt;margin-top:-42.1pt;width:146.2pt;height:171.45pt;z-index:251663360;visibility:visible;mso-wrap-distance-top:3.6pt;mso-wrap-distance-bottom:3.6pt;mso-width-relative:margin;mso-height-relative:margin" fillcolor="#1f497d [3215]" strokecolor="#1f497d [3215]">
            <v:textbox>
              <w:txbxContent>
                <w:p w14:paraId="7A0CCE45" w14:textId="3E4B3FA2" w:rsidR="00B77F05" w:rsidRDefault="00084291">
                  <w:pPr>
                    <w:rPr>
                      <w:color w:val="FFFFFF" w:themeColor="background1"/>
                      <w:lang w:val="en-US"/>
                    </w:rPr>
                  </w:pPr>
                  <w:r>
                    <w:rPr>
                      <w:color w:val="FFFFFF" w:themeColor="background1"/>
                      <w:lang w:val="en-US"/>
                    </w:rPr>
                    <w:t>Auteurs:</w:t>
                  </w:r>
                  <w:r w:rsidR="00860699">
                    <w:rPr>
                      <w:color w:val="FFFFFF" w:themeColor="background1"/>
                      <w:lang w:val="en-US"/>
                    </w:rPr>
                    <w:br/>
                    <w:t>Cordell Stirling(s1154065)</w:t>
                  </w:r>
                  <w:r w:rsidR="00415309">
                    <w:rPr>
                      <w:color w:val="FFFFFF" w:themeColor="background1"/>
                      <w:lang w:val="en-US"/>
                    </w:rPr>
                    <w:br/>
                  </w:r>
                  <w:proofErr w:type="spellStart"/>
                  <w:r w:rsidR="00415309">
                    <w:rPr>
                      <w:color w:val="FFFFFF" w:themeColor="background1"/>
                      <w:lang w:val="en-US"/>
                    </w:rPr>
                    <w:t>Jelle</w:t>
                  </w:r>
                  <w:proofErr w:type="spellEnd"/>
                  <w:r w:rsidR="00415309">
                    <w:rPr>
                      <w:color w:val="FFFFFF" w:themeColor="background1"/>
                      <w:lang w:val="en-US"/>
                    </w:rPr>
                    <w:t xml:space="preserve"> Smelt(s1159072)</w:t>
                  </w:r>
                </w:p>
                <w:p w14:paraId="67D50749" w14:textId="7C3CE6FA" w:rsidR="00415309" w:rsidRPr="00E92E89" w:rsidRDefault="00415309">
                  <w:pPr>
                    <w:rPr>
                      <w:color w:val="FFFFFF" w:themeColor="background1"/>
                    </w:rPr>
                  </w:pPr>
                  <w:r w:rsidRPr="00E92E89">
                    <w:rPr>
                      <w:color w:val="FFFFFF" w:themeColor="background1"/>
                    </w:rPr>
                    <w:t>Jeremy de Groot(s1</w:t>
                  </w:r>
                  <w:r w:rsidR="00F3190E" w:rsidRPr="00E92E89">
                    <w:rPr>
                      <w:color w:val="FFFFFF" w:themeColor="background1"/>
                    </w:rPr>
                    <w:t>114990</w:t>
                  </w:r>
                  <w:r w:rsidRPr="00E92E89">
                    <w:rPr>
                      <w:color w:val="FFFFFF" w:themeColor="background1"/>
                    </w:rPr>
                    <w:t>)</w:t>
                  </w:r>
                </w:p>
                <w:p w14:paraId="5304DE4B" w14:textId="2469809A" w:rsidR="00652489" w:rsidRDefault="00652489">
                  <w:pPr>
                    <w:rPr>
                      <w:color w:val="FFFFFF" w:themeColor="background1"/>
                    </w:rPr>
                  </w:pPr>
                  <w:r w:rsidRPr="00E92E89">
                    <w:rPr>
                      <w:color w:val="FFFFFF" w:themeColor="background1"/>
                    </w:rPr>
                    <w:t>Rick Stoffer(s</w:t>
                  </w:r>
                  <w:r w:rsidR="00D17B13" w:rsidRPr="00E92E89">
                    <w:rPr>
                      <w:color w:val="FFFFFF" w:themeColor="background1"/>
                    </w:rPr>
                    <w:t>11</w:t>
                  </w:r>
                  <w:r w:rsidR="00E92E89" w:rsidRPr="00E92E89">
                    <w:rPr>
                      <w:color w:val="FFFFFF" w:themeColor="background1"/>
                    </w:rPr>
                    <w:t>6</w:t>
                  </w:r>
                  <w:r w:rsidR="00E92E89">
                    <w:rPr>
                      <w:color w:val="FFFFFF" w:themeColor="background1"/>
                    </w:rPr>
                    <w:t>2883)</w:t>
                  </w:r>
                </w:p>
                <w:p w14:paraId="7E775BB9" w14:textId="57B9B5B9" w:rsidR="00E92E89" w:rsidRDefault="00E92E89">
                  <w:pPr>
                    <w:rPr>
                      <w:color w:val="FFFFFF" w:themeColor="background1"/>
                    </w:rPr>
                  </w:pPr>
                  <w:r>
                    <w:rPr>
                      <w:color w:val="FFFFFF" w:themeColor="background1"/>
                    </w:rPr>
                    <w:t xml:space="preserve">Jacco </w:t>
                  </w:r>
                  <w:proofErr w:type="spellStart"/>
                  <w:r>
                    <w:rPr>
                      <w:color w:val="FFFFFF" w:themeColor="background1"/>
                    </w:rPr>
                    <w:t>Kalter</w:t>
                  </w:r>
                  <w:proofErr w:type="spellEnd"/>
                  <w:r>
                    <w:rPr>
                      <w:color w:val="FFFFFF" w:themeColor="background1"/>
                    </w:rPr>
                    <w:t>(s1158783)</w:t>
                  </w:r>
                </w:p>
                <w:p w14:paraId="71374E46" w14:textId="02FCB01A" w:rsidR="00E92E89" w:rsidRPr="00E92E89" w:rsidRDefault="00E92E89">
                  <w:pPr>
                    <w:rPr>
                      <w:color w:val="FFFFFF" w:themeColor="background1"/>
                    </w:rPr>
                  </w:pPr>
                  <w:r>
                    <w:rPr>
                      <w:color w:val="FFFFFF" w:themeColor="background1"/>
                    </w:rPr>
                    <w:t>Jesper Kiers(s1156710)</w:t>
                  </w:r>
                </w:p>
              </w:txbxContent>
            </v:textbox>
            <w10:wrap type="square"/>
          </v:shape>
        </w:pict>
      </w:r>
      <w:r>
        <w:rPr>
          <w:noProof/>
        </w:rPr>
        <w:pict w14:anchorId="519F2AD2">
          <v:rect id="Rechthoek 47" o:spid="_x0000_s1027" style="position:absolute;margin-left:12.25pt;margin-top:15.85pt;width:422.3pt;height:760.3pt;z-index:251659264;visibility:visible;mso-width-percent:690;mso-height-percent:960;mso-position-horizontal-relative:page;mso-position-vertical-relative:page;mso-width-percent:690;mso-height-percent:9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RlgIAAHs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" fillcolor="#4f81bd [3204]" stroked="f" strokeweight="2pt">
            <v:textbox inset="21.6pt,1in,21.6pt">
              <w:txbxContent>
                <w:sdt>
                  <w:sdtPr>
                    <w:rPr>
                      <w:caps/>
                      <w:color w:val="FFFFFF" w:themeColor="background1"/>
                      <w:sz w:val="72"/>
                      <w:szCs w:val="72"/>
                    </w:rPr>
                    <w:alias w:val="Titel"/>
                    <w:id w:val="492073887"/>
                    <w:dataBinding w:prefixMappings="xmlns:ns0='http://schemas.openxmlformats.org/package/2006/metadata/core-properties' xmlns:ns1='http://purl.org/dc/elements/1.1/'" w:xpath="/ns0:coreProperties[1]/ns1:title[1]" w:storeItemID="{6C3C8BC8-F283-45AE-878A-BAB7291924A1}"/>
                    <w:text/>
                  </w:sdtPr>
                  <w:sdtEndPr/>
                  <w:sdtContent>
                    <w:p w14:paraId="7B3D54EA" w14:textId="3D03B56A" w:rsidR="002D51F5" w:rsidRDefault="002D51F5" w:rsidP="002D51F5">
                      <w:pPr>
                        <w:pStyle w:val="Title"/>
                        <w:pBdr>
                          <w:bottom w:val="none" w:sz="0" w:space="0" w:color="auto"/>
                        </w:pBdr>
                        <w:jc w:val="right"/>
                        <w:rPr>
                          <w:caps/>
                          <w:color w:val="FFFFFF" w:themeColor="background1"/>
                          <w:sz w:val="72"/>
                          <w:szCs w:val="72"/>
                        </w:rPr>
                      </w:pPr>
                      <w:r>
                        <w:rPr>
                          <w:caps/>
                          <w:color w:val="FFFFFF" w:themeColor="background1"/>
                          <w:sz w:val="72"/>
                          <w:szCs w:val="72"/>
                        </w:rPr>
                        <w:t>Gamotica</w:t>
                      </w:r>
                    </w:p>
                  </w:sdtContent>
                </w:sdt>
                <w:p w14:paraId="7AEF9C66" w14:textId="0079B874" w:rsidR="002D51F5" w:rsidRPr="00C0408A" w:rsidRDefault="002D51F5" w:rsidP="002D51F5">
                  <w:pPr>
                    <w:spacing w:before="240"/>
                    <w:ind w:left="720"/>
                    <w:jc w:val="right"/>
                    <w:rPr>
                      <w:color w:val="FFFFFF" w:themeColor="background1"/>
                    </w:rPr>
                  </w:pPr>
                  <w:r>
                    <w:rPr>
                      <w:color w:val="FFFFFF" w:themeColor="background1"/>
                    </w:rPr>
                    <w:t>Business Case</w:t>
                  </w:r>
                </w:p>
              </w:txbxContent>
            </v:textbox>
            <w10:wrap anchorx="page" anchory="page"/>
          </v:rect>
        </w:pict>
      </w:r>
    </w:p>
    <w:tbl>
      <w:tblPr>
        <w:tblW w:w="0" w:type="auto"/>
        <w:tblLayout w:type="fixed"/>
        <w:tblCellMar>
          <w:left w:w="71" w:type="dxa"/>
          <w:right w:w="71" w:type="dxa"/>
        </w:tblCellMar>
        <w:tblLook w:val="0000" w:firstRow="0" w:lastRow="0" w:firstColumn="0" w:lastColumn="0" w:noHBand="0" w:noVBand="0"/>
      </w:tblPr>
      <w:tblGrid>
        <w:gridCol w:w="2138"/>
        <w:gridCol w:w="296"/>
        <w:gridCol w:w="5090"/>
      </w:tblGrid>
      <w:tr w:rsidR="00105973" w14:paraId="7B71E6C5" w14:textId="77777777" w:rsidTr="1A5383EC">
        <w:tc>
          <w:tcPr>
            <w:tcW w:w="2138" w:type="dxa"/>
          </w:tcPr>
          <w:p w14:paraId="376C5F95" w14:textId="77777777" w:rsidR="00105973" w:rsidRDefault="00105973">
            <w:pPr>
              <w:pStyle w:val="Referentie"/>
              <w:framePr w:wrap="notBeside"/>
              <w:rPr>
                <w:color w:val="000000"/>
                <w:lang w:val="en-US"/>
              </w:rPr>
            </w:pPr>
            <w:proofErr w:type="spellStart"/>
            <w:r>
              <w:rPr>
                <w:color w:val="000000"/>
                <w:lang w:val="en-US"/>
              </w:rPr>
              <w:lastRenderedPageBreak/>
              <w:t>Titel</w:t>
            </w:r>
            <w:proofErr w:type="spellEnd"/>
          </w:p>
        </w:tc>
        <w:tc>
          <w:tcPr>
            <w:tcW w:w="296" w:type="dxa"/>
          </w:tcPr>
          <w:p w14:paraId="539BA115" w14:textId="77777777" w:rsidR="00105973" w:rsidRDefault="00105973">
            <w:pPr>
              <w:framePr w:hSpace="142" w:wrap="notBeside" w:hAnchor="text" w:xAlign="right" w:yAlign="bottom" w:anchorLock="1"/>
              <w:spacing w:before="60" w:after="60"/>
              <w:jc w:val="center"/>
              <w:rPr>
                <w:color w:val="000000"/>
                <w:lang w:val="en-US"/>
              </w:rPr>
            </w:pPr>
            <w:r>
              <w:rPr>
                <w:color w:val="000000"/>
                <w:lang w:val="en-US"/>
              </w:rPr>
              <w:t>:</w:t>
            </w:r>
          </w:p>
        </w:tc>
        <w:tc>
          <w:tcPr>
            <w:tcW w:w="5090" w:type="dxa"/>
          </w:tcPr>
          <w:p w14:paraId="147F8730" w14:textId="77777777" w:rsidR="00105973" w:rsidRDefault="00E74E0C">
            <w:pPr>
              <w:pStyle w:val="Referentie2"/>
              <w:framePr w:wrap="notBeside"/>
              <w:rPr>
                <w:color w:val="000000"/>
                <w:lang w:val="en-US"/>
              </w:rPr>
            </w:pPr>
            <w:fldSimple w:instr="TITLE  \* MERGEFORMAT">
              <w:r w:rsidR="00AD3889" w:rsidRPr="00AD3889">
                <w:rPr>
                  <w:color w:val="000000"/>
                  <w:lang w:val="en-US"/>
                </w:rPr>
                <w:t>Business Case</w:t>
              </w:r>
            </w:fldSimple>
          </w:p>
        </w:tc>
      </w:tr>
      <w:tr w:rsidR="00105973" w14:paraId="7979AFB7" w14:textId="77777777" w:rsidTr="1A5383EC">
        <w:tc>
          <w:tcPr>
            <w:tcW w:w="2138" w:type="dxa"/>
          </w:tcPr>
          <w:p w14:paraId="5BAF0575" w14:textId="77777777" w:rsidR="00105973" w:rsidRDefault="00105973">
            <w:pPr>
              <w:pStyle w:val="Referentie"/>
              <w:framePr w:wrap="notBeside"/>
              <w:rPr>
                <w:color w:val="000000"/>
              </w:rPr>
            </w:pPr>
            <w:r>
              <w:rPr>
                <w:color w:val="000000"/>
              </w:rPr>
              <w:t>Project</w:t>
            </w:r>
          </w:p>
        </w:tc>
        <w:tc>
          <w:tcPr>
            <w:tcW w:w="296" w:type="dxa"/>
          </w:tcPr>
          <w:p w14:paraId="647136F0"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6655826E" w14:textId="0B8A5C99" w:rsidR="00105973" w:rsidRDefault="009B207E">
            <w:pPr>
              <w:pStyle w:val="Referentie2"/>
              <w:framePr w:wrap="notBeside"/>
              <w:rPr>
                <w:color w:val="000000"/>
              </w:rPr>
            </w:pPr>
            <w:proofErr w:type="spellStart"/>
            <w:r>
              <w:t>Gamotica</w:t>
            </w:r>
            <w:proofErr w:type="spellEnd"/>
          </w:p>
        </w:tc>
      </w:tr>
      <w:tr w:rsidR="00105973" w14:paraId="40AE923A" w14:textId="77777777" w:rsidTr="1A5383EC">
        <w:tc>
          <w:tcPr>
            <w:tcW w:w="2138" w:type="dxa"/>
          </w:tcPr>
          <w:p w14:paraId="5D01F7EF" w14:textId="77777777" w:rsidR="00105973" w:rsidRDefault="00105973">
            <w:pPr>
              <w:pStyle w:val="Referentie"/>
              <w:framePr w:wrap="notBeside"/>
              <w:rPr>
                <w:color w:val="000000"/>
              </w:rPr>
            </w:pPr>
            <w:r>
              <w:rPr>
                <w:color w:val="000000"/>
              </w:rPr>
              <w:t>Datum</w:t>
            </w:r>
          </w:p>
        </w:tc>
        <w:tc>
          <w:tcPr>
            <w:tcW w:w="296" w:type="dxa"/>
          </w:tcPr>
          <w:p w14:paraId="2F916511"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77DEFD76" w14:textId="6CA8DA4D" w:rsidR="00105973" w:rsidRDefault="00213C0E">
            <w:pPr>
              <w:pStyle w:val="Referentie2"/>
              <w:framePr w:wrap="notBeside"/>
              <w:rPr>
                <w:color w:val="000000"/>
              </w:rPr>
            </w:pPr>
            <w:r>
              <w:t>05/02/2021</w:t>
            </w:r>
          </w:p>
        </w:tc>
      </w:tr>
      <w:tr w:rsidR="00105973" w14:paraId="679864D0" w14:textId="77777777" w:rsidTr="1A5383EC">
        <w:tc>
          <w:tcPr>
            <w:tcW w:w="2138" w:type="dxa"/>
          </w:tcPr>
          <w:p w14:paraId="042C8661" w14:textId="77777777" w:rsidR="00105973" w:rsidRDefault="00105973">
            <w:pPr>
              <w:pStyle w:val="Referentie"/>
              <w:framePr w:wrap="notBeside"/>
              <w:rPr>
                <w:color w:val="000000"/>
              </w:rPr>
            </w:pPr>
            <w:r>
              <w:rPr>
                <w:color w:val="000000"/>
              </w:rPr>
              <w:t>Versie</w:t>
            </w:r>
          </w:p>
        </w:tc>
        <w:tc>
          <w:tcPr>
            <w:tcW w:w="296" w:type="dxa"/>
          </w:tcPr>
          <w:p w14:paraId="3B2BD968"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1C403E07" w14:textId="0269D48B" w:rsidR="00105973" w:rsidRDefault="00D26854">
            <w:pPr>
              <w:pStyle w:val="Referentie2"/>
              <w:framePr w:wrap="notBeside"/>
              <w:rPr>
                <w:color w:val="000000"/>
              </w:rPr>
            </w:pPr>
            <w:r>
              <w:t>1.</w:t>
            </w:r>
            <w:r w:rsidR="00213C0E">
              <w:t>0</w:t>
            </w:r>
          </w:p>
        </w:tc>
      </w:tr>
      <w:tr w:rsidR="00105973" w14:paraId="572B4083" w14:textId="77777777" w:rsidTr="1A5383EC">
        <w:tc>
          <w:tcPr>
            <w:tcW w:w="2138" w:type="dxa"/>
          </w:tcPr>
          <w:p w14:paraId="5C606A55" w14:textId="77777777" w:rsidR="00105973" w:rsidRDefault="00105973">
            <w:pPr>
              <w:pStyle w:val="Referentie"/>
              <w:framePr w:wrap="notBeside"/>
              <w:rPr>
                <w:color w:val="000000"/>
              </w:rPr>
            </w:pPr>
            <w:r>
              <w:rPr>
                <w:color w:val="000000"/>
              </w:rPr>
              <w:t>Status</w:t>
            </w:r>
          </w:p>
        </w:tc>
        <w:tc>
          <w:tcPr>
            <w:tcW w:w="296" w:type="dxa"/>
          </w:tcPr>
          <w:p w14:paraId="79DC38DC"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107E450A" w14:textId="39987EC7" w:rsidR="00105973" w:rsidRDefault="005E6E63">
            <w:pPr>
              <w:pStyle w:val="Referentie2"/>
              <w:framePr w:wrap="notBeside"/>
              <w:rPr>
                <w:color w:val="000000"/>
              </w:rPr>
            </w:pPr>
            <w:r>
              <w:rPr>
                <w:color w:val="000000"/>
              </w:rPr>
              <w:t>Begin template</w:t>
            </w:r>
          </w:p>
        </w:tc>
      </w:tr>
      <w:tr w:rsidR="00105973" w14:paraId="2665CBD9" w14:textId="77777777" w:rsidTr="1A5383EC">
        <w:tc>
          <w:tcPr>
            <w:tcW w:w="2138" w:type="dxa"/>
          </w:tcPr>
          <w:p w14:paraId="3156BE0D" w14:textId="77777777" w:rsidR="00105973" w:rsidRDefault="00105973">
            <w:pPr>
              <w:pStyle w:val="Referentie"/>
              <w:framePr w:wrap="notBeside"/>
              <w:rPr>
                <w:color w:val="000000"/>
              </w:rPr>
            </w:pPr>
            <w:r>
              <w:rPr>
                <w:color w:val="000000"/>
              </w:rPr>
              <w:t>Opdrachtgever</w:t>
            </w:r>
          </w:p>
        </w:tc>
        <w:tc>
          <w:tcPr>
            <w:tcW w:w="296" w:type="dxa"/>
          </w:tcPr>
          <w:p w14:paraId="67C5D81B"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2C00666A" w14:textId="48A911EC" w:rsidR="00105973" w:rsidRDefault="3693972E">
            <w:pPr>
              <w:pStyle w:val="Referentie2"/>
              <w:framePr w:wrap="notBeside"/>
            </w:pPr>
            <w:r w:rsidRPr="5B1D7108">
              <w:rPr>
                <w:color w:val="000000" w:themeColor="text1"/>
              </w:rPr>
              <w:t xml:space="preserve">Willie </w:t>
            </w:r>
            <w:proofErr w:type="spellStart"/>
            <w:r w:rsidRPr="5B1D7108">
              <w:rPr>
                <w:color w:val="000000" w:themeColor="text1"/>
              </w:rPr>
              <w:t>Conen</w:t>
            </w:r>
            <w:proofErr w:type="spellEnd"/>
          </w:p>
        </w:tc>
      </w:tr>
      <w:tr w:rsidR="00105973" w14:paraId="420923BD" w14:textId="77777777" w:rsidTr="1A5383EC">
        <w:tc>
          <w:tcPr>
            <w:tcW w:w="2138" w:type="dxa"/>
          </w:tcPr>
          <w:p w14:paraId="2A4A076B" w14:textId="77777777" w:rsidR="00105973" w:rsidRDefault="00105973">
            <w:pPr>
              <w:pStyle w:val="Referentie"/>
              <w:framePr w:wrap="notBeside"/>
              <w:rPr>
                <w:color w:val="000000"/>
              </w:rPr>
            </w:pPr>
            <w:r>
              <w:rPr>
                <w:color w:val="000000"/>
              </w:rPr>
              <w:t>Projectmanager</w:t>
            </w:r>
          </w:p>
        </w:tc>
        <w:tc>
          <w:tcPr>
            <w:tcW w:w="296" w:type="dxa"/>
          </w:tcPr>
          <w:p w14:paraId="750B6790"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5190FB65" w14:textId="451AF307" w:rsidR="00105973" w:rsidRDefault="2A598825">
            <w:pPr>
              <w:pStyle w:val="Referentie2"/>
              <w:framePr w:wrap="notBeside"/>
              <w:rPr>
                <w:color w:val="000000"/>
              </w:rPr>
            </w:pPr>
            <w:r w:rsidRPr="77907B2E">
              <w:rPr>
                <w:color w:val="000000" w:themeColor="text1"/>
              </w:rPr>
              <w:t xml:space="preserve">Wille </w:t>
            </w:r>
            <w:proofErr w:type="spellStart"/>
            <w:r w:rsidRPr="77907B2E">
              <w:rPr>
                <w:color w:val="000000" w:themeColor="text1"/>
              </w:rPr>
              <w:t>Conen</w:t>
            </w:r>
            <w:proofErr w:type="spellEnd"/>
          </w:p>
        </w:tc>
      </w:tr>
      <w:tr w:rsidR="00105973" w:rsidRPr="00291663" w14:paraId="7DFFF239" w14:textId="77777777" w:rsidTr="1A5383EC">
        <w:tc>
          <w:tcPr>
            <w:tcW w:w="2138" w:type="dxa"/>
          </w:tcPr>
          <w:p w14:paraId="73ACDF86" w14:textId="3DA270AC" w:rsidR="00105973" w:rsidRDefault="00291663">
            <w:pPr>
              <w:pStyle w:val="Referentie"/>
              <w:framePr w:wrap="notBeside"/>
              <w:rPr>
                <w:color w:val="000000"/>
              </w:rPr>
            </w:pPr>
            <w:r>
              <w:rPr>
                <w:color w:val="000000"/>
              </w:rPr>
              <w:t>Team</w:t>
            </w:r>
            <w:r w:rsidR="00105973">
              <w:rPr>
                <w:color w:val="000000"/>
              </w:rPr>
              <w:t>manager</w:t>
            </w:r>
          </w:p>
        </w:tc>
        <w:tc>
          <w:tcPr>
            <w:tcW w:w="296" w:type="dxa"/>
          </w:tcPr>
          <w:p w14:paraId="4A081E07"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3474C03F" w14:textId="3850C554" w:rsidR="00105973" w:rsidRPr="00291663" w:rsidRDefault="00291663" w:rsidP="1A5383EC">
            <w:pPr>
              <w:framePr w:wrap="notBeside" w:hAnchor="text"/>
              <w:rPr>
                <w:lang w:val="en-US"/>
              </w:rPr>
            </w:pPr>
            <w:r w:rsidRPr="00291663">
              <w:rPr>
                <w:lang w:val="en-US"/>
              </w:rPr>
              <w:t>Cordell Stirling (S1154065)</w:t>
            </w:r>
            <w:r w:rsidR="00105973" w:rsidRPr="00291663">
              <w:rPr>
                <w:lang w:val="en-US"/>
              </w:rPr>
              <w:br/>
            </w:r>
          </w:p>
        </w:tc>
      </w:tr>
      <w:tr w:rsidR="00105973" w:rsidRPr="002C53EF" w14:paraId="1DC136C8" w14:textId="77777777" w:rsidTr="1A5383EC">
        <w:tc>
          <w:tcPr>
            <w:tcW w:w="2138" w:type="dxa"/>
          </w:tcPr>
          <w:p w14:paraId="5EFC5D88" w14:textId="77777777" w:rsidR="00105973" w:rsidRDefault="00105973">
            <w:pPr>
              <w:pStyle w:val="Referentie"/>
              <w:framePr w:wrap="notBeside"/>
              <w:rPr>
                <w:color w:val="000000"/>
              </w:rPr>
            </w:pPr>
            <w:r>
              <w:rPr>
                <w:color w:val="000000"/>
              </w:rPr>
              <w:t>Opsteller(s)</w:t>
            </w:r>
          </w:p>
        </w:tc>
        <w:tc>
          <w:tcPr>
            <w:tcW w:w="296" w:type="dxa"/>
          </w:tcPr>
          <w:p w14:paraId="129D08BE" w14:textId="77777777" w:rsidR="00105973" w:rsidRDefault="00105973">
            <w:pPr>
              <w:framePr w:hSpace="142" w:wrap="notBeside" w:hAnchor="text" w:xAlign="right" w:yAlign="bottom" w:anchorLock="1"/>
              <w:spacing w:before="60" w:after="60"/>
              <w:jc w:val="center"/>
              <w:rPr>
                <w:color w:val="000000"/>
                <w:lang w:val="en-US"/>
              </w:rPr>
            </w:pPr>
            <w:r>
              <w:rPr>
                <w:color w:val="000000"/>
                <w:lang w:val="en-US"/>
              </w:rPr>
              <w:t>:</w:t>
            </w:r>
          </w:p>
        </w:tc>
        <w:tc>
          <w:tcPr>
            <w:tcW w:w="5090" w:type="dxa"/>
          </w:tcPr>
          <w:p w14:paraId="2D652ECD" w14:textId="063DF83B" w:rsidR="00105973" w:rsidRPr="002C53EF" w:rsidRDefault="00291663">
            <w:pPr>
              <w:pStyle w:val="Referentie2"/>
              <w:framePr w:wrap="notBeside"/>
              <w:rPr>
                <w:color w:val="000000"/>
              </w:rPr>
            </w:pPr>
            <w:r w:rsidRPr="002C53EF">
              <w:rPr>
                <w:color w:val="000000"/>
              </w:rPr>
              <w:t>Cordell Stirling (S115</w:t>
            </w:r>
            <w:r w:rsidR="007819D0" w:rsidRPr="002C53EF">
              <w:rPr>
                <w:color w:val="000000"/>
              </w:rPr>
              <w:t xml:space="preserve">4065), Jelle Smelt </w:t>
            </w:r>
            <w:r w:rsidR="007819D0" w:rsidRPr="6607EE18">
              <w:rPr>
                <w:color w:val="000000" w:themeColor="text1"/>
                <w:lang w:val="en-US"/>
              </w:rPr>
              <w:t>(</w:t>
            </w:r>
            <w:r w:rsidR="2A42B929" w:rsidRPr="6607EE18">
              <w:rPr>
                <w:color w:val="000000" w:themeColor="text1"/>
                <w:lang w:val="en-US"/>
              </w:rPr>
              <w:t>S1159072</w:t>
            </w:r>
            <w:r w:rsidR="007819D0" w:rsidRPr="6607EE18">
              <w:rPr>
                <w:color w:val="000000" w:themeColor="text1"/>
                <w:lang w:val="en-US"/>
              </w:rPr>
              <w:t>),</w:t>
            </w:r>
            <w:r w:rsidR="007819D0" w:rsidRPr="002C53EF">
              <w:rPr>
                <w:color w:val="000000"/>
              </w:rPr>
              <w:t xml:space="preserve"> </w:t>
            </w:r>
            <w:r w:rsidR="00AB13ED" w:rsidRPr="002C53EF">
              <w:rPr>
                <w:color w:val="000000"/>
              </w:rPr>
              <w:t>Jeremy de Groot</w:t>
            </w:r>
            <w:r w:rsidR="00F40342">
              <w:rPr>
                <w:color w:val="000000"/>
              </w:rPr>
              <w:t xml:space="preserve"> </w:t>
            </w:r>
            <w:r w:rsidR="00AB13ED" w:rsidRPr="002C53EF">
              <w:rPr>
                <w:color w:val="000000"/>
              </w:rPr>
              <w:t>(</w:t>
            </w:r>
            <w:r w:rsidR="00644E92">
              <w:rPr>
                <w:color w:val="000000"/>
              </w:rPr>
              <w:t>S1114</w:t>
            </w:r>
            <w:r w:rsidR="00C44FE3">
              <w:rPr>
                <w:color w:val="000000"/>
              </w:rPr>
              <w:t>990</w:t>
            </w:r>
            <w:r w:rsidR="00AB13ED" w:rsidRPr="002C53EF">
              <w:rPr>
                <w:color w:val="000000"/>
              </w:rPr>
              <w:t>)</w:t>
            </w:r>
            <w:r w:rsidR="003331E2" w:rsidRPr="002C53EF">
              <w:rPr>
                <w:color w:val="000000"/>
              </w:rPr>
              <w:t>, Rick Stoffer</w:t>
            </w:r>
            <w:r w:rsidR="00F40342">
              <w:rPr>
                <w:color w:val="000000"/>
              </w:rPr>
              <w:t xml:space="preserve"> </w:t>
            </w:r>
            <w:r w:rsidR="003331E2" w:rsidRPr="002C53EF">
              <w:rPr>
                <w:color w:val="000000"/>
              </w:rPr>
              <w:t>(</w:t>
            </w:r>
            <w:r w:rsidR="00F40342" w:rsidRPr="00F40342">
              <w:rPr>
                <w:rFonts w:eastAsia="Verdana" w:cs="Verdana"/>
                <w:shd w:val="clear" w:color="auto" w:fill="FFFFFF"/>
              </w:rPr>
              <w:t>S</w:t>
            </w:r>
            <w:r w:rsidR="00D665D5" w:rsidRPr="00F40342">
              <w:rPr>
                <w:rFonts w:eastAsia="Verdana" w:cs="Verdana"/>
                <w:shd w:val="clear" w:color="auto" w:fill="FFFFFF"/>
              </w:rPr>
              <w:t>1162883</w:t>
            </w:r>
            <w:r w:rsidR="003331E2" w:rsidRPr="002C53EF">
              <w:rPr>
                <w:color w:val="000000"/>
              </w:rPr>
              <w:t xml:space="preserve">), </w:t>
            </w:r>
            <w:r w:rsidR="002C53EF" w:rsidRPr="002C53EF">
              <w:rPr>
                <w:color w:val="000000"/>
              </w:rPr>
              <w:t>Ja</w:t>
            </w:r>
            <w:r w:rsidR="002C53EF">
              <w:rPr>
                <w:color w:val="000000"/>
              </w:rPr>
              <w:t xml:space="preserve">cco </w:t>
            </w:r>
            <w:proofErr w:type="spellStart"/>
            <w:r w:rsidR="00213C0E">
              <w:rPr>
                <w:color w:val="000000"/>
              </w:rPr>
              <w:t>Kalter</w:t>
            </w:r>
            <w:proofErr w:type="spellEnd"/>
            <w:r w:rsidR="00213C0E">
              <w:rPr>
                <w:color w:val="000000"/>
              </w:rPr>
              <w:t xml:space="preserve"> (</w:t>
            </w:r>
            <w:r w:rsidR="393CFF8A">
              <w:rPr>
                <w:color w:val="000000"/>
              </w:rPr>
              <w:t>S1158783</w:t>
            </w:r>
            <w:r w:rsidR="00213C0E">
              <w:rPr>
                <w:color w:val="000000"/>
              </w:rPr>
              <w:t xml:space="preserve">), Jesper Kiers </w:t>
            </w:r>
            <w:r w:rsidR="07EA7F4D">
              <w:rPr>
                <w:color w:val="000000"/>
              </w:rPr>
              <w:t>(</w:t>
            </w:r>
            <w:r w:rsidR="00F40342">
              <w:rPr>
                <w:color w:val="000000"/>
              </w:rPr>
              <w:t>S</w:t>
            </w:r>
            <w:r w:rsidR="4EBDF9F6">
              <w:rPr>
                <w:color w:val="000000"/>
              </w:rPr>
              <w:t>1156710</w:t>
            </w:r>
            <w:r w:rsidR="07EA7F4D">
              <w:rPr>
                <w:color w:val="000000"/>
              </w:rPr>
              <w:t>)</w:t>
            </w:r>
          </w:p>
        </w:tc>
      </w:tr>
      <w:tr w:rsidR="00105973" w:rsidRPr="002C53EF" w14:paraId="5233ABAA" w14:textId="77777777" w:rsidTr="1A5383EC">
        <w:tc>
          <w:tcPr>
            <w:tcW w:w="2138" w:type="dxa"/>
          </w:tcPr>
          <w:p w14:paraId="185F5500" w14:textId="77777777" w:rsidR="00105973" w:rsidRPr="002C53EF" w:rsidRDefault="00105973">
            <w:pPr>
              <w:pStyle w:val="Referentie"/>
              <w:framePr w:wrap="notBeside"/>
              <w:rPr>
                <w:color w:val="000000"/>
              </w:rPr>
            </w:pPr>
          </w:p>
        </w:tc>
        <w:tc>
          <w:tcPr>
            <w:tcW w:w="296" w:type="dxa"/>
          </w:tcPr>
          <w:p w14:paraId="1C4C9946" w14:textId="77777777" w:rsidR="00105973" w:rsidRPr="002C53EF" w:rsidRDefault="00105973">
            <w:pPr>
              <w:framePr w:hSpace="142" w:wrap="notBeside" w:hAnchor="text" w:xAlign="right" w:yAlign="bottom" w:anchorLock="1"/>
              <w:spacing w:before="60" w:after="60"/>
              <w:jc w:val="center"/>
              <w:rPr>
                <w:color w:val="000000"/>
              </w:rPr>
            </w:pPr>
          </w:p>
        </w:tc>
        <w:tc>
          <w:tcPr>
            <w:tcW w:w="5090" w:type="dxa"/>
          </w:tcPr>
          <w:p w14:paraId="41A0D5B7" w14:textId="77777777" w:rsidR="00105973" w:rsidRPr="002C53EF" w:rsidRDefault="00105973">
            <w:pPr>
              <w:pStyle w:val="Referentie2"/>
              <w:framePr w:wrap="notBeside"/>
              <w:rPr>
                <w:color w:val="000000"/>
              </w:rPr>
            </w:pPr>
          </w:p>
        </w:tc>
      </w:tr>
    </w:tbl>
    <w:p w14:paraId="6F0C73EA" w14:textId="77777777" w:rsidR="00105973" w:rsidRPr="002C53EF" w:rsidRDefault="00105973">
      <w:pPr>
        <w:rPr>
          <w:color w:val="000000"/>
        </w:rPr>
        <w:sectPr w:rsidR="00105973" w:rsidRPr="002C53EF">
          <w:headerReference w:type="default" r:id="rId13"/>
          <w:footerReference w:type="default" r:id="rId14"/>
          <w:footnotePr>
            <w:pos w:val="beneathText"/>
          </w:footnotePr>
          <w:pgSz w:w="11907" w:h="16840" w:code="9"/>
          <w:pgMar w:top="3204" w:right="1701" w:bottom="1985" w:left="1616" w:header="1332" w:footer="340" w:gutter="0"/>
          <w:paperSrc w:first="1" w:other="1"/>
          <w:cols w:space="708"/>
          <w:docGrid w:linePitch="360"/>
        </w:sectPr>
      </w:pPr>
    </w:p>
    <w:p w14:paraId="58FAFC3B" w14:textId="77777777" w:rsidR="00656D5B" w:rsidRDefault="00656D5B" w:rsidP="006020C4">
      <w:pPr>
        <w:pStyle w:val="Heading9"/>
        <w:rPr>
          <w:rFonts w:eastAsia="ＭＳ 明朝"/>
        </w:rPr>
      </w:pPr>
      <w:bookmarkStart w:id="0" w:name="_Toc21833838"/>
      <w:bookmarkStart w:id="1" w:name="_Toc45014379"/>
      <w:bookmarkStart w:id="2" w:name="_Toc481991482"/>
      <w:r>
        <w:rPr>
          <w:rFonts w:eastAsia="ＭＳ 明朝"/>
        </w:rPr>
        <w:lastRenderedPageBreak/>
        <w:t>Versie geschiedenis</w:t>
      </w:r>
      <w:bookmarkEnd w:id="0"/>
      <w:bookmarkEnd w:id="1"/>
      <w:bookmarkEnd w:id="2"/>
    </w:p>
    <w:tbl>
      <w:tblPr>
        <w:tblW w:w="892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870"/>
        <w:gridCol w:w="4140"/>
        <w:gridCol w:w="2910"/>
      </w:tblGrid>
      <w:tr w:rsidR="00656D5B" w14:paraId="1D4E911B" w14:textId="77777777" w:rsidTr="1A5383EC">
        <w:trPr>
          <w:trHeight w:val="274"/>
        </w:trPr>
        <w:tc>
          <w:tcPr>
            <w:tcW w:w="1870" w:type="dxa"/>
            <w:tcBorders>
              <w:top w:val="single" w:sz="4" w:space="0" w:color="auto"/>
              <w:left w:val="single" w:sz="4" w:space="0" w:color="auto"/>
              <w:bottom w:val="single" w:sz="4" w:space="0" w:color="auto"/>
              <w:right w:val="single" w:sz="4" w:space="0" w:color="auto"/>
            </w:tcBorders>
          </w:tcPr>
          <w:p w14:paraId="2FAB5BFF" w14:textId="77777777" w:rsidR="00656D5B" w:rsidRDefault="00656D5B" w:rsidP="00DC2FAC">
            <w:pPr>
              <w:rPr>
                <w:rFonts w:eastAsia="ＭＳ 明朝"/>
                <w:b/>
                <w:bCs/>
                <w:color w:val="000000"/>
              </w:rPr>
            </w:pPr>
            <w:r>
              <w:rPr>
                <w:rFonts w:eastAsia="ＭＳ 明朝"/>
                <w:b/>
                <w:bCs/>
                <w:color w:val="000000"/>
              </w:rPr>
              <w:t>Versiedatum</w:t>
            </w:r>
          </w:p>
        </w:tc>
        <w:tc>
          <w:tcPr>
            <w:tcW w:w="4140" w:type="dxa"/>
            <w:tcBorders>
              <w:top w:val="single" w:sz="4" w:space="0" w:color="auto"/>
              <w:left w:val="single" w:sz="4" w:space="0" w:color="auto"/>
              <w:bottom w:val="single" w:sz="4" w:space="0" w:color="auto"/>
              <w:right w:val="single" w:sz="4" w:space="0" w:color="auto"/>
            </w:tcBorders>
          </w:tcPr>
          <w:p w14:paraId="5BF50314" w14:textId="77777777" w:rsidR="00656D5B" w:rsidRDefault="00656D5B" w:rsidP="00DC2FAC">
            <w:pPr>
              <w:rPr>
                <w:rFonts w:eastAsia="ＭＳ 明朝"/>
                <w:b/>
                <w:bCs/>
                <w:color w:val="000000"/>
              </w:rPr>
            </w:pPr>
            <w:r>
              <w:rPr>
                <w:rFonts w:eastAsia="ＭＳ 明朝"/>
                <w:b/>
                <w:bCs/>
                <w:color w:val="000000"/>
              </w:rPr>
              <w:t>Veranderingen</w:t>
            </w:r>
          </w:p>
        </w:tc>
        <w:tc>
          <w:tcPr>
            <w:tcW w:w="2910" w:type="dxa"/>
            <w:tcBorders>
              <w:top w:val="single" w:sz="4" w:space="0" w:color="auto"/>
              <w:left w:val="single" w:sz="4" w:space="0" w:color="auto"/>
              <w:bottom w:val="single" w:sz="4" w:space="0" w:color="auto"/>
              <w:right w:val="single" w:sz="4" w:space="0" w:color="auto"/>
            </w:tcBorders>
          </w:tcPr>
          <w:p w14:paraId="6183EE01" w14:textId="77777777" w:rsidR="00656D5B" w:rsidRDefault="00656D5B" w:rsidP="00DC2FAC">
            <w:pPr>
              <w:rPr>
                <w:rFonts w:eastAsia="ＭＳ 明朝"/>
                <w:b/>
                <w:bCs/>
                <w:color w:val="000000"/>
              </w:rPr>
            </w:pPr>
            <w:r>
              <w:rPr>
                <w:rFonts w:eastAsia="ＭＳ 明朝"/>
                <w:b/>
                <w:bCs/>
                <w:color w:val="000000"/>
              </w:rPr>
              <w:t>Markering/wijzigingen</w:t>
            </w:r>
          </w:p>
        </w:tc>
      </w:tr>
      <w:tr w:rsidR="00656D5B" w14:paraId="2AFFC09F" w14:textId="77777777" w:rsidTr="1A5383EC">
        <w:trPr>
          <w:trHeight w:val="281"/>
        </w:trPr>
        <w:tc>
          <w:tcPr>
            <w:tcW w:w="1870" w:type="dxa"/>
            <w:tcBorders>
              <w:top w:val="single" w:sz="4" w:space="0" w:color="auto"/>
              <w:left w:val="single" w:sz="4" w:space="0" w:color="auto"/>
              <w:bottom w:val="single" w:sz="4" w:space="0" w:color="auto"/>
              <w:right w:val="single" w:sz="4" w:space="0" w:color="auto"/>
            </w:tcBorders>
          </w:tcPr>
          <w:p w14:paraId="6A216C22" w14:textId="6CC5C04D" w:rsidR="00656D5B" w:rsidRDefault="00BF4CA8" w:rsidP="00DC2FAC">
            <w:pPr>
              <w:rPr>
                <w:rFonts w:eastAsia="ＭＳ 明朝"/>
                <w:color w:val="000000"/>
              </w:rPr>
            </w:pPr>
            <w:r>
              <w:rPr>
                <w:rFonts w:eastAsia="ＭＳ 明朝"/>
                <w:color w:val="000000"/>
              </w:rPr>
              <w:t>02-02-2021</w:t>
            </w:r>
          </w:p>
        </w:tc>
        <w:tc>
          <w:tcPr>
            <w:tcW w:w="4140" w:type="dxa"/>
            <w:tcBorders>
              <w:top w:val="single" w:sz="4" w:space="0" w:color="auto"/>
              <w:left w:val="single" w:sz="4" w:space="0" w:color="auto"/>
              <w:bottom w:val="single" w:sz="4" w:space="0" w:color="auto"/>
              <w:right w:val="single" w:sz="4" w:space="0" w:color="auto"/>
            </w:tcBorders>
          </w:tcPr>
          <w:p w14:paraId="1F3E3E74" w14:textId="353FF128" w:rsidR="00656D5B" w:rsidRDefault="00BF4CA8" w:rsidP="00DC2FAC">
            <w:pPr>
              <w:rPr>
                <w:rFonts w:eastAsia="ＭＳ 明朝"/>
                <w:color w:val="000000"/>
              </w:rPr>
            </w:pPr>
            <w:r>
              <w:rPr>
                <w:rFonts w:eastAsia="ＭＳ 明朝"/>
                <w:color w:val="000000"/>
              </w:rPr>
              <w:t>0.1</w:t>
            </w:r>
          </w:p>
        </w:tc>
        <w:tc>
          <w:tcPr>
            <w:tcW w:w="2910" w:type="dxa"/>
            <w:tcBorders>
              <w:top w:val="single" w:sz="4" w:space="0" w:color="auto"/>
              <w:left w:val="single" w:sz="4" w:space="0" w:color="auto"/>
              <w:bottom w:val="single" w:sz="4" w:space="0" w:color="auto"/>
              <w:right w:val="single" w:sz="4" w:space="0" w:color="auto"/>
            </w:tcBorders>
          </w:tcPr>
          <w:p w14:paraId="31EEA369" w14:textId="5475138C" w:rsidR="00656D5B" w:rsidRDefault="002F4BF9" w:rsidP="00DC2FAC">
            <w:pPr>
              <w:rPr>
                <w:rFonts w:eastAsia="ＭＳ 明朝"/>
                <w:color w:val="000000"/>
              </w:rPr>
            </w:pPr>
            <w:r w:rsidRPr="00F228D5">
              <w:rPr>
                <w:rFonts w:eastAsia="ＭＳ 明朝"/>
                <w:color w:val="000000"/>
                <w:sz w:val="20"/>
                <w:szCs w:val="28"/>
              </w:rPr>
              <w:t xml:space="preserve">Invullen gegevens </w:t>
            </w:r>
            <w:r w:rsidR="00F228D5" w:rsidRPr="00F228D5">
              <w:rPr>
                <w:rFonts w:eastAsia="ＭＳ 明朝"/>
                <w:color w:val="000000"/>
                <w:sz w:val="20"/>
                <w:szCs w:val="28"/>
              </w:rPr>
              <w:t>en</w:t>
            </w:r>
            <w:r w:rsidRPr="00F228D5">
              <w:rPr>
                <w:rFonts w:eastAsia="ＭＳ 明朝"/>
                <w:color w:val="000000"/>
                <w:sz w:val="20"/>
                <w:szCs w:val="28"/>
              </w:rPr>
              <w:t xml:space="preserve"> u</w:t>
            </w:r>
            <w:r w:rsidR="00BF4CA8" w:rsidRPr="00F228D5">
              <w:rPr>
                <w:rFonts w:eastAsia="ＭＳ 明朝"/>
                <w:color w:val="000000"/>
                <w:sz w:val="20"/>
                <w:szCs w:val="28"/>
              </w:rPr>
              <w:t>itwerking hoofdstuk 1 en 2</w:t>
            </w:r>
          </w:p>
        </w:tc>
      </w:tr>
      <w:tr w:rsidR="00656D5B" w14:paraId="1E793C8D" w14:textId="77777777" w:rsidTr="1A5383EC">
        <w:trPr>
          <w:trHeight w:val="179"/>
        </w:trPr>
        <w:tc>
          <w:tcPr>
            <w:tcW w:w="1870" w:type="dxa"/>
            <w:tcBorders>
              <w:top w:val="single" w:sz="4" w:space="0" w:color="auto"/>
              <w:left w:val="single" w:sz="4" w:space="0" w:color="auto"/>
              <w:bottom w:val="single" w:sz="4" w:space="0" w:color="auto"/>
              <w:right w:val="single" w:sz="4" w:space="0" w:color="auto"/>
            </w:tcBorders>
          </w:tcPr>
          <w:p w14:paraId="308D668F" w14:textId="1AC9223D" w:rsidR="00656D5B" w:rsidRDefault="004E219B" w:rsidP="00DC2FAC">
            <w:pPr>
              <w:pStyle w:val="PlainText"/>
              <w:rPr>
                <w:rFonts w:ascii="Verdana" w:eastAsia="ＭＳ 明朝" w:hAnsi="Verdana"/>
                <w:i w:val="0"/>
                <w:iCs w:val="0"/>
                <w:color w:val="000000"/>
              </w:rPr>
            </w:pPr>
            <w:r>
              <w:rPr>
                <w:rFonts w:ascii="Verdana" w:eastAsia="ＭＳ 明朝" w:hAnsi="Verdana"/>
                <w:i w:val="0"/>
                <w:iCs w:val="0"/>
                <w:color w:val="000000"/>
              </w:rPr>
              <w:t>0</w:t>
            </w:r>
            <w:r w:rsidR="005E6E63">
              <w:rPr>
                <w:rFonts w:ascii="Verdana" w:eastAsia="ＭＳ 明朝" w:hAnsi="Verdana"/>
                <w:i w:val="0"/>
                <w:iCs w:val="0"/>
                <w:color w:val="000000"/>
              </w:rPr>
              <w:t>5</w:t>
            </w:r>
            <w:r>
              <w:rPr>
                <w:rFonts w:ascii="Verdana" w:eastAsia="ＭＳ 明朝" w:hAnsi="Verdana"/>
                <w:i w:val="0"/>
                <w:iCs w:val="0"/>
                <w:color w:val="000000"/>
              </w:rPr>
              <w:t>-02-2021</w:t>
            </w:r>
          </w:p>
        </w:tc>
        <w:tc>
          <w:tcPr>
            <w:tcW w:w="4140" w:type="dxa"/>
            <w:tcBorders>
              <w:top w:val="single" w:sz="4" w:space="0" w:color="auto"/>
              <w:left w:val="single" w:sz="4" w:space="0" w:color="auto"/>
              <w:bottom w:val="single" w:sz="4" w:space="0" w:color="auto"/>
              <w:right w:val="single" w:sz="4" w:space="0" w:color="auto"/>
            </w:tcBorders>
          </w:tcPr>
          <w:p w14:paraId="3BA44AC6" w14:textId="253E79A9" w:rsidR="00656D5B" w:rsidRDefault="004E219B" w:rsidP="1A5383EC">
            <w:pPr>
              <w:pStyle w:val="PlainText"/>
              <w:rPr>
                <w:rFonts w:ascii="Verdana" w:eastAsia="ＭＳ 明朝" w:hAnsi="Verdana"/>
                <w:i w:val="0"/>
                <w:iCs w:val="0"/>
                <w:color w:val="000000"/>
              </w:rPr>
            </w:pPr>
            <w:r>
              <w:rPr>
                <w:rFonts w:ascii="Verdana" w:eastAsia="ＭＳ 明朝" w:hAnsi="Verdana"/>
                <w:i w:val="0"/>
                <w:iCs w:val="0"/>
                <w:color w:val="000000"/>
              </w:rPr>
              <w:t>0.2</w:t>
            </w:r>
          </w:p>
        </w:tc>
        <w:tc>
          <w:tcPr>
            <w:tcW w:w="2910" w:type="dxa"/>
            <w:tcBorders>
              <w:top w:val="single" w:sz="4" w:space="0" w:color="auto"/>
              <w:left w:val="single" w:sz="4" w:space="0" w:color="auto"/>
              <w:bottom w:val="single" w:sz="4" w:space="0" w:color="auto"/>
              <w:right w:val="single" w:sz="4" w:space="0" w:color="auto"/>
            </w:tcBorders>
          </w:tcPr>
          <w:p w14:paraId="28D56B11" w14:textId="610FECF6" w:rsidR="00656D5B" w:rsidRDefault="005E6E63" w:rsidP="00DC2FAC">
            <w:pPr>
              <w:pStyle w:val="PlainText"/>
              <w:rPr>
                <w:rFonts w:ascii="Verdana" w:eastAsia="ＭＳ 明朝" w:hAnsi="Verdana"/>
                <w:i w:val="0"/>
                <w:iCs w:val="0"/>
                <w:color w:val="000000"/>
              </w:rPr>
            </w:pPr>
            <w:r>
              <w:rPr>
                <w:rFonts w:ascii="Verdana" w:eastAsia="ＭＳ 明朝" w:hAnsi="Verdana"/>
                <w:i w:val="0"/>
                <w:iCs w:val="0"/>
                <w:color w:val="000000"/>
              </w:rPr>
              <w:t>Aanpassingen op basis van e-mail van opdrachtgever</w:t>
            </w:r>
          </w:p>
        </w:tc>
      </w:tr>
      <w:tr w:rsidR="00233314" w14:paraId="205CEDFD" w14:textId="77777777" w:rsidTr="1A5383EC">
        <w:trPr>
          <w:trHeight w:val="179"/>
        </w:trPr>
        <w:tc>
          <w:tcPr>
            <w:tcW w:w="1870" w:type="dxa"/>
            <w:tcBorders>
              <w:top w:val="single" w:sz="4" w:space="0" w:color="auto"/>
              <w:left w:val="single" w:sz="4" w:space="0" w:color="auto"/>
              <w:bottom w:val="single" w:sz="4" w:space="0" w:color="auto"/>
              <w:right w:val="single" w:sz="4" w:space="0" w:color="auto"/>
            </w:tcBorders>
          </w:tcPr>
          <w:p w14:paraId="04733FBD" w14:textId="18B76443" w:rsidR="00233314" w:rsidRDefault="00D26854" w:rsidP="00DC2FAC">
            <w:pPr>
              <w:pStyle w:val="PlainText"/>
              <w:rPr>
                <w:rFonts w:ascii="Verdana" w:eastAsia="ＭＳ 明朝" w:hAnsi="Verdana"/>
                <w:i w:val="0"/>
                <w:iCs w:val="0"/>
                <w:color w:val="000000"/>
              </w:rPr>
            </w:pPr>
            <w:r>
              <w:rPr>
                <w:rFonts w:ascii="Verdana" w:eastAsia="ＭＳ 明朝" w:hAnsi="Verdana"/>
                <w:i w:val="0"/>
                <w:iCs w:val="0"/>
                <w:color w:val="000000"/>
              </w:rPr>
              <w:t>11</w:t>
            </w:r>
            <w:r w:rsidR="00233314">
              <w:rPr>
                <w:rFonts w:ascii="Verdana" w:eastAsia="ＭＳ 明朝" w:hAnsi="Verdana"/>
                <w:i w:val="0"/>
                <w:iCs w:val="0"/>
                <w:color w:val="000000"/>
              </w:rPr>
              <w:t>-02-2021</w:t>
            </w:r>
          </w:p>
        </w:tc>
        <w:tc>
          <w:tcPr>
            <w:tcW w:w="4140" w:type="dxa"/>
            <w:tcBorders>
              <w:top w:val="single" w:sz="4" w:space="0" w:color="auto"/>
              <w:left w:val="single" w:sz="4" w:space="0" w:color="auto"/>
              <w:bottom w:val="single" w:sz="4" w:space="0" w:color="auto"/>
              <w:right w:val="single" w:sz="4" w:space="0" w:color="auto"/>
            </w:tcBorders>
          </w:tcPr>
          <w:p w14:paraId="5460F5B9" w14:textId="5B0803E5" w:rsidR="00233314" w:rsidRDefault="00D26854" w:rsidP="1A5383EC">
            <w:pPr>
              <w:pStyle w:val="PlainText"/>
              <w:rPr>
                <w:rFonts w:ascii="Verdana" w:eastAsia="ＭＳ 明朝" w:hAnsi="Verdana"/>
                <w:i w:val="0"/>
                <w:iCs w:val="0"/>
                <w:color w:val="000000"/>
              </w:rPr>
            </w:pPr>
            <w:r>
              <w:rPr>
                <w:rFonts w:ascii="Verdana" w:eastAsia="ＭＳ 明朝" w:hAnsi="Verdana"/>
                <w:i w:val="0"/>
                <w:iCs w:val="0"/>
                <w:color w:val="000000"/>
              </w:rPr>
              <w:t>1.</w:t>
            </w:r>
            <w:r w:rsidR="00233314">
              <w:rPr>
                <w:rFonts w:ascii="Verdana" w:eastAsia="ＭＳ 明朝" w:hAnsi="Verdana"/>
                <w:i w:val="0"/>
                <w:iCs w:val="0"/>
                <w:color w:val="000000"/>
              </w:rPr>
              <w:t>0</w:t>
            </w:r>
          </w:p>
        </w:tc>
        <w:tc>
          <w:tcPr>
            <w:tcW w:w="2910" w:type="dxa"/>
            <w:tcBorders>
              <w:top w:val="single" w:sz="4" w:space="0" w:color="auto"/>
              <w:left w:val="single" w:sz="4" w:space="0" w:color="auto"/>
              <w:bottom w:val="single" w:sz="4" w:space="0" w:color="auto"/>
              <w:right w:val="single" w:sz="4" w:space="0" w:color="auto"/>
            </w:tcBorders>
          </w:tcPr>
          <w:p w14:paraId="26BF9FA9" w14:textId="7682F52E" w:rsidR="00233314" w:rsidRDefault="00D26854" w:rsidP="00DC2FAC">
            <w:pPr>
              <w:pStyle w:val="PlainText"/>
              <w:rPr>
                <w:rFonts w:ascii="Verdana" w:eastAsia="ＭＳ 明朝" w:hAnsi="Verdana"/>
                <w:i w:val="0"/>
                <w:iCs w:val="0"/>
                <w:color w:val="000000"/>
              </w:rPr>
            </w:pPr>
            <w:r>
              <w:rPr>
                <w:rFonts w:ascii="Verdana" w:eastAsia="ＭＳ 明朝" w:hAnsi="Verdana"/>
                <w:i w:val="0"/>
                <w:iCs w:val="0"/>
                <w:color w:val="000000"/>
              </w:rPr>
              <w:t>Hoofdstuk</w:t>
            </w:r>
            <w:r w:rsidR="008B3355">
              <w:rPr>
                <w:rFonts w:ascii="Verdana" w:eastAsia="ＭＳ 明朝" w:hAnsi="Verdana"/>
                <w:i w:val="0"/>
                <w:iCs w:val="0"/>
                <w:color w:val="000000"/>
              </w:rPr>
              <w:t xml:space="preserve"> 3, 4 en 6 geschreven</w:t>
            </w:r>
            <w:r w:rsidR="00E448C2">
              <w:rPr>
                <w:rFonts w:ascii="Verdana" w:eastAsia="ＭＳ 明朝" w:hAnsi="Verdana"/>
                <w:i w:val="0"/>
                <w:iCs w:val="0"/>
                <w:color w:val="000000"/>
              </w:rPr>
              <w:t xml:space="preserve"> en hoofdstuk 5 bijgewerkt </w:t>
            </w:r>
            <w:r w:rsidR="004126EB">
              <w:rPr>
                <w:rFonts w:ascii="Verdana" w:eastAsia="ＭＳ 明朝" w:hAnsi="Verdana"/>
                <w:i w:val="0"/>
                <w:iCs w:val="0"/>
                <w:color w:val="000000"/>
              </w:rPr>
              <w:t>op basis van projectmanager meeting</w:t>
            </w:r>
          </w:p>
        </w:tc>
      </w:tr>
      <w:tr w:rsidR="009F70A5" w14:paraId="17FD55CF" w14:textId="77777777" w:rsidTr="1A5383EC">
        <w:trPr>
          <w:trHeight w:val="179"/>
        </w:trPr>
        <w:tc>
          <w:tcPr>
            <w:tcW w:w="1870" w:type="dxa"/>
            <w:tcBorders>
              <w:top w:val="single" w:sz="4" w:space="0" w:color="auto"/>
              <w:left w:val="single" w:sz="4" w:space="0" w:color="auto"/>
              <w:bottom w:val="single" w:sz="4" w:space="0" w:color="auto"/>
              <w:right w:val="single" w:sz="4" w:space="0" w:color="auto"/>
            </w:tcBorders>
          </w:tcPr>
          <w:p w14:paraId="40F27C84" w14:textId="695105B3" w:rsidR="009F70A5" w:rsidRDefault="009F70A5" w:rsidP="00DC2FAC">
            <w:pPr>
              <w:pStyle w:val="PlainText"/>
              <w:rPr>
                <w:rFonts w:ascii="Verdana" w:eastAsia="ＭＳ 明朝" w:hAnsi="Verdana"/>
                <w:i w:val="0"/>
                <w:iCs w:val="0"/>
                <w:color w:val="000000"/>
              </w:rPr>
            </w:pPr>
            <w:r>
              <w:rPr>
                <w:rFonts w:ascii="Verdana" w:eastAsia="ＭＳ 明朝" w:hAnsi="Verdana"/>
                <w:i w:val="0"/>
                <w:iCs w:val="0"/>
                <w:color w:val="000000"/>
              </w:rPr>
              <w:t>19-02-2021</w:t>
            </w:r>
          </w:p>
        </w:tc>
        <w:tc>
          <w:tcPr>
            <w:tcW w:w="4140" w:type="dxa"/>
            <w:tcBorders>
              <w:top w:val="single" w:sz="4" w:space="0" w:color="auto"/>
              <w:left w:val="single" w:sz="4" w:space="0" w:color="auto"/>
              <w:bottom w:val="single" w:sz="4" w:space="0" w:color="auto"/>
              <w:right w:val="single" w:sz="4" w:space="0" w:color="auto"/>
            </w:tcBorders>
          </w:tcPr>
          <w:p w14:paraId="319FA8A0" w14:textId="68EE20EE" w:rsidR="009F70A5" w:rsidRDefault="009F70A5" w:rsidP="1A5383EC">
            <w:pPr>
              <w:pStyle w:val="PlainText"/>
              <w:rPr>
                <w:rFonts w:ascii="Verdana" w:eastAsia="ＭＳ 明朝" w:hAnsi="Verdana"/>
                <w:i w:val="0"/>
                <w:iCs w:val="0"/>
                <w:color w:val="000000"/>
              </w:rPr>
            </w:pPr>
            <w:r>
              <w:rPr>
                <w:rFonts w:ascii="Verdana" w:eastAsia="ＭＳ 明朝" w:hAnsi="Verdana"/>
                <w:i w:val="0"/>
                <w:iCs w:val="0"/>
                <w:color w:val="000000"/>
              </w:rPr>
              <w:t>1.1</w:t>
            </w:r>
          </w:p>
        </w:tc>
        <w:tc>
          <w:tcPr>
            <w:tcW w:w="2910" w:type="dxa"/>
            <w:tcBorders>
              <w:top w:val="single" w:sz="4" w:space="0" w:color="auto"/>
              <w:left w:val="single" w:sz="4" w:space="0" w:color="auto"/>
              <w:bottom w:val="single" w:sz="4" w:space="0" w:color="auto"/>
              <w:right w:val="single" w:sz="4" w:space="0" w:color="auto"/>
            </w:tcBorders>
          </w:tcPr>
          <w:p w14:paraId="5514BF57" w14:textId="4EE9B892" w:rsidR="009F70A5" w:rsidRDefault="004F496E" w:rsidP="00DC2FAC">
            <w:pPr>
              <w:pStyle w:val="PlainText"/>
              <w:rPr>
                <w:rFonts w:ascii="Verdana" w:eastAsia="ＭＳ 明朝" w:hAnsi="Verdana"/>
                <w:i w:val="0"/>
                <w:iCs w:val="0"/>
                <w:color w:val="000000"/>
              </w:rPr>
            </w:pPr>
            <w:r>
              <w:rPr>
                <w:rFonts w:ascii="Verdana" w:eastAsia="ＭＳ 明朝" w:hAnsi="Verdana"/>
                <w:i w:val="0"/>
                <w:iCs w:val="0"/>
                <w:color w:val="000000"/>
              </w:rPr>
              <w:t>Muziekspeler opties aangepast</w:t>
            </w:r>
            <w:r w:rsidR="0041401D">
              <w:rPr>
                <w:rFonts w:ascii="Verdana" w:eastAsia="ＭＳ 明朝" w:hAnsi="Verdana"/>
                <w:i w:val="0"/>
                <w:iCs w:val="0"/>
                <w:color w:val="000000"/>
              </w:rPr>
              <w:t xml:space="preserve"> </w:t>
            </w:r>
            <w:r>
              <w:rPr>
                <w:rFonts w:ascii="Verdana" w:eastAsia="ＭＳ 明朝" w:hAnsi="Verdana"/>
                <w:i w:val="0"/>
                <w:iCs w:val="0"/>
                <w:color w:val="000000"/>
              </w:rPr>
              <w:t>(2.1.1)</w:t>
            </w:r>
          </w:p>
        </w:tc>
      </w:tr>
      <w:tr w:rsidR="00677A21" w14:paraId="17AD1293" w14:textId="77777777" w:rsidTr="1A5383EC">
        <w:trPr>
          <w:trHeight w:val="179"/>
        </w:trPr>
        <w:tc>
          <w:tcPr>
            <w:tcW w:w="1870" w:type="dxa"/>
            <w:tcBorders>
              <w:top w:val="single" w:sz="4" w:space="0" w:color="auto"/>
              <w:left w:val="single" w:sz="4" w:space="0" w:color="auto"/>
              <w:bottom w:val="single" w:sz="4" w:space="0" w:color="auto"/>
              <w:right w:val="single" w:sz="4" w:space="0" w:color="auto"/>
            </w:tcBorders>
          </w:tcPr>
          <w:p w14:paraId="559BEBF9" w14:textId="6C6B5F0C" w:rsidR="00677A21" w:rsidRDefault="00677A21" w:rsidP="00DC2FAC">
            <w:pPr>
              <w:pStyle w:val="PlainText"/>
              <w:rPr>
                <w:rFonts w:ascii="Verdana" w:eastAsia="ＭＳ 明朝" w:hAnsi="Verdana"/>
                <w:i w:val="0"/>
                <w:iCs w:val="0"/>
                <w:color w:val="000000"/>
              </w:rPr>
            </w:pPr>
            <w:r>
              <w:rPr>
                <w:rFonts w:ascii="Verdana" w:eastAsia="ＭＳ 明朝" w:hAnsi="Verdana"/>
                <w:i w:val="0"/>
                <w:iCs w:val="0"/>
                <w:color w:val="000000"/>
              </w:rPr>
              <w:t>02-03-2021</w:t>
            </w:r>
          </w:p>
        </w:tc>
        <w:tc>
          <w:tcPr>
            <w:tcW w:w="4140" w:type="dxa"/>
            <w:tcBorders>
              <w:top w:val="single" w:sz="4" w:space="0" w:color="auto"/>
              <w:left w:val="single" w:sz="4" w:space="0" w:color="auto"/>
              <w:bottom w:val="single" w:sz="4" w:space="0" w:color="auto"/>
              <w:right w:val="single" w:sz="4" w:space="0" w:color="auto"/>
            </w:tcBorders>
          </w:tcPr>
          <w:p w14:paraId="59B89D27" w14:textId="092F8FAA" w:rsidR="00677A21" w:rsidRDefault="00677A21" w:rsidP="1A5383EC">
            <w:pPr>
              <w:pStyle w:val="PlainText"/>
              <w:rPr>
                <w:rFonts w:ascii="Verdana" w:eastAsia="ＭＳ 明朝" w:hAnsi="Verdana"/>
                <w:i w:val="0"/>
                <w:iCs w:val="0"/>
                <w:color w:val="000000"/>
              </w:rPr>
            </w:pPr>
            <w:r>
              <w:rPr>
                <w:rFonts w:ascii="Verdana" w:eastAsia="ＭＳ 明朝" w:hAnsi="Verdana"/>
                <w:i w:val="0"/>
                <w:iCs w:val="0"/>
                <w:color w:val="000000"/>
              </w:rPr>
              <w:t>1.2</w:t>
            </w:r>
          </w:p>
        </w:tc>
        <w:tc>
          <w:tcPr>
            <w:tcW w:w="2910" w:type="dxa"/>
            <w:tcBorders>
              <w:top w:val="single" w:sz="4" w:space="0" w:color="auto"/>
              <w:left w:val="single" w:sz="4" w:space="0" w:color="auto"/>
              <w:bottom w:val="single" w:sz="4" w:space="0" w:color="auto"/>
              <w:right w:val="single" w:sz="4" w:space="0" w:color="auto"/>
            </w:tcBorders>
          </w:tcPr>
          <w:p w14:paraId="1A71B803" w14:textId="4C0A29F7" w:rsidR="00677A21" w:rsidRDefault="002670E1" w:rsidP="00DC2FAC">
            <w:pPr>
              <w:pStyle w:val="PlainText"/>
              <w:rPr>
                <w:rFonts w:ascii="Verdana" w:eastAsia="ＭＳ 明朝" w:hAnsi="Verdana"/>
                <w:i w:val="0"/>
                <w:iCs w:val="0"/>
                <w:color w:val="000000"/>
              </w:rPr>
            </w:pPr>
            <w:r>
              <w:rPr>
                <w:rFonts w:ascii="Verdana" w:eastAsia="ＭＳ 明朝" w:hAnsi="Verdana"/>
                <w:i w:val="0"/>
                <w:iCs w:val="0"/>
                <w:color w:val="000000"/>
              </w:rPr>
              <w:t>Feedback toegepas</w:t>
            </w:r>
            <w:r w:rsidR="00EB3DA8">
              <w:rPr>
                <w:rFonts w:ascii="Verdana" w:eastAsia="ＭＳ 明朝" w:hAnsi="Verdana"/>
                <w:i w:val="0"/>
                <w:iCs w:val="0"/>
                <w:color w:val="000000"/>
              </w:rPr>
              <w:t xml:space="preserve">t: </w:t>
            </w:r>
            <w:r w:rsidR="009C5BDA">
              <w:rPr>
                <w:rFonts w:ascii="Verdana" w:eastAsia="ＭＳ 明朝" w:hAnsi="Verdana"/>
                <w:i w:val="0"/>
                <w:iCs w:val="0"/>
                <w:color w:val="000000"/>
              </w:rPr>
              <w:t xml:space="preserve">meta data, voorpagina </w:t>
            </w:r>
          </w:p>
        </w:tc>
      </w:tr>
    </w:tbl>
    <w:p w14:paraId="2C14AABE" w14:textId="77777777" w:rsidR="00656D5B" w:rsidRDefault="00656D5B" w:rsidP="006020C4">
      <w:pPr>
        <w:pStyle w:val="Heading9"/>
        <w:rPr>
          <w:rFonts w:eastAsia="ＭＳ 明朝"/>
        </w:rPr>
      </w:pPr>
      <w:bookmarkStart w:id="3" w:name="_Toc21833839"/>
      <w:bookmarkStart w:id="4" w:name="_Toc45014380"/>
      <w:bookmarkStart w:id="5" w:name="_Toc481991483"/>
      <w:r>
        <w:rPr>
          <w:rFonts w:eastAsia="ＭＳ 明朝"/>
        </w:rPr>
        <w:t>Goedkeuring</w:t>
      </w:r>
      <w:bookmarkEnd w:id="3"/>
      <w:bookmarkEnd w:id="4"/>
      <w:bookmarkEnd w:id="5"/>
    </w:p>
    <w:p w14:paraId="2FE6F35F" w14:textId="77777777" w:rsidR="00656D5B" w:rsidRDefault="00656D5B" w:rsidP="00656D5B">
      <w:pPr>
        <w:rPr>
          <w:rFonts w:eastAsia="ＭＳ 明朝"/>
          <w:color w:val="000000"/>
        </w:rPr>
      </w:pPr>
      <w:r>
        <w:rPr>
          <w:rFonts w:eastAsia="ＭＳ 明朝"/>
          <w:color w:val="000000"/>
        </w:rPr>
        <w:t xml:space="preserve">Dit document is geldig indien goedgekeurd en ondertekend door: </w:t>
      </w:r>
      <w:r>
        <w:rPr>
          <w:rFonts w:eastAsia="ＭＳ 明朝"/>
          <w:color w:val="000000"/>
        </w:rPr>
        <w:br/>
      </w:r>
    </w:p>
    <w:tbl>
      <w:tblPr>
        <w:tblW w:w="889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746"/>
        <w:gridCol w:w="2104"/>
        <w:gridCol w:w="2880"/>
        <w:gridCol w:w="1080"/>
        <w:gridCol w:w="1080"/>
      </w:tblGrid>
      <w:tr w:rsidR="00656D5B" w14:paraId="23ED1CCA" w14:textId="77777777" w:rsidTr="00DC2FAC">
        <w:trPr>
          <w:trHeight w:val="255"/>
        </w:trPr>
        <w:tc>
          <w:tcPr>
            <w:tcW w:w="1746" w:type="dxa"/>
            <w:tcBorders>
              <w:top w:val="single" w:sz="4" w:space="0" w:color="auto"/>
              <w:left w:val="single" w:sz="4" w:space="0" w:color="auto"/>
              <w:bottom w:val="single" w:sz="4" w:space="0" w:color="auto"/>
              <w:right w:val="single" w:sz="4" w:space="0" w:color="auto"/>
            </w:tcBorders>
          </w:tcPr>
          <w:p w14:paraId="4A134DC4" w14:textId="77777777" w:rsidR="00656D5B" w:rsidRDefault="00656D5B" w:rsidP="00DC2FAC">
            <w:pPr>
              <w:pStyle w:val="Heading4"/>
              <w:spacing w:before="0" w:after="0" w:line="260" w:lineRule="atLeast"/>
              <w:rPr>
                <w:rFonts w:eastAsia="ＭＳ 明朝"/>
                <w:color w:val="000000"/>
                <w:szCs w:val="24"/>
              </w:rPr>
            </w:pPr>
            <w:r>
              <w:rPr>
                <w:rFonts w:eastAsia="ＭＳ 明朝"/>
                <w:color w:val="000000"/>
                <w:szCs w:val="24"/>
              </w:rPr>
              <w:t>Naam</w:t>
            </w:r>
          </w:p>
        </w:tc>
        <w:tc>
          <w:tcPr>
            <w:tcW w:w="2104" w:type="dxa"/>
            <w:tcBorders>
              <w:top w:val="single" w:sz="4" w:space="0" w:color="auto"/>
              <w:left w:val="single" w:sz="4" w:space="0" w:color="auto"/>
              <w:bottom w:val="single" w:sz="4" w:space="0" w:color="auto"/>
              <w:right w:val="single" w:sz="4" w:space="0" w:color="auto"/>
            </w:tcBorders>
          </w:tcPr>
          <w:p w14:paraId="619B3244" w14:textId="77777777" w:rsidR="00656D5B" w:rsidRDefault="00656D5B" w:rsidP="00DC2FAC">
            <w:pPr>
              <w:rPr>
                <w:rFonts w:eastAsia="ＭＳ 明朝"/>
                <w:b/>
                <w:bCs/>
                <w:color w:val="000000"/>
              </w:rPr>
            </w:pPr>
            <w:r>
              <w:rPr>
                <w:rFonts w:eastAsia="ＭＳ 明朝"/>
                <w:b/>
                <w:bCs/>
                <w:color w:val="000000"/>
              </w:rPr>
              <w:t>Handtekening</w:t>
            </w:r>
          </w:p>
        </w:tc>
        <w:tc>
          <w:tcPr>
            <w:tcW w:w="2880" w:type="dxa"/>
            <w:tcBorders>
              <w:top w:val="single" w:sz="4" w:space="0" w:color="auto"/>
              <w:left w:val="single" w:sz="4" w:space="0" w:color="auto"/>
              <w:bottom w:val="single" w:sz="4" w:space="0" w:color="auto"/>
              <w:right w:val="single" w:sz="4" w:space="0" w:color="auto"/>
            </w:tcBorders>
          </w:tcPr>
          <w:p w14:paraId="19E44148" w14:textId="77777777" w:rsidR="00656D5B" w:rsidRDefault="00656D5B" w:rsidP="00DC2FAC">
            <w:pPr>
              <w:rPr>
                <w:rFonts w:eastAsia="ＭＳ 明朝"/>
                <w:b/>
                <w:bCs/>
                <w:color w:val="000000"/>
              </w:rPr>
            </w:pPr>
            <w:r>
              <w:rPr>
                <w:rFonts w:eastAsia="ＭＳ 明朝"/>
                <w:b/>
                <w:bCs/>
                <w:color w:val="000000"/>
              </w:rPr>
              <w:t>Functie</w:t>
            </w:r>
          </w:p>
        </w:tc>
        <w:tc>
          <w:tcPr>
            <w:tcW w:w="1080" w:type="dxa"/>
            <w:tcBorders>
              <w:top w:val="single" w:sz="4" w:space="0" w:color="auto"/>
              <w:left w:val="single" w:sz="4" w:space="0" w:color="auto"/>
              <w:bottom w:val="single" w:sz="4" w:space="0" w:color="auto"/>
              <w:right w:val="single" w:sz="4" w:space="0" w:color="auto"/>
            </w:tcBorders>
          </w:tcPr>
          <w:p w14:paraId="64A9342E" w14:textId="77777777" w:rsidR="00656D5B" w:rsidRDefault="00656D5B" w:rsidP="00DC2FAC">
            <w:pPr>
              <w:rPr>
                <w:rFonts w:eastAsia="ＭＳ 明朝"/>
                <w:b/>
                <w:bCs/>
                <w:color w:val="000000"/>
              </w:rPr>
            </w:pPr>
            <w:r>
              <w:rPr>
                <w:rFonts w:eastAsia="ＭＳ 明朝"/>
                <w:b/>
                <w:bCs/>
                <w:color w:val="000000"/>
              </w:rPr>
              <w:t>Datum</w:t>
            </w:r>
          </w:p>
        </w:tc>
        <w:tc>
          <w:tcPr>
            <w:tcW w:w="1080" w:type="dxa"/>
            <w:tcBorders>
              <w:top w:val="single" w:sz="4" w:space="0" w:color="auto"/>
              <w:left w:val="single" w:sz="4" w:space="0" w:color="auto"/>
              <w:bottom w:val="single" w:sz="4" w:space="0" w:color="auto"/>
              <w:right w:val="single" w:sz="4" w:space="0" w:color="auto"/>
            </w:tcBorders>
          </w:tcPr>
          <w:p w14:paraId="4A43BE6C" w14:textId="77777777" w:rsidR="00656D5B" w:rsidRDefault="00656D5B" w:rsidP="00DC2FAC">
            <w:pPr>
              <w:rPr>
                <w:rFonts w:eastAsia="ＭＳ 明朝"/>
                <w:b/>
                <w:bCs/>
                <w:color w:val="000000"/>
              </w:rPr>
            </w:pPr>
            <w:r>
              <w:rPr>
                <w:rFonts w:eastAsia="ＭＳ 明朝"/>
                <w:b/>
                <w:bCs/>
                <w:color w:val="000000"/>
              </w:rPr>
              <w:t>Versie</w:t>
            </w:r>
          </w:p>
        </w:tc>
      </w:tr>
      <w:tr w:rsidR="00656D5B" w14:paraId="40A51995" w14:textId="77777777" w:rsidTr="00DC2FAC">
        <w:trPr>
          <w:trHeight w:val="255"/>
        </w:trPr>
        <w:tc>
          <w:tcPr>
            <w:tcW w:w="1746" w:type="dxa"/>
            <w:tcBorders>
              <w:top w:val="single" w:sz="4" w:space="0" w:color="auto"/>
              <w:left w:val="single" w:sz="4" w:space="0" w:color="auto"/>
              <w:bottom w:val="single" w:sz="4" w:space="0" w:color="auto"/>
              <w:right w:val="single" w:sz="4" w:space="0" w:color="auto"/>
            </w:tcBorders>
          </w:tcPr>
          <w:p w14:paraId="5A7625E8" w14:textId="0192E7A4" w:rsidR="00656D5B" w:rsidRDefault="00150EBA" w:rsidP="00DC2FAC">
            <w:pPr>
              <w:pStyle w:val="PlainText"/>
              <w:rPr>
                <w:rFonts w:ascii="Verdana" w:eastAsia="ＭＳ 明朝" w:hAnsi="Verdana"/>
                <w:i w:val="0"/>
                <w:iCs w:val="0"/>
                <w:color w:val="000000"/>
              </w:rPr>
            </w:pPr>
            <w:r>
              <w:rPr>
                <w:rFonts w:ascii="Verdana" w:eastAsia="ＭＳ 明朝" w:hAnsi="Verdana"/>
                <w:i w:val="0"/>
                <w:iCs w:val="0"/>
                <w:color w:val="000000"/>
              </w:rPr>
              <w:t xml:space="preserve">Willie </w:t>
            </w:r>
            <w:proofErr w:type="spellStart"/>
            <w:r>
              <w:rPr>
                <w:rFonts w:ascii="Verdana" w:eastAsia="ＭＳ 明朝" w:hAnsi="Verdana"/>
                <w:i w:val="0"/>
                <w:iCs w:val="0"/>
                <w:color w:val="000000"/>
              </w:rPr>
              <w:t>Conen</w:t>
            </w:r>
            <w:proofErr w:type="spellEnd"/>
          </w:p>
        </w:tc>
        <w:tc>
          <w:tcPr>
            <w:tcW w:w="2104" w:type="dxa"/>
            <w:tcBorders>
              <w:top w:val="single" w:sz="4" w:space="0" w:color="auto"/>
              <w:left w:val="single" w:sz="4" w:space="0" w:color="auto"/>
              <w:bottom w:val="single" w:sz="4" w:space="0" w:color="auto"/>
              <w:right w:val="single" w:sz="4" w:space="0" w:color="auto"/>
            </w:tcBorders>
          </w:tcPr>
          <w:p w14:paraId="01991BCA" w14:textId="77777777" w:rsidR="00656D5B" w:rsidRDefault="00656D5B" w:rsidP="00DC2FAC">
            <w:pPr>
              <w:pStyle w:val="PlainText"/>
              <w:rPr>
                <w:rFonts w:ascii="Verdana" w:eastAsia="ＭＳ 明朝" w:hAnsi="Verdana"/>
                <w:i w:val="0"/>
                <w:iCs w:val="0"/>
                <w:color w:val="000000"/>
              </w:rPr>
            </w:pPr>
          </w:p>
        </w:tc>
        <w:tc>
          <w:tcPr>
            <w:tcW w:w="2880" w:type="dxa"/>
            <w:tcBorders>
              <w:top w:val="single" w:sz="4" w:space="0" w:color="auto"/>
              <w:left w:val="single" w:sz="4" w:space="0" w:color="auto"/>
              <w:bottom w:val="single" w:sz="4" w:space="0" w:color="auto"/>
              <w:right w:val="single" w:sz="4" w:space="0" w:color="auto"/>
            </w:tcBorders>
          </w:tcPr>
          <w:p w14:paraId="69CBB413" w14:textId="28491CDD" w:rsidR="00656D5B" w:rsidRDefault="008E2624" w:rsidP="00DC2FAC">
            <w:pPr>
              <w:pStyle w:val="PlainText"/>
              <w:rPr>
                <w:rFonts w:ascii="Verdana" w:eastAsia="ＭＳ 明朝" w:hAnsi="Verdana"/>
                <w:i w:val="0"/>
                <w:iCs w:val="0"/>
                <w:color w:val="000000"/>
              </w:rPr>
            </w:pPr>
            <w:r>
              <w:rPr>
                <w:rFonts w:ascii="Verdana" w:eastAsia="ＭＳ 明朝" w:hAnsi="Verdana"/>
                <w:i w:val="0"/>
                <w:iCs w:val="0"/>
                <w:color w:val="000000"/>
              </w:rPr>
              <w:t>Project Manager/Opdrachtgever</w:t>
            </w:r>
          </w:p>
        </w:tc>
        <w:tc>
          <w:tcPr>
            <w:tcW w:w="1080" w:type="dxa"/>
            <w:tcBorders>
              <w:top w:val="single" w:sz="4" w:space="0" w:color="auto"/>
              <w:left w:val="single" w:sz="4" w:space="0" w:color="auto"/>
              <w:bottom w:val="single" w:sz="4" w:space="0" w:color="auto"/>
              <w:right w:val="single" w:sz="4" w:space="0" w:color="auto"/>
            </w:tcBorders>
          </w:tcPr>
          <w:p w14:paraId="46C836BD" w14:textId="6641B6A8" w:rsidR="00656D5B" w:rsidRDefault="005B490D" w:rsidP="00DC2FAC">
            <w:pPr>
              <w:pStyle w:val="PlainText"/>
              <w:rPr>
                <w:rFonts w:ascii="Verdana" w:eastAsia="ＭＳ 明朝" w:hAnsi="Verdana"/>
                <w:i w:val="0"/>
                <w:iCs w:val="0"/>
                <w:color w:val="000000"/>
              </w:rPr>
            </w:pPr>
            <w:r>
              <w:rPr>
                <w:rFonts w:ascii="Verdana" w:eastAsia="ＭＳ 明朝" w:hAnsi="Verdana"/>
                <w:i w:val="0"/>
                <w:iCs w:val="0"/>
                <w:color w:val="000000" w:themeColor="text1"/>
              </w:rPr>
              <w:t>28-05-2021</w:t>
            </w:r>
          </w:p>
        </w:tc>
        <w:tc>
          <w:tcPr>
            <w:tcW w:w="1080" w:type="dxa"/>
            <w:tcBorders>
              <w:top w:val="single" w:sz="4" w:space="0" w:color="auto"/>
              <w:left w:val="single" w:sz="4" w:space="0" w:color="auto"/>
              <w:bottom w:val="single" w:sz="4" w:space="0" w:color="auto"/>
              <w:right w:val="single" w:sz="4" w:space="0" w:color="auto"/>
            </w:tcBorders>
          </w:tcPr>
          <w:p w14:paraId="09E8BCF1" w14:textId="0DAA35C0" w:rsidR="00656D5B" w:rsidRDefault="008E69BA" w:rsidP="00DC2FAC">
            <w:pPr>
              <w:pStyle w:val="PlainText"/>
              <w:rPr>
                <w:rFonts w:ascii="Verdana" w:eastAsia="ＭＳ 明朝" w:hAnsi="Verdana"/>
                <w:i w:val="0"/>
                <w:iCs w:val="0"/>
                <w:color w:val="000000"/>
              </w:rPr>
            </w:pPr>
            <w:r>
              <w:rPr>
                <w:rFonts w:ascii="Verdana" w:eastAsia="ＭＳ 明朝" w:hAnsi="Verdana"/>
                <w:i w:val="0"/>
                <w:iCs w:val="0"/>
                <w:color w:val="000000"/>
              </w:rPr>
              <w:t>1.</w:t>
            </w:r>
            <w:r w:rsidR="005B490D">
              <w:rPr>
                <w:rFonts w:ascii="Verdana" w:eastAsia="ＭＳ 明朝" w:hAnsi="Verdana"/>
                <w:i w:val="0"/>
                <w:iCs w:val="0"/>
                <w:color w:val="000000"/>
              </w:rPr>
              <w:t>2</w:t>
            </w:r>
          </w:p>
        </w:tc>
      </w:tr>
      <w:tr w:rsidR="00656D5B" w14:paraId="0AFDDAC2" w14:textId="77777777" w:rsidTr="00DC2FAC">
        <w:trPr>
          <w:trHeight w:val="255"/>
        </w:trPr>
        <w:tc>
          <w:tcPr>
            <w:tcW w:w="1746" w:type="dxa"/>
            <w:tcBorders>
              <w:top w:val="single" w:sz="4" w:space="0" w:color="auto"/>
              <w:left w:val="single" w:sz="4" w:space="0" w:color="auto"/>
              <w:bottom w:val="single" w:sz="4" w:space="0" w:color="auto"/>
              <w:right w:val="single" w:sz="4" w:space="0" w:color="auto"/>
            </w:tcBorders>
          </w:tcPr>
          <w:p w14:paraId="18D32D2B" w14:textId="35F29E35" w:rsidR="00656D5B" w:rsidRDefault="005B490D" w:rsidP="00DC2FAC">
            <w:pPr>
              <w:pStyle w:val="PlainText"/>
              <w:rPr>
                <w:rFonts w:ascii="Verdana" w:eastAsia="ＭＳ 明朝" w:hAnsi="Verdana"/>
                <w:i w:val="0"/>
                <w:iCs w:val="0"/>
                <w:color w:val="000000"/>
              </w:rPr>
            </w:pPr>
            <w:r>
              <w:rPr>
                <w:rFonts w:ascii="Verdana" w:eastAsia="ＭＳ 明朝" w:hAnsi="Verdana"/>
                <w:i w:val="0"/>
                <w:iCs w:val="0"/>
                <w:color w:val="000000"/>
              </w:rPr>
              <w:t>Jasper Noordam</w:t>
            </w:r>
          </w:p>
        </w:tc>
        <w:tc>
          <w:tcPr>
            <w:tcW w:w="2104" w:type="dxa"/>
            <w:tcBorders>
              <w:top w:val="single" w:sz="4" w:space="0" w:color="auto"/>
              <w:left w:val="single" w:sz="4" w:space="0" w:color="auto"/>
              <w:bottom w:val="single" w:sz="4" w:space="0" w:color="auto"/>
              <w:right w:val="single" w:sz="4" w:space="0" w:color="auto"/>
            </w:tcBorders>
          </w:tcPr>
          <w:p w14:paraId="78787B65" w14:textId="77777777" w:rsidR="00656D5B" w:rsidRDefault="00656D5B" w:rsidP="00DC2FAC">
            <w:pPr>
              <w:pStyle w:val="PlainText"/>
              <w:rPr>
                <w:rFonts w:ascii="Verdana" w:eastAsia="ＭＳ 明朝" w:hAnsi="Verdana"/>
                <w:i w:val="0"/>
                <w:iCs w:val="0"/>
                <w:color w:val="000000"/>
              </w:rPr>
            </w:pPr>
          </w:p>
        </w:tc>
        <w:tc>
          <w:tcPr>
            <w:tcW w:w="2880" w:type="dxa"/>
            <w:tcBorders>
              <w:top w:val="single" w:sz="4" w:space="0" w:color="auto"/>
              <w:left w:val="single" w:sz="4" w:space="0" w:color="auto"/>
              <w:bottom w:val="single" w:sz="4" w:space="0" w:color="auto"/>
              <w:right w:val="single" w:sz="4" w:space="0" w:color="auto"/>
            </w:tcBorders>
          </w:tcPr>
          <w:p w14:paraId="4122DB69" w14:textId="1CDA514C" w:rsidR="00656D5B" w:rsidRDefault="005B490D" w:rsidP="00DC2FAC">
            <w:pPr>
              <w:pStyle w:val="PlainText"/>
              <w:rPr>
                <w:rFonts w:ascii="Verdana" w:eastAsia="ＭＳ 明朝" w:hAnsi="Verdana"/>
                <w:i w:val="0"/>
                <w:iCs w:val="0"/>
                <w:color w:val="000000"/>
              </w:rPr>
            </w:pPr>
            <w:r>
              <w:rPr>
                <w:rFonts w:ascii="Verdana" w:eastAsia="ＭＳ 明朝" w:hAnsi="Verdana"/>
                <w:i w:val="0"/>
                <w:iCs w:val="0"/>
                <w:color w:val="000000"/>
              </w:rPr>
              <w:t>Project Manager/Opdrachtgever</w:t>
            </w:r>
          </w:p>
        </w:tc>
        <w:tc>
          <w:tcPr>
            <w:tcW w:w="1080" w:type="dxa"/>
            <w:tcBorders>
              <w:top w:val="single" w:sz="4" w:space="0" w:color="auto"/>
              <w:left w:val="single" w:sz="4" w:space="0" w:color="auto"/>
              <w:bottom w:val="single" w:sz="4" w:space="0" w:color="auto"/>
              <w:right w:val="single" w:sz="4" w:space="0" w:color="auto"/>
            </w:tcBorders>
          </w:tcPr>
          <w:p w14:paraId="71481F96" w14:textId="7E6D9BC2" w:rsidR="00656D5B" w:rsidRDefault="005B490D" w:rsidP="00DC2FAC">
            <w:pPr>
              <w:pStyle w:val="PlainText"/>
              <w:rPr>
                <w:rFonts w:ascii="Verdana" w:eastAsia="ＭＳ 明朝" w:hAnsi="Verdana"/>
                <w:i w:val="0"/>
                <w:iCs w:val="0"/>
                <w:color w:val="000000"/>
              </w:rPr>
            </w:pPr>
            <w:r>
              <w:rPr>
                <w:rFonts w:ascii="Verdana" w:eastAsia="ＭＳ 明朝" w:hAnsi="Verdana"/>
                <w:i w:val="0"/>
                <w:iCs w:val="0"/>
                <w:color w:val="000000" w:themeColor="text1"/>
              </w:rPr>
              <w:t>28-05-2021</w:t>
            </w:r>
          </w:p>
        </w:tc>
        <w:tc>
          <w:tcPr>
            <w:tcW w:w="1080" w:type="dxa"/>
            <w:tcBorders>
              <w:top w:val="single" w:sz="4" w:space="0" w:color="auto"/>
              <w:left w:val="single" w:sz="4" w:space="0" w:color="auto"/>
              <w:bottom w:val="single" w:sz="4" w:space="0" w:color="auto"/>
              <w:right w:val="single" w:sz="4" w:space="0" w:color="auto"/>
            </w:tcBorders>
          </w:tcPr>
          <w:p w14:paraId="76F0B287" w14:textId="17869C37" w:rsidR="00656D5B" w:rsidRDefault="005B490D" w:rsidP="00DC2FAC">
            <w:pPr>
              <w:pStyle w:val="PlainText"/>
              <w:rPr>
                <w:rFonts w:ascii="Verdana" w:eastAsia="ＭＳ 明朝" w:hAnsi="Verdana"/>
                <w:i w:val="0"/>
                <w:iCs w:val="0"/>
                <w:color w:val="000000"/>
              </w:rPr>
            </w:pPr>
            <w:r>
              <w:rPr>
                <w:rFonts w:ascii="Verdana" w:eastAsia="ＭＳ 明朝" w:hAnsi="Verdana"/>
                <w:i w:val="0"/>
                <w:iCs w:val="0"/>
                <w:color w:val="000000"/>
              </w:rPr>
              <w:t>1.2</w:t>
            </w:r>
          </w:p>
        </w:tc>
      </w:tr>
      <w:tr w:rsidR="00656D5B" w14:paraId="4FA9C8AE" w14:textId="77777777" w:rsidTr="00DC2FAC">
        <w:trPr>
          <w:trHeight w:val="255"/>
        </w:trPr>
        <w:tc>
          <w:tcPr>
            <w:tcW w:w="1746" w:type="dxa"/>
            <w:tcBorders>
              <w:top w:val="single" w:sz="4" w:space="0" w:color="auto"/>
              <w:left w:val="single" w:sz="4" w:space="0" w:color="auto"/>
              <w:bottom w:val="single" w:sz="4" w:space="0" w:color="auto"/>
              <w:right w:val="single" w:sz="4" w:space="0" w:color="auto"/>
            </w:tcBorders>
          </w:tcPr>
          <w:p w14:paraId="47BE05BD" w14:textId="77777777" w:rsidR="00656D5B" w:rsidRDefault="00656D5B" w:rsidP="00DC2FAC">
            <w:pPr>
              <w:pStyle w:val="PlainText"/>
              <w:rPr>
                <w:rFonts w:ascii="Verdana" w:eastAsia="ＭＳ 明朝" w:hAnsi="Verdana"/>
                <w:i w:val="0"/>
                <w:iCs w:val="0"/>
                <w:color w:val="000000"/>
              </w:rPr>
            </w:pPr>
          </w:p>
        </w:tc>
        <w:tc>
          <w:tcPr>
            <w:tcW w:w="2104" w:type="dxa"/>
            <w:tcBorders>
              <w:top w:val="single" w:sz="4" w:space="0" w:color="auto"/>
              <w:left w:val="single" w:sz="4" w:space="0" w:color="auto"/>
              <w:bottom w:val="single" w:sz="4" w:space="0" w:color="auto"/>
              <w:right w:val="single" w:sz="4" w:space="0" w:color="auto"/>
            </w:tcBorders>
          </w:tcPr>
          <w:p w14:paraId="5FEF0584" w14:textId="77777777" w:rsidR="00656D5B" w:rsidRDefault="00656D5B" w:rsidP="00DC2FAC">
            <w:pPr>
              <w:pStyle w:val="PlainText"/>
              <w:rPr>
                <w:rFonts w:ascii="Verdana" w:eastAsia="ＭＳ 明朝" w:hAnsi="Verdana"/>
                <w:i w:val="0"/>
                <w:iCs w:val="0"/>
                <w:color w:val="000000"/>
              </w:rPr>
            </w:pPr>
          </w:p>
        </w:tc>
        <w:tc>
          <w:tcPr>
            <w:tcW w:w="2880" w:type="dxa"/>
            <w:tcBorders>
              <w:top w:val="single" w:sz="4" w:space="0" w:color="auto"/>
              <w:left w:val="single" w:sz="4" w:space="0" w:color="auto"/>
              <w:bottom w:val="single" w:sz="4" w:space="0" w:color="auto"/>
              <w:right w:val="single" w:sz="4" w:space="0" w:color="auto"/>
            </w:tcBorders>
          </w:tcPr>
          <w:p w14:paraId="6FB37B55" w14:textId="77777777" w:rsidR="00656D5B" w:rsidRDefault="00656D5B" w:rsidP="00DC2FAC">
            <w:pPr>
              <w:pStyle w:val="PlainText"/>
              <w:rPr>
                <w:rFonts w:ascii="Verdana" w:eastAsia="ＭＳ 明朝" w:hAnsi="Verdana"/>
                <w:i w:val="0"/>
                <w:iCs w:val="0"/>
                <w:color w:val="000000"/>
              </w:rPr>
            </w:pPr>
          </w:p>
        </w:tc>
        <w:tc>
          <w:tcPr>
            <w:tcW w:w="1080" w:type="dxa"/>
            <w:tcBorders>
              <w:top w:val="single" w:sz="4" w:space="0" w:color="auto"/>
              <w:left w:val="single" w:sz="4" w:space="0" w:color="auto"/>
              <w:bottom w:val="single" w:sz="4" w:space="0" w:color="auto"/>
              <w:right w:val="single" w:sz="4" w:space="0" w:color="auto"/>
            </w:tcBorders>
          </w:tcPr>
          <w:p w14:paraId="538F58AD" w14:textId="77777777" w:rsidR="00656D5B" w:rsidRDefault="00656D5B" w:rsidP="00DC2FAC">
            <w:pPr>
              <w:pStyle w:val="PlainText"/>
              <w:rPr>
                <w:rFonts w:ascii="Verdana" w:eastAsia="ＭＳ 明朝" w:hAnsi="Verdana"/>
                <w:i w:val="0"/>
                <w:iCs w:val="0"/>
                <w:color w:val="000000"/>
              </w:rPr>
            </w:pPr>
          </w:p>
        </w:tc>
        <w:tc>
          <w:tcPr>
            <w:tcW w:w="1080" w:type="dxa"/>
            <w:tcBorders>
              <w:top w:val="single" w:sz="4" w:space="0" w:color="auto"/>
              <w:left w:val="single" w:sz="4" w:space="0" w:color="auto"/>
              <w:bottom w:val="single" w:sz="4" w:space="0" w:color="auto"/>
              <w:right w:val="single" w:sz="4" w:space="0" w:color="auto"/>
            </w:tcBorders>
          </w:tcPr>
          <w:p w14:paraId="3D49B4CC" w14:textId="77777777" w:rsidR="00656D5B" w:rsidRDefault="00656D5B" w:rsidP="00DC2FAC">
            <w:pPr>
              <w:pStyle w:val="PlainText"/>
              <w:rPr>
                <w:rFonts w:ascii="Verdana" w:eastAsia="ＭＳ 明朝" w:hAnsi="Verdana"/>
                <w:i w:val="0"/>
                <w:iCs w:val="0"/>
                <w:color w:val="000000"/>
              </w:rPr>
            </w:pPr>
          </w:p>
        </w:tc>
      </w:tr>
    </w:tbl>
    <w:p w14:paraId="3F849B7F" w14:textId="77777777" w:rsidR="00656D5B" w:rsidRDefault="00656D5B" w:rsidP="006020C4">
      <w:pPr>
        <w:pStyle w:val="Heading9"/>
        <w:rPr>
          <w:rFonts w:eastAsia="ＭＳ 明朝"/>
        </w:rPr>
      </w:pPr>
      <w:bookmarkStart w:id="6" w:name="_Toc21833840"/>
      <w:bookmarkStart w:id="7" w:name="_Toc45014381"/>
      <w:bookmarkStart w:id="8" w:name="_Toc481991484"/>
      <w:r>
        <w:rPr>
          <w:rFonts w:eastAsia="ＭＳ 明朝"/>
        </w:rPr>
        <w:t>Verspreiding</w:t>
      </w:r>
      <w:bookmarkEnd w:id="6"/>
      <w:bookmarkEnd w:id="7"/>
      <w:bookmarkEnd w:id="8"/>
    </w:p>
    <w:p w14:paraId="5D4E1A45" w14:textId="77777777" w:rsidR="00656D5B" w:rsidRDefault="00656D5B" w:rsidP="00656D5B">
      <w:pPr>
        <w:pStyle w:val="BodyText2"/>
      </w:pPr>
      <w:r>
        <w:t>Dit document wordt gestuurd naar:</w:t>
      </w:r>
      <w:r>
        <w:br/>
      </w:r>
    </w:p>
    <w:tbl>
      <w:tblPr>
        <w:tblW w:w="889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3130"/>
        <w:gridCol w:w="3420"/>
        <w:gridCol w:w="1080"/>
        <w:gridCol w:w="1260"/>
      </w:tblGrid>
      <w:tr w:rsidR="00656D5B" w14:paraId="3D99B3CD" w14:textId="77777777" w:rsidTr="1A5383EC">
        <w:trPr>
          <w:trHeight w:val="255"/>
        </w:trPr>
        <w:tc>
          <w:tcPr>
            <w:tcW w:w="3130" w:type="dxa"/>
            <w:tcBorders>
              <w:top w:val="single" w:sz="4" w:space="0" w:color="auto"/>
              <w:left w:val="single" w:sz="4" w:space="0" w:color="auto"/>
              <w:bottom w:val="single" w:sz="4" w:space="0" w:color="auto"/>
              <w:right w:val="single" w:sz="4" w:space="0" w:color="auto"/>
            </w:tcBorders>
          </w:tcPr>
          <w:p w14:paraId="1852BFAE" w14:textId="77777777" w:rsidR="00656D5B" w:rsidRDefault="00656D5B" w:rsidP="00DC2FAC">
            <w:pPr>
              <w:rPr>
                <w:rFonts w:eastAsia="ＭＳ 明朝"/>
                <w:b/>
                <w:bCs/>
                <w:color w:val="000000"/>
              </w:rPr>
            </w:pPr>
            <w:r>
              <w:rPr>
                <w:rFonts w:eastAsia="ＭＳ 明朝"/>
                <w:b/>
                <w:bCs/>
                <w:color w:val="000000"/>
              </w:rPr>
              <w:t>Naam</w:t>
            </w:r>
          </w:p>
        </w:tc>
        <w:tc>
          <w:tcPr>
            <w:tcW w:w="3420" w:type="dxa"/>
            <w:tcBorders>
              <w:top w:val="single" w:sz="4" w:space="0" w:color="auto"/>
              <w:left w:val="single" w:sz="4" w:space="0" w:color="auto"/>
              <w:bottom w:val="single" w:sz="4" w:space="0" w:color="auto"/>
              <w:right w:val="single" w:sz="4" w:space="0" w:color="auto"/>
            </w:tcBorders>
          </w:tcPr>
          <w:p w14:paraId="39903E4B" w14:textId="77777777" w:rsidR="00656D5B" w:rsidRDefault="00656D5B" w:rsidP="00DC2FAC">
            <w:pPr>
              <w:rPr>
                <w:rFonts w:eastAsia="ＭＳ 明朝"/>
                <w:b/>
                <w:bCs/>
                <w:color w:val="000000"/>
              </w:rPr>
            </w:pPr>
            <w:r>
              <w:rPr>
                <w:rFonts w:eastAsia="ＭＳ 明朝"/>
                <w:b/>
                <w:bCs/>
                <w:color w:val="000000"/>
              </w:rPr>
              <w:t>Functie</w:t>
            </w:r>
          </w:p>
        </w:tc>
        <w:tc>
          <w:tcPr>
            <w:tcW w:w="1080" w:type="dxa"/>
            <w:tcBorders>
              <w:top w:val="single" w:sz="4" w:space="0" w:color="auto"/>
              <w:left w:val="single" w:sz="4" w:space="0" w:color="auto"/>
              <w:bottom w:val="single" w:sz="4" w:space="0" w:color="auto"/>
              <w:right w:val="single" w:sz="4" w:space="0" w:color="auto"/>
            </w:tcBorders>
          </w:tcPr>
          <w:p w14:paraId="6DB2930B" w14:textId="77777777" w:rsidR="00656D5B" w:rsidRDefault="00656D5B" w:rsidP="00DC2FAC">
            <w:pPr>
              <w:rPr>
                <w:rFonts w:eastAsia="ＭＳ 明朝"/>
                <w:b/>
                <w:bCs/>
                <w:color w:val="000000"/>
              </w:rPr>
            </w:pPr>
            <w:r>
              <w:rPr>
                <w:rFonts w:eastAsia="ＭＳ 明朝"/>
                <w:b/>
                <w:bCs/>
                <w:color w:val="000000"/>
              </w:rPr>
              <w:t>Datum</w:t>
            </w:r>
          </w:p>
        </w:tc>
        <w:tc>
          <w:tcPr>
            <w:tcW w:w="1260" w:type="dxa"/>
            <w:tcBorders>
              <w:top w:val="single" w:sz="4" w:space="0" w:color="auto"/>
              <w:left w:val="single" w:sz="4" w:space="0" w:color="auto"/>
              <w:bottom w:val="single" w:sz="4" w:space="0" w:color="auto"/>
              <w:right w:val="single" w:sz="4" w:space="0" w:color="auto"/>
            </w:tcBorders>
          </w:tcPr>
          <w:p w14:paraId="76BFF7FE" w14:textId="77777777" w:rsidR="00656D5B" w:rsidRDefault="00656D5B" w:rsidP="00DC2FAC">
            <w:pPr>
              <w:rPr>
                <w:rFonts w:eastAsia="ＭＳ 明朝"/>
                <w:b/>
                <w:bCs/>
                <w:color w:val="000000"/>
              </w:rPr>
            </w:pPr>
            <w:r>
              <w:rPr>
                <w:rFonts w:eastAsia="ＭＳ 明朝"/>
                <w:b/>
                <w:bCs/>
                <w:color w:val="000000"/>
              </w:rPr>
              <w:t>Versie</w:t>
            </w:r>
          </w:p>
        </w:tc>
      </w:tr>
      <w:tr w:rsidR="00656D5B" w14:paraId="457D2DE2" w14:textId="77777777" w:rsidTr="1A5383EC">
        <w:trPr>
          <w:trHeight w:val="255"/>
        </w:trPr>
        <w:tc>
          <w:tcPr>
            <w:tcW w:w="3130" w:type="dxa"/>
            <w:tcBorders>
              <w:top w:val="single" w:sz="4" w:space="0" w:color="auto"/>
              <w:left w:val="single" w:sz="4" w:space="0" w:color="auto"/>
              <w:bottom w:val="single" w:sz="4" w:space="0" w:color="auto"/>
              <w:right w:val="single" w:sz="4" w:space="0" w:color="auto"/>
            </w:tcBorders>
          </w:tcPr>
          <w:p w14:paraId="4C9381EF" w14:textId="4DAE82A2" w:rsidR="00656D5B" w:rsidRDefault="06E03ADA" w:rsidP="1A5383EC">
            <w:pPr>
              <w:pStyle w:val="PlainText"/>
              <w:rPr>
                <w:rFonts w:ascii="Verdana" w:eastAsia="ＭＳ 明朝" w:hAnsi="Verdana"/>
                <w:i w:val="0"/>
                <w:iCs w:val="0"/>
                <w:color w:val="000000"/>
              </w:rPr>
            </w:pPr>
            <w:r w:rsidRPr="1A5383EC">
              <w:rPr>
                <w:rFonts w:ascii="Verdana" w:eastAsia="ＭＳ 明朝" w:hAnsi="Verdana"/>
                <w:i w:val="0"/>
                <w:iCs w:val="0"/>
                <w:color w:val="000000" w:themeColor="text1"/>
              </w:rPr>
              <w:t>Cordell Stirling</w:t>
            </w:r>
          </w:p>
        </w:tc>
        <w:tc>
          <w:tcPr>
            <w:tcW w:w="3420" w:type="dxa"/>
            <w:tcBorders>
              <w:top w:val="single" w:sz="4" w:space="0" w:color="auto"/>
              <w:left w:val="single" w:sz="4" w:space="0" w:color="auto"/>
              <w:bottom w:val="single" w:sz="4" w:space="0" w:color="auto"/>
              <w:right w:val="single" w:sz="4" w:space="0" w:color="auto"/>
            </w:tcBorders>
          </w:tcPr>
          <w:p w14:paraId="51EC8C15" w14:textId="014ED564" w:rsidR="00656D5B" w:rsidRDefault="06E03ADA" w:rsidP="1A5383EC">
            <w:pPr>
              <w:pStyle w:val="PlainText"/>
              <w:rPr>
                <w:rFonts w:ascii="Verdana" w:eastAsia="ＭＳ 明朝" w:hAnsi="Verdana"/>
                <w:i w:val="0"/>
                <w:iCs w:val="0"/>
                <w:color w:val="000000"/>
              </w:rPr>
            </w:pPr>
            <w:r w:rsidRPr="1A5383EC">
              <w:rPr>
                <w:rFonts w:ascii="Verdana" w:eastAsia="ＭＳ 明朝" w:hAnsi="Verdana"/>
                <w:i w:val="0"/>
                <w:iCs w:val="0"/>
                <w:color w:val="000000" w:themeColor="text1"/>
              </w:rPr>
              <w:t>Team</w:t>
            </w:r>
            <w:r w:rsidR="0085064D">
              <w:rPr>
                <w:rFonts w:ascii="Verdana" w:eastAsia="ＭＳ 明朝" w:hAnsi="Verdana"/>
                <w:i w:val="0"/>
                <w:iCs w:val="0"/>
                <w:color w:val="000000" w:themeColor="text1"/>
              </w:rPr>
              <w:t xml:space="preserve"> Manager</w:t>
            </w:r>
          </w:p>
        </w:tc>
        <w:tc>
          <w:tcPr>
            <w:tcW w:w="1080" w:type="dxa"/>
            <w:tcBorders>
              <w:top w:val="single" w:sz="4" w:space="0" w:color="auto"/>
              <w:left w:val="single" w:sz="4" w:space="0" w:color="auto"/>
              <w:bottom w:val="single" w:sz="4" w:space="0" w:color="auto"/>
              <w:right w:val="single" w:sz="4" w:space="0" w:color="auto"/>
            </w:tcBorders>
          </w:tcPr>
          <w:p w14:paraId="7AC6EECC" w14:textId="4CD57078" w:rsidR="00656D5B" w:rsidRDefault="005B490D" w:rsidP="1A5383EC">
            <w:pPr>
              <w:pStyle w:val="PlainText"/>
              <w:rPr>
                <w:rFonts w:ascii="Verdana" w:eastAsia="ＭＳ 明朝" w:hAnsi="Verdana"/>
                <w:i w:val="0"/>
                <w:iCs w:val="0"/>
                <w:color w:val="000000"/>
              </w:rPr>
            </w:pPr>
            <w:r>
              <w:rPr>
                <w:rFonts w:ascii="Verdana" w:eastAsia="ＭＳ 明朝" w:hAnsi="Verdana"/>
                <w:i w:val="0"/>
                <w:iCs w:val="0"/>
                <w:color w:val="000000" w:themeColor="text1"/>
              </w:rPr>
              <w:t>28-05-2021</w:t>
            </w:r>
          </w:p>
        </w:tc>
        <w:tc>
          <w:tcPr>
            <w:tcW w:w="1260" w:type="dxa"/>
            <w:tcBorders>
              <w:top w:val="single" w:sz="4" w:space="0" w:color="auto"/>
              <w:left w:val="single" w:sz="4" w:space="0" w:color="auto"/>
              <w:bottom w:val="single" w:sz="4" w:space="0" w:color="auto"/>
              <w:right w:val="single" w:sz="4" w:space="0" w:color="auto"/>
            </w:tcBorders>
          </w:tcPr>
          <w:p w14:paraId="3CC3FAE6" w14:textId="5D8AB544" w:rsidR="00656D5B" w:rsidRDefault="00150EBA" w:rsidP="1A5383EC">
            <w:pPr>
              <w:pStyle w:val="PlainText"/>
              <w:rPr>
                <w:rFonts w:ascii="Verdana" w:eastAsia="ＭＳ 明朝" w:hAnsi="Verdana"/>
                <w:i w:val="0"/>
                <w:iCs w:val="0"/>
                <w:color w:val="000000"/>
              </w:rPr>
            </w:pPr>
            <w:r>
              <w:rPr>
                <w:rFonts w:ascii="Verdana" w:eastAsia="ＭＳ 明朝" w:hAnsi="Verdana"/>
                <w:i w:val="0"/>
                <w:iCs w:val="0"/>
                <w:color w:val="000000"/>
              </w:rPr>
              <w:t>1.</w:t>
            </w:r>
            <w:r w:rsidR="005B490D">
              <w:rPr>
                <w:rFonts w:ascii="Verdana" w:eastAsia="ＭＳ 明朝" w:hAnsi="Verdana"/>
                <w:i w:val="0"/>
                <w:color w:val="000000"/>
              </w:rPr>
              <w:t>2</w:t>
            </w:r>
          </w:p>
        </w:tc>
      </w:tr>
      <w:tr w:rsidR="00656D5B" w14:paraId="520FC62C" w14:textId="77777777" w:rsidTr="1A5383EC">
        <w:trPr>
          <w:trHeight w:val="255"/>
        </w:trPr>
        <w:tc>
          <w:tcPr>
            <w:tcW w:w="3130" w:type="dxa"/>
            <w:tcBorders>
              <w:top w:val="single" w:sz="4" w:space="0" w:color="auto"/>
              <w:left w:val="single" w:sz="4" w:space="0" w:color="auto"/>
              <w:bottom w:val="single" w:sz="4" w:space="0" w:color="auto"/>
              <w:right w:val="single" w:sz="4" w:space="0" w:color="auto"/>
            </w:tcBorders>
          </w:tcPr>
          <w:p w14:paraId="6E561941" w14:textId="63EDA1B8" w:rsidR="00656D5B" w:rsidRDefault="06E03ADA" w:rsidP="1A5383EC">
            <w:pPr>
              <w:pStyle w:val="PlainText"/>
              <w:rPr>
                <w:rFonts w:ascii="Verdana" w:eastAsia="ＭＳ 明朝" w:hAnsi="Verdana"/>
                <w:i w:val="0"/>
                <w:iCs w:val="0"/>
                <w:color w:val="000000"/>
              </w:rPr>
            </w:pPr>
            <w:r w:rsidRPr="1A5383EC">
              <w:rPr>
                <w:rFonts w:ascii="Verdana" w:eastAsia="ＭＳ 明朝" w:hAnsi="Verdana"/>
                <w:i w:val="0"/>
                <w:iCs w:val="0"/>
                <w:color w:val="000000" w:themeColor="text1"/>
              </w:rPr>
              <w:t xml:space="preserve">Jacco </w:t>
            </w:r>
            <w:proofErr w:type="spellStart"/>
            <w:r w:rsidRPr="1A5383EC">
              <w:rPr>
                <w:rFonts w:ascii="Verdana" w:eastAsia="ＭＳ 明朝" w:hAnsi="Verdana"/>
                <w:i w:val="0"/>
                <w:iCs w:val="0"/>
                <w:color w:val="000000" w:themeColor="text1"/>
              </w:rPr>
              <w:t>Kalter</w:t>
            </w:r>
            <w:proofErr w:type="spellEnd"/>
          </w:p>
        </w:tc>
        <w:tc>
          <w:tcPr>
            <w:tcW w:w="3420" w:type="dxa"/>
            <w:tcBorders>
              <w:top w:val="single" w:sz="4" w:space="0" w:color="auto"/>
              <w:left w:val="single" w:sz="4" w:space="0" w:color="auto"/>
              <w:bottom w:val="single" w:sz="4" w:space="0" w:color="auto"/>
              <w:right w:val="single" w:sz="4" w:space="0" w:color="auto"/>
            </w:tcBorders>
          </w:tcPr>
          <w:p w14:paraId="7717DD1B" w14:textId="7C06F750" w:rsidR="1A5383EC" w:rsidRDefault="1A5383EC" w:rsidP="1A5383EC">
            <w:pPr>
              <w:pStyle w:val="PlainText"/>
              <w:rPr>
                <w:rFonts w:ascii="Verdana" w:eastAsia="ＭＳ 明朝" w:hAnsi="Verdana"/>
                <w:i w:val="0"/>
                <w:iCs w:val="0"/>
                <w:color w:val="000000" w:themeColor="text1"/>
              </w:rPr>
            </w:pPr>
            <w:r w:rsidRPr="1A5383EC">
              <w:rPr>
                <w:rFonts w:ascii="Verdana" w:eastAsia="ＭＳ 明朝" w:hAnsi="Verdana"/>
                <w:i w:val="0"/>
                <w:iCs w:val="0"/>
                <w:color w:val="000000" w:themeColor="text1"/>
              </w:rPr>
              <w:t>Teamlid</w:t>
            </w:r>
          </w:p>
        </w:tc>
        <w:tc>
          <w:tcPr>
            <w:tcW w:w="1080" w:type="dxa"/>
            <w:tcBorders>
              <w:top w:val="single" w:sz="4" w:space="0" w:color="auto"/>
              <w:left w:val="single" w:sz="4" w:space="0" w:color="auto"/>
              <w:bottom w:val="single" w:sz="4" w:space="0" w:color="auto"/>
              <w:right w:val="single" w:sz="4" w:space="0" w:color="auto"/>
            </w:tcBorders>
          </w:tcPr>
          <w:p w14:paraId="47CBC861" w14:textId="51C987B9" w:rsidR="1A5383EC" w:rsidRDefault="005B490D" w:rsidP="1A5383EC">
            <w:pPr>
              <w:pStyle w:val="PlainText"/>
              <w:rPr>
                <w:rFonts w:ascii="Verdana" w:eastAsia="ＭＳ 明朝" w:hAnsi="Verdana"/>
                <w:i w:val="0"/>
                <w:iCs w:val="0"/>
                <w:color w:val="000000" w:themeColor="text1"/>
              </w:rPr>
            </w:pPr>
            <w:r>
              <w:rPr>
                <w:rFonts w:ascii="Verdana" w:eastAsia="ＭＳ 明朝" w:hAnsi="Verdana"/>
                <w:i w:val="0"/>
                <w:iCs w:val="0"/>
                <w:color w:val="000000" w:themeColor="text1"/>
              </w:rPr>
              <w:t>28-05-2021</w:t>
            </w:r>
          </w:p>
        </w:tc>
        <w:tc>
          <w:tcPr>
            <w:tcW w:w="1260" w:type="dxa"/>
            <w:tcBorders>
              <w:top w:val="single" w:sz="4" w:space="0" w:color="auto"/>
              <w:left w:val="single" w:sz="4" w:space="0" w:color="auto"/>
              <w:bottom w:val="single" w:sz="4" w:space="0" w:color="auto"/>
              <w:right w:val="single" w:sz="4" w:space="0" w:color="auto"/>
            </w:tcBorders>
          </w:tcPr>
          <w:p w14:paraId="47C26A2E" w14:textId="4514C7AF" w:rsidR="1A5383EC" w:rsidRDefault="00150EBA" w:rsidP="1A5383EC">
            <w:pPr>
              <w:pStyle w:val="PlainText"/>
              <w:rPr>
                <w:rFonts w:ascii="Verdana" w:eastAsia="ＭＳ 明朝" w:hAnsi="Verdana"/>
                <w:i w:val="0"/>
                <w:iCs w:val="0"/>
                <w:color w:val="000000" w:themeColor="text1"/>
              </w:rPr>
            </w:pPr>
            <w:r>
              <w:rPr>
                <w:rFonts w:ascii="Verdana" w:eastAsia="ＭＳ 明朝" w:hAnsi="Verdana"/>
                <w:i w:val="0"/>
                <w:iCs w:val="0"/>
                <w:color w:val="000000" w:themeColor="text1"/>
              </w:rPr>
              <w:t>1.</w:t>
            </w:r>
            <w:r w:rsidR="005B490D">
              <w:rPr>
                <w:rFonts w:ascii="Verdana" w:eastAsia="ＭＳ 明朝" w:hAnsi="Verdana"/>
                <w:i w:val="0"/>
                <w:iCs w:val="0"/>
                <w:color w:val="000000" w:themeColor="text1"/>
              </w:rPr>
              <w:t>2</w:t>
            </w:r>
          </w:p>
        </w:tc>
      </w:tr>
      <w:tr w:rsidR="00656D5B" w14:paraId="12C0C834" w14:textId="77777777" w:rsidTr="1A5383EC">
        <w:trPr>
          <w:trHeight w:val="255"/>
        </w:trPr>
        <w:tc>
          <w:tcPr>
            <w:tcW w:w="3130" w:type="dxa"/>
            <w:tcBorders>
              <w:top w:val="single" w:sz="4" w:space="0" w:color="auto"/>
              <w:left w:val="single" w:sz="4" w:space="0" w:color="auto"/>
              <w:bottom w:val="single" w:sz="4" w:space="0" w:color="auto"/>
              <w:right w:val="single" w:sz="4" w:space="0" w:color="auto"/>
            </w:tcBorders>
          </w:tcPr>
          <w:p w14:paraId="42325CD4" w14:textId="2FA27D02" w:rsidR="00656D5B" w:rsidRDefault="3E61ABBE" w:rsidP="1A5383EC">
            <w:pPr>
              <w:pStyle w:val="PlainText"/>
              <w:rPr>
                <w:rFonts w:ascii="Verdana" w:eastAsia="ＭＳ 明朝" w:hAnsi="Verdana"/>
                <w:i w:val="0"/>
                <w:iCs w:val="0"/>
                <w:color w:val="000000"/>
              </w:rPr>
            </w:pPr>
            <w:r w:rsidRPr="1A5383EC">
              <w:rPr>
                <w:rFonts w:ascii="Verdana" w:eastAsia="ＭＳ 明朝" w:hAnsi="Verdana"/>
                <w:i w:val="0"/>
                <w:iCs w:val="0"/>
                <w:color w:val="000000" w:themeColor="text1"/>
              </w:rPr>
              <w:t>Jelle Smelt</w:t>
            </w:r>
          </w:p>
        </w:tc>
        <w:tc>
          <w:tcPr>
            <w:tcW w:w="3420" w:type="dxa"/>
            <w:tcBorders>
              <w:top w:val="single" w:sz="4" w:space="0" w:color="auto"/>
              <w:left w:val="single" w:sz="4" w:space="0" w:color="auto"/>
              <w:bottom w:val="single" w:sz="4" w:space="0" w:color="auto"/>
              <w:right w:val="single" w:sz="4" w:space="0" w:color="auto"/>
            </w:tcBorders>
          </w:tcPr>
          <w:p w14:paraId="3E21D27F" w14:textId="7C06F750" w:rsidR="1A5383EC" w:rsidRDefault="1A5383EC" w:rsidP="1A5383EC">
            <w:pPr>
              <w:pStyle w:val="PlainText"/>
              <w:rPr>
                <w:rFonts w:ascii="Verdana" w:eastAsia="ＭＳ 明朝" w:hAnsi="Verdana"/>
                <w:i w:val="0"/>
                <w:iCs w:val="0"/>
                <w:color w:val="000000" w:themeColor="text1"/>
              </w:rPr>
            </w:pPr>
            <w:r w:rsidRPr="1A5383EC">
              <w:rPr>
                <w:rFonts w:ascii="Verdana" w:eastAsia="ＭＳ 明朝" w:hAnsi="Verdana"/>
                <w:i w:val="0"/>
                <w:iCs w:val="0"/>
                <w:color w:val="000000" w:themeColor="text1"/>
              </w:rPr>
              <w:t>Teamlid</w:t>
            </w:r>
          </w:p>
        </w:tc>
        <w:tc>
          <w:tcPr>
            <w:tcW w:w="1080" w:type="dxa"/>
            <w:tcBorders>
              <w:top w:val="single" w:sz="4" w:space="0" w:color="auto"/>
              <w:left w:val="single" w:sz="4" w:space="0" w:color="auto"/>
              <w:bottom w:val="single" w:sz="4" w:space="0" w:color="auto"/>
              <w:right w:val="single" w:sz="4" w:space="0" w:color="auto"/>
            </w:tcBorders>
          </w:tcPr>
          <w:p w14:paraId="2346B582" w14:textId="36EE8AC2" w:rsidR="1A5383EC" w:rsidRDefault="005B490D" w:rsidP="1A5383EC">
            <w:pPr>
              <w:pStyle w:val="PlainText"/>
              <w:rPr>
                <w:rFonts w:ascii="Verdana" w:eastAsia="ＭＳ 明朝" w:hAnsi="Verdana"/>
                <w:i w:val="0"/>
                <w:iCs w:val="0"/>
                <w:color w:val="000000" w:themeColor="text1"/>
              </w:rPr>
            </w:pPr>
            <w:r>
              <w:rPr>
                <w:rFonts w:ascii="Verdana" w:eastAsia="ＭＳ 明朝" w:hAnsi="Verdana"/>
                <w:i w:val="0"/>
                <w:iCs w:val="0"/>
                <w:color w:val="000000" w:themeColor="text1"/>
              </w:rPr>
              <w:t>28-05-2021</w:t>
            </w:r>
          </w:p>
        </w:tc>
        <w:tc>
          <w:tcPr>
            <w:tcW w:w="1260" w:type="dxa"/>
            <w:tcBorders>
              <w:top w:val="single" w:sz="4" w:space="0" w:color="auto"/>
              <w:left w:val="single" w:sz="4" w:space="0" w:color="auto"/>
              <w:bottom w:val="single" w:sz="4" w:space="0" w:color="auto"/>
              <w:right w:val="single" w:sz="4" w:space="0" w:color="auto"/>
            </w:tcBorders>
          </w:tcPr>
          <w:p w14:paraId="500444DC" w14:textId="4F763B8C" w:rsidR="1A5383EC" w:rsidRDefault="00150EBA" w:rsidP="1A5383EC">
            <w:pPr>
              <w:pStyle w:val="PlainText"/>
              <w:rPr>
                <w:rFonts w:ascii="Verdana" w:eastAsia="ＭＳ 明朝" w:hAnsi="Verdana"/>
                <w:i w:val="0"/>
                <w:iCs w:val="0"/>
                <w:color w:val="000000" w:themeColor="text1"/>
              </w:rPr>
            </w:pPr>
            <w:r>
              <w:rPr>
                <w:rFonts w:ascii="Verdana" w:eastAsia="ＭＳ 明朝" w:hAnsi="Verdana"/>
                <w:i w:val="0"/>
                <w:iCs w:val="0"/>
                <w:color w:val="000000" w:themeColor="text1"/>
              </w:rPr>
              <w:t>1.</w:t>
            </w:r>
            <w:r w:rsidR="005B490D">
              <w:rPr>
                <w:rFonts w:ascii="Verdana" w:eastAsia="ＭＳ 明朝" w:hAnsi="Verdana"/>
                <w:i w:val="0"/>
                <w:iCs w:val="0"/>
                <w:color w:val="000000" w:themeColor="text1"/>
              </w:rPr>
              <w:t>2</w:t>
            </w:r>
          </w:p>
        </w:tc>
      </w:tr>
      <w:tr w:rsidR="00656D5B" w14:paraId="469573B0" w14:textId="77777777" w:rsidTr="1A5383EC">
        <w:trPr>
          <w:trHeight w:val="255"/>
        </w:trPr>
        <w:tc>
          <w:tcPr>
            <w:tcW w:w="3130" w:type="dxa"/>
            <w:tcBorders>
              <w:top w:val="single" w:sz="4" w:space="0" w:color="auto"/>
              <w:left w:val="single" w:sz="4" w:space="0" w:color="auto"/>
              <w:bottom w:val="single" w:sz="4" w:space="0" w:color="auto"/>
              <w:right w:val="single" w:sz="4" w:space="0" w:color="auto"/>
            </w:tcBorders>
          </w:tcPr>
          <w:p w14:paraId="08CD2B17" w14:textId="5BC30379" w:rsidR="00656D5B" w:rsidRDefault="126BDCDA" w:rsidP="1A5383EC">
            <w:pPr>
              <w:pStyle w:val="PlainText"/>
              <w:rPr>
                <w:rFonts w:ascii="Verdana" w:eastAsia="ＭＳ 明朝" w:hAnsi="Verdana"/>
                <w:i w:val="0"/>
                <w:iCs w:val="0"/>
                <w:color w:val="000000"/>
              </w:rPr>
            </w:pPr>
            <w:r w:rsidRPr="1A5383EC">
              <w:rPr>
                <w:rFonts w:ascii="Verdana" w:eastAsia="ＭＳ 明朝" w:hAnsi="Verdana"/>
                <w:i w:val="0"/>
                <w:iCs w:val="0"/>
                <w:color w:val="000000" w:themeColor="text1"/>
              </w:rPr>
              <w:t>Jesper Kiers</w:t>
            </w:r>
          </w:p>
        </w:tc>
        <w:tc>
          <w:tcPr>
            <w:tcW w:w="3420" w:type="dxa"/>
            <w:tcBorders>
              <w:top w:val="single" w:sz="4" w:space="0" w:color="auto"/>
              <w:left w:val="single" w:sz="4" w:space="0" w:color="auto"/>
              <w:bottom w:val="single" w:sz="4" w:space="0" w:color="auto"/>
              <w:right w:val="single" w:sz="4" w:space="0" w:color="auto"/>
            </w:tcBorders>
          </w:tcPr>
          <w:p w14:paraId="6A09E916" w14:textId="7C06F750" w:rsidR="1A5383EC" w:rsidRDefault="1A5383EC" w:rsidP="1A5383EC">
            <w:pPr>
              <w:pStyle w:val="PlainText"/>
              <w:rPr>
                <w:rFonts w:ascii="Verdana" w:eastAsia="ＭＳ 明朝" w:hAnsi="Verdana"/>
                <w:i w:val="0"/>
                <w:iCs w:val="0"/>
                <w:color w:val="000000" w:themeColor="text1"/>
              </w:rPr>
            </w:pPr>
            <w:r w:rsidRPr="1A5383EC">
              <w:rPr>
                <w:rFonts w:ascii="Verdana" w:eastAsia="ＭＳ 明朝" w:hAnsi="Verdana"/>
                <w:i w:val="0"/>
                <w:iCs w:val="0"/>
                <w:color w:val="000000" w:themeColor="text1"/>
              </w:rPr>
              <w:t>Teamlid</w:t>
            </w:r>
          </w:p>
        </w:tc>
        <w:tc>
          <w:tcPr>
            <w:tcW w:w="1080" w:type="dxa"/>
            <w:tcBorders>
              <w:top w:val="single" w:sz="4" w:space="0" w:color="auto"/>
              <w:left w:val="single" w:sz="4" w:space="0" w:color="auto"/>
              <w:bottom w:val="single" w:sz="4" w:space="0" w:color="auto"/>
              <w:right w:val="single" w:sz="4" w:space="0" w:color="auto"/>
            </w:tcBorders>
          </w:tcPr>
          <w:p w14:paraId="5DCAEBCF" w14:textId="008FBDA5" w:rsidR="1A5383EC" w:rsidRDefault="005B490D" w:rsidP="1A5383EC">
            <w:pPr>
              <w:pStyle w:val="PlainText"/>
              <w:rPr>
                <w:rFonts w:ascii="Verdana" w:eastAsia="ＭＳ 明朝" w:hAnsi="Verdana"/>
                <w:i w:val="0"/>
                <w:iCs w:val="0"/>
                <w:color w:val="000000" w:themeColor="text1"/>
              </w:rPr>
            </w:pPr>
            <w:r>
              <w:rPr>
                <w:rFonts w:ascii="Verdana" w:eastAsia="ＭＳ 明朝" w:hAnsi="Verdana"/>
                <w:i w:val="0"/>
                <w:iCs w:val="0"/>
                <w:color w:val="000000" w:themeColor="text1"/>
              </w:rPr>
              <w:t>28-05-2021</w:t>
            </w:r>
          </w:p>
        </w:tc>
        <w:tc>
          <w:tcPr>
            <w:tcW w:w="1260" w:type="dxa"/>
            <w:tcBorders>
              <w:top w:val="single" w:sz="4" w:space="0" w:color="auto"/>
              <w:left w:val="single" w:sz="4" w:space="0" w:color="auto"/>
              <w:bottom w:val="single" w:sz="4" w:space="0" w:color="auto"/>
              <w:right w:val="single" w:sz="4" w:space="0" w:color="auto"/>
            </w:tcBorders>
          </w:tcPr>
          <w:p w14:paraId="4BD48641" w14:textId="2C980F5C" w:rsidR="1A5383EC" w:rsidRDefault="00150EBA" w:rsidP="1A5383EC">
            <w:pPr>
              <w:pStyle w:val="PlainText"/>
              <w:rPr>
                <w:rFonts w:ascii="Verdana" w:eastAsia="ＭＳ 明朝" w:hAnsi="Verdana"/>
                <w:i w:val="0"/>
                <w:iCs w:val="0"/>
                <w:color w:val="000000" w:themeColor="text1"/>
              </w:rPr>
            </w:pPr>
            <w:r>
              <w:rPr>
                <w:rFonts w:ascii="Verdana" w:eastAsia="ＭＳ 明朝" w:hAnsi="Verdana"/>
                <w:i w:val="0"/>
                <w:iCs w:val="0"/>
                <w:color w:val="000000" w:themeColor="text1"/>
              </w:rPr>
              <w:t>1.</w:t>
            </w:r>
            <w:r w:rsidR="005B490D">
              <w:rPr>
                <w:rFonts w:ascii="Verdana" w:eastAsia="ＭＳ 明朝" w:hAnsi="Verdana"/>
                <w:i w:val="0"/>
                <w:iCs w:val="0"/>
                <w:color w:val="000000" w:themeColor="text1"/>
              </w:rPr>
              <w:t>2</w:t>
            </w:r>
          </w:p>
        </w:tc>
      </w:tr>
      <w:tr w:rsidR="00656D5B" w14:paraId="76B33286" w14:textId="77777777" w:rsidTr="1A5383EC">
        <w:trPr>
          <w:trHeight w:val="255"/>
        </w:trPr>
        <w:tc>
          <w:tcPr>
            <w:tcW w:w="3130" w:type="dxa"/>
            <w:tcBorders>
              <w:top w:val="single" w:sz="4" w:space="0" w:color="auto"/>
              <w:left w:val="single" w:sz="4" w:space="0" w:color="auto"/>
              <w:bottom w:val="single" w:sz="4" w:space="0" w:color="auto"/>
              <w:right w:val="single" w:sz="4" w:space="0" w:color="auto"/>
            </w:tcBorders>
          </w:tcPr>
          <w:p w14:paraId="6E83F922" w14:textId="014A937D" w:rsidR="00656D5B" w:rsidRDefault="596CCC45" w:rsidP="1A5383EC">
            <w:pPr>
              <w:pStyle w:val="PlainText"/>
              <w:rPr>
                <w:rFonts w:ascii="Verdana" w:eastAsia="ＭＳ 明朝" w:hAnsi="Verdana"/>
                <w:i w:val="0"/>
                <w:iCs w:val="0"/>
                <w:color w:val="000000"/>
              </w:rPr>
            </w:pPr>
            <w:r w:rsidRPr="1A5383EC">
              <w:rPr>
                <w:rFonts w:ascii="Verdana" w:eastAsia="ＭＳ 明朝" w:hAnsi="Verdana"/>
                <w:i w:val="0"/>
                <w:iCs w:val="0"/>
                <w:color w:val="000000" w:themeColor="text1"/>
              </w:rPr>
              <w:t>Rick Stoffer</w:t>
            </w:r>
          </w:p>
        </w:tc>
        <w:tc>
          <w:tcPr>
            <w:tcW w:w="3420" w:type="dxa"/>
            <w:tcBorders>
              <w:top w:val="single" w:sz="4" w:space="0" w:color="auto"/>
              <w:left w:val="single" w:sz="4" w:space="0" w:color="auto"/>
              <w:bottom w:val="single" w:sz="4" w:space="0" w:color="auto"/>
              <w:right w:val="single" w:sz="4" w:space="0" w:color="auto"/>
            </w:tcBorders>
          </w:tcPr>
          <w:p w14:paraId="35EDF6AD" w14:textId="7C06F750" w:rsidR="1A5383EC" w:rsidRDefault="1A5383EC" w:rsidP="1A5383EC">
            <w:pPr>
              <w:pStyle w:val="PlainText"/>
              <w:rPr>
                <w:rFonts w:ascii="Verdana" w:eastAsia="ＭＳ 明朝" w:hAnsi="Verdana"/>
                <w:i w:val="0"/>
                <w:iCs w:val="0"/>
                <w:color w:val="000000" w:themeColor="text1"/>
              </w:rPr>
            </w:pPr>
            <w:r w:rsidRPr="1A5383EC">
              <w:rPr>
                <w:rFonts w:ascii="Verdana" w:eastAsia="ＭＳ 明朝" w:hAnsi="Verdana"/>
                <w:i w:val="0"/>
                <w:iCs w:val="0"/>
                <w:color w:val="000000" w:themeColor="text1"/>
              </w:rPr>
              <w:t>Teamlid</w:t>
            </w:r>
          </w:p>
        </w:tc>
        <w:tc>
          <w:tcPr>
            <w:tcW w:w="1080" w:type="dxa"/>
            <w:tcBorders>
              <w:top w:val="single" w:sz="4" w:space="0" w:color="auto"/>
              <w:left w:val="single" w:sz="4" w:space="0" w:color="auto"/>
              <w:bottom w:val="single" w:sz="4" w:space="0" w:color="auto"/>
              <w:right w:val="single" w:sz="4" w:space="0" w:color="auto"/>
            </w:tcBorders>
          </w:tcPr>
          <w:p w14:paraId="2E04D48F" w14:textId="1A08445F" w:rsidR="1A5383EC" w:rsidRDefault="005B490D" w:rsidP="1A5383EC">
            <w:pPr>
              <w:pStyle w:val="PlainText"/>
              <w:rPr>
                <w:rFonts w:ascii="Verdana" w:eastAsia="ＭＳ 明朝" w:hAnsi="Verdana"/>
                <w:i w:val="0"/>
                <w:iCs w:val="0"/>
                <w:color w:val="000000" w:themeColor="text1"/>
              </w:rPr>
            </w:pPr>
            <w:r>
              <w:rPr>
                <w:rFonts w:ascii="Verdana" w:eastAsia="ＭＳ 明朝" w:hAnsi="Verdana"/>
                <w:i w:val="0"/>
                <w:iCs w:val="0"/>
                <w:color w:val="000000" w:themeColor="text1"/>
              </w:rPr>
              <w:t>28-05-2021</w:t>
            </w:r>
          </w:p>
        </w:tc>
        <w:tc>
          <w:tcPr>
            <w:tcW w:w="1260" w:type="dxa"/>
            <w:tcBorders>
              <w:top w:val="single" w:sz="4" w:space="0" w:color="auto"/>
              <w:left w:val="single" w:sz="4" w:space="0" w:color="auto"/>
              <w:bottom w:val="single" w:sz="4" w:space="0" w:color="auto"/>
              <w:right w:val="single" w:sz="4" w:space="0" w:color="auto"/>
            </w:tcBorders>
          </w:tcPr>
          <w:p w14:paraId="34AF55DA" w14:textId="5B7EC746" w:rsidR="1A5383EC" w:rsidRDefault="00150EBA" w:rsidP="1A5383EC">
            <w:pPr>
              <w:pStyle w:val="PlainText"/>
              <w:rPr>
                <w:rFonts w:ascii="Verdana" w:eastAsia="ＭＳ 明朝" w:hAnsi="Verdana"/>
                <w:i w:val="0"/>
                <w:iCs w:val="0"/>
                <w:color w:val="000000" w:themeColor="text1"/>
              </w:rPr>
            </w:pPr>
            <w:r>
              <w:rPr>
                <w:rFonts w:ascii="Verdana" w:eastAsia="ＭＳ 明朝" w:hAnsi="Verdana"/>
                <w:i w:val="0"/>
                <w:iCs w:val="0"/>
                <w:color w:val="000000" w:themeColor="text1"/>
              </w:rPr>
              <w:t>1.</w:t>
            </w:r>
            <w:r w:rsidR="005B490D">
              <w:rPr>
                <w:rFonts w:ascii="Verdana" w:eastAsia="ＭＳ 明朝" w:hAnsi="Verdana"/>
                <w:i w:val="0"/>
                <w:iCs w:val="0"/>
                <w:color w:val="000000" w:themeColor="text1"/>
              </w:rPr>
              <w:t>2</w:t>
            </w:r>
          </w:p>
        </w:tc>
      </w:tr>
      <w:tr w:rsidR="1A5383EC" w14:paraId="58358113" w14:textId="77777777" w:rsidTr="1A5383EC">
        <w:trPr>
          <w:trHeight w:val="255"/>
        </w:trPr>
        <w:tc>
          <w:tcPr>
            <w:tcW w:w="3130" w:type="dxa"/>
            <w:tcBorders>
              <w:top w:val="single" w:sz="4" w:space="0" w:color="auto"/>
              <w:left w:val="single" w:sz="4" w:space="0" w:color="auto"/>
              <w:bottom w:val="single" w:sz="4" w:space="0" w:color="auto"/>
              <w:right w:val="single" w:sz="4" w:space="0" w:color="auto"/>
            </w:tcBorders>
          </w:tcPr>
          <w:p w14:paraId="2F809623" w14:textId="0BFCB713" w:rsidR="2D98E8B1" w:rsidRDefault="2D98E8B1" w:rsidP="1A5383EC">
            <w:pPr>
              <w:pStyle w:val="PlainText"/>
              <w:rPr>
                <w:rFonts w:ascii="Verdana" w:eastAsia="ＭＳ 明朝" w:hAnsi="Verdana"/>
                <w:i w:val="0"/>
                <w:iCs w:val="0"/>
                <w:color w:val="000000" w:themeColor="text1"/>
              </w:rPr>
            </w:pPr>
            <w:r w:rsidRPr="1A5383EC">
              <w:rPr>
                <w:rFonts w:ascii="Verdana" w:eastAsia="ＭＳ 明朝" w:hAnsi="Verdana"/>
                <w:i w:val="0"/>
                <w:iCs w:val="0"/>
                <w:color w:val="000000" w:themeColor="text1"/>
              </w:rPr>
              <w:t>Jeremy de Groot</w:t>
            </w:r>
          </w:p>
        </w:tc>
        <w:tc>
          <w:tcPr>
            <w:tcW w:w="3420" w:type="dxa"/>
            <w:tcBorders>
              <w:top w:val="single" w:sz="4" w:space="0" w:color="auto"/>
              <w:left w:val="single" w:sz="4" w:space="0" w:color="auto"/>
              <w:bottom w:val="single" w:sz="4" w:space="0" w:color="auto"/>
              <w:right w:val="single" w:sz="4" w:space="0" w:color="auto"/>
            </w:tcBorders>
          </w:tcPr>
          <w:p w14:paraId="6D3CCC91" w14:textId="7C06F750" w:rsidR="1A5383EC" w:rsidRDefault="1A5383EC" w:rsidP="1A5383EC">
            <w:pPr>
              <w:pStyle w:val="PlainText"/>
              <w:rPr>
                <w:rFonts w:ascii="Verdana" w:eastAsia="ＭＳ 明朝" w:hAnsi="Verdana"/>
                <w:i w:val="0"/>
                <w:iCs w:val="0"/>
                <w:color w:val="000000" w:themeColor="text1"/>
              </w:rPr>
            </w:pPr>
            <w:r w:rsidRPr="1A5383EC">
              <w:rPr>
                <w:rFonts w:ascii="Verdana" w:eastAsia="ＭＳ 明朝" w:hAnsi="Verdana"/>
                <w:i w:val="0"/>
                <w:iCs w:val="0"/>
                <w:color w:val="000000" w:themeColor="text1"/>
              </w:rPr>
              <w:t>Teamlid</w:t>
            </w:r>
          </w:p>
        </w:tc>
        <w:tc>
          <w:tcPr>
            <w:tcW w:w="1080" w:type="dxa"/>
            <w:tcBorders>
              <w:top w:val="single" w:sz="4" w:space="0" w:color="auto"/>
              <w:left w:val="single" w:sz="4" w:space="0" w:color="auto"/>
              <w:bottom w:val="single" w:sz="4" w:space="0" w:color="auto"/>
              <w:right w:val="single" w:sz="4" w:space="0" w:color="auto"/>
            </w:tcBorders>
          </w:tcPr>
          <w:p w14:paraId="220EBE9C" w14:textId="3D335F78" w:rsidR="1A5383EC" w:rsidRDefault="005B490D" w:rsidP="1A5383EC">
            <w:pPr>
              <w:pStyle w:val="PlainText"/>
              <w:rPr>
                <w:rFonts w:ascii="Verdana" w:eastAsia="ＭＳ 明朝" w:hAnsi="Verdana"/>
                <w:i w:val="0"/>
                <w:iCs w:val="0"/>
                <w:color w:val="000000" w:themeColor="text1"/>
              </w:rPr>
            </w:pPr>
            <w:r>
              <w:rPr>
                <w:rFonts w:ascii="Verdana" w:eastAsia="ＭＳ 明朝" w:hAnsi="Verdana"/>
                <w:i w:val="0"/>
                <w:iCs w:val="0"/>
                <w:color w:val="000000" w:themeColor="text1"/>
              </w:rPr>
              <w:t>28-05-2021</w:t>
            </w:r>
          </w:p>
        </w:tc>
        <w:tc>
          <w:tcPr>
            <w:tcW w:w="1260" w:type="dxa"/>
            <w:tcBorders>
              <w:top w:val="single" w:sz="4" w:space="0" w:color="auto"/>
              <w:left w:val="single" w:sz="4" w:space="0" w:color="auto"/>
              <w:bottom w:val="single" w:sz="4" w:space="0" w:color="auto"/>
              <w:right w:val="single" w:sz="4" w:space="0" w:color="auto"/>
            </w:tcBorders>
          </w:tcPr>
          <w:p w14:paraId="0192D01E" w14:textId="554F5BF1" w:rsidR="1A5383EC" w:rsidRDefault="00150EBA" w:rsidP="1A5383EC">
            <w:pPr>
              <w:pStyle w:val="PlainText"/>
              <w:rPr>
                <w:rFonts w:ascii="Verdana" w:eastAsia="ＭＳ 明朝" w:hAnsi="Verdana"/>
                <w:i w:val="0"/>
                <w:iCs w:val="0"/>
                <w:color w:val="000000" w:themeColor="text1"/>
              </w:rPr>
            </w:pPr>
            <w:r>
              <w:rPr>
                <w:rFonts w:ascii="Verdana" w:eastAsia="ＭＳ 明朝" w:hAnsi="Verdana"/>
                <w:i w:val="0"/>
                <w:iCs w:val="0"/>
                <w:color w:val="000000" w:themeColor="text1"/>
              </w:rPr>
              <w:t>1.</w:t>
            </w:r>
            <w:r w:rsidR="005B490D">
              <w:rPr>
                <w:rFonts w:ascii="Verdana" w:eastAsia="ＭＳ 明朝" w:hAnsi="Verdana"/>
                <w:i w:val="0"/>
                <w:iCs w:val="0"/>
                <w:color w:val="000000" w:themeColor="text1"/>
              </w:rPr>
              <w:t>2</w:t>
            </w:r>
          </w:p>
        </w:tc>
      </w:tr>
    </w:tbl>
    <w:p w14:paraId="53A628C7" w14:textId="77777777" w:rsidR="00656D5B" w:rsidRDefault="00656D5B" w:rsidP="00656D5B">
      <w:pPr>
        <w:pStyle w:val="PlainText"/>
        <w:rPr>
          <w:rFonts w:ascii="Verdana" w:eastAsia="ＭＳ 明朝" w:hAnsi="Verdana"/>
          <w:i w:val="0"/>
          <w:iCs w:val="0"/>
          <w:color w:val="000000"/>
        </w:rPr>
      </w:pPr>
    </w:p>
    <w:p w14:paraId="28773BED" w14:textId="77777777" w:rsidR="00656D5B" w:rsidRDefault="00656D5B" w:rsidP="00656D5B">
      <w:pPr>
        <w:pStyle w:val="PlainText"/>
        <w:rPr>
          <w:rFonts w:ascii="Verdana" w:eastAsia="ＭＳ 明朝" w:hAnsi="Verdana"/>
          <w:i w:val="0"/>
          <w:iCs w:val="0"/>
          <w:color w:val="000000"/>
        </w:rPr>
        <w:sectPr w:rsidR="00656D5B">
          <w:footnotePr>
            <w:pos w:val="beneathText"/>
          </w:footnotePr>
          <w:pgSz w:w="11906" w:h="16838" w:code="9"/>
          <w:pgMar w:top="2552" w:right="1701" w:bottom="1985" w:left="1616" w:header="1332" w:footer="340" w:gutter="0"/>
          <w:paperSrc w:first="1" w:other="1"/>
          <w:pgNumType w:start="2"/>
          <w:cols w:space="708"/>
          <w:docGrid w:linePitch="360"/>
        </w:sectPr>
      </w:pPr>
    </w:p>
    <w:p w14:paraId="0142C094" w14:textId="77777777" w:rsidR="00656D5B" w:rsidRDefault="00656D5B">
      <w:pPr>
        <w:spacing w:line="240" w:lineRule="auto"/>
        <w:rPr>
          <w:b/>
          <w:bCs/>
          <w:color w:val="000000"/>
          <w:sz w:val="28"/>
          <w:lang w:val="en-US"/>
        </w:rPr>
      </w:pPr>
    </w:p>
    <w:p w14:paraId="6045DBB7" w14:textId="15C7210B" w:rsidR="00105973" w:rsidRPr="008D2C8E" w:rsidRDefault="00105973" w:rsidP="008D2C8E">
      <w:pPr>
        <w:pStyle w:val="Inhoudsopgave"/>
        <w:rPr>
          <w:color w:val="000000"/>
          <w:lang w:val="en-US"/>
        </w:rPr>
      </w:pPr>
      <w:proofErr w:type="spellStart"/>
      <w:r>
        <w:rPr>
          <w:color w:val="000000"/>
          <w:lang w:val="en-US"/>
        </w:rPr>
        <w:t>Inhoudsopgave</w:t>
      </w:r>
      <w:proofErr w:type="spellEnd"/>
    </w:p>
    <w:sdt>
      <w:sdtPr>
        <w:rPr>
          <w:rFonts w:ascii="Verdana" w:eastAsiaTheme="minorEastAsia" w:hAnsi="Verdana" w:cs="Times New Roman"/>
          <w:color w:val="auto"/>
          <w:sz w:val="18"/>
          <w:szCs w:val="24"/>
          <w:lang w:val="nl-NL" w:eastAsia="nl-NL"/>
        </w:rPr>
        <w:id w:val="-531101895"/>
        <w:docPartObj>
          <w:docPartGallery w:val="Table of Contents"/>
          <w:docPartUnique/>
        </w:docPartObj>
      </w:sdtPr>
      <w:sdtEndPr>
        <w:rPr>
          <w:b/>
          <w:bCs/>
          <w:noProof/>
        </w:rPr>
      </w:sdtEndPr>
      <w:sdtContent>
        <w:p w14:paraId="55E57A8B" w14:textId="46DC34A3" w:rsidR="00647280" w:rsidRPr="00647280" w:rsidRDefault="00647280" w:rsidP="00647280">
          <w:pPr>
            <w:pStyle w:val="TOCHeading"/>
          </w:pPr>
          <w:r>
            <w:fldChar w:fldCharType="begin"/>
          </w:r>
          <w:r>
            <w:instrText xml:space="preserve"> TOC \o "1-3" \h \z \u </w:instrText>
          </w:r>
          <w:r>
            <w:fldChar w:fldCharType="separate"/>
          </w:r>
        </w:p>
        <w:p w14:paraId="5F9B02E2" w14:textId="21CADD67" w:rsidR="00647280" w:rsidRDefault="005B490D">
          <w:pPr>
            <w:pStyle w:val="TOC1"/>
            <w:rPr>
              <w:rFonts w:asciiTheme="minorHAnsi" w:hAnsiTheme="minorHAnsi" w:cstheme="minorBidi"/>
              <w:caps w:val="0"/>
              <w:sz w:val="22"/>
              <w:szCs w:val="22"/>
              <w:lang w:eastAsia="ja-JP"/>
            </w:rPr>
          </w:pPr>
          <w:hyperlink w:anchor="_Toc63948530" w:history="1">
            <w:r w:rsidR="00647280" w:rsidRPr="00380F05">
              <w:rPr>
                <w:rStyle w:val="Hyperlink"/>
              </w:rPr>
              <w:t>1.</w:t>
            </w:r>
            <w:r w:rsidR="00647280">
              <w:rPr>
                <w:rFonts w:asciiTheme="minorHAnsi" w:hAnsiTheme="minorHAnsi" w:cstheme="minorBidi"/>
                <w:caps w:val="0"/>
                <w:sz w:val="22"/>
                <w:szCs w:val="22"/>
                <w:lang w:eastAsia="ja-JP"/>
              </w:rPr>
              <w:tab/>
            </w:r>
            <w:r w:rsidR="00647280" w:rsidRPr="00380F05">
              <w:rPr>
                <w:rStyle w:val="Hyperlink"/>
              </w:rPr>
              <w:t>Inleiding</w:t>
            </w:r>
            <w:r w:rsidR="00647280">
              <w:rPr>
                <w:webHidden/>
              </w:rPr>
              <w:tab/>
            </w:r>
            <w:r w:rsidR="00647280">
              <w:rPr>
                <w:webHidden/>
              </w:rPr>
              <w:fldChar w:fldCharType="begin"/>
            </w:r>
            <w:r w:rsidR="00647280">
              <w:rPr>
                <w:webHidden/>
              </w:rPr>
              <w:instrText xml:space="preserve"> PAGEREF _Toc63948530 \h </w:instrText>
            </w:r>
            <w:r w:rsidR="00647280">
              <w:rPr>
                <w:webHidden/>
              </w:rPr>
            </w:r>
            <w:r w:rsidR="00647280">
              <w:rPr>
                <w:webHidden/>
              </w:rPr>
              <w:fldChar w:fldCharType="separate"/>
            </w:r>
            <w:r w:rsidR="00647280">
              <w:rPr>
                <w:webHidden/>
              </w:rPr>
              <w:t>2</w:t>
            </w:r>
            <w:r w:rsidR="00647280">
              <w:rPr>
                <w:webHidden/>
              </w:rPr>
              <w:fldChar w:fldCharType="end"/>
            </w:r>
          </w:hyperlink>
        </w:p>
        <w:p w14:paraId="58CA7084" w14:textId="5742040B" w:rsidR="00647280" w:rsidRDefault="005B490D">
          <w:pPr>
            <w:pStyle w:val="TOC2"/>
            <w:rPr>
              <w:rFonts w:asciiTheme="minorHAnsi" w:hAnsiTheme="minorHAnsi" w:cstheme="minorBidi"/>
              <w:sz w:val="22"/>
              <w:szCs w:val="22"/>
              <w:lang w:eastAsia="ja-JP"/>
            </w:rPr>
          </w:pPr>
          <w:hyperlink w:anchor="_Toc63948531" w:history="1">
            <w:r w:rsidR="00647280" w:rsidRPr="00380F05">
              <w:rPr>
                <w:rStyle w:val="Hyperlink"/>
              </w:rPr>
              <w:t>1.1</w:t>
            </w:r>
            <w:r w:rsidR="00647280">
              <w:rPr>
                <w:rFonts w:asciiTheme="minorHAnsi" w:hAnsiTheme="minorHAnsi" w:cstheme="minorBidi"/>
                <w:sz w:val="22"/>
                <w:szCs w:val="22"/>
                <w:lang w:eastAsia="ja-JP"/>
              </w:rPr>
              <w:tab/>
            </w:r>
            <w:r w:rsidR="00647280" w:rsidRPr="00380F05">
              <w:rPr>
                <w:rStyle w:val="Hyperlink"/>
              </w:rPr>
              <w:t>Doel van dit document</w:t>
            </w:r>
            <w:r w:rsidR="00647280">
              <w:rPr>
                <w:webHidden/>
              </w:rPr>
              <w:tab/>
            </w:r>
            <w:r w:rsidR="00647280">
              <w:rPr>
                <w:webHidden/>
              </w:rPr>
              <w:fldChar w:fldCharType="begin"/>
            </w:r>
            <w:r w:rsidR="00647280">
              <w:rPr>
                <w:webHidden/>
              </w:rPr>
              <w:instrText xml:space="preserve"> PAGEREF _Toc63948531 \h </w:instrText>
            </w:r>
            <w:r w:rsidR="00647280">
              <w:rPr>
                <w:webHidden/>
              </w:rPr>
            </w:r>
            <w:r w:rsidR="00647280">
              <w:rPr>
                <w:webHidden/>
              </w:rPr>
              <w:fldChar w:fldCharType="separate"/>
            </w:r>
            <w:r w:rsidR="00647280">
              <w:rPr>
                <w:webHidden/>
              </w:rPr>
              <w:t>2</w:t>
            </w:r>
            <w:r w:rsidR="00647280">
              <w:rPr>
                <w:webHidden/>
              </w:rPr>
              <w:fldChar w:fldCharType="end"/>
            </w:r>
          </w:hyperlink>
        </w:p>
        <w:p w14:paraId="694B5EAD" w14:textId="55C2FFFE" w:rsidR="00647280" w:rsidRDefault="005B490D">
          <w:pPr>
            <w:pStyle w:val="TOC2"/>
            <w:rPr>
              <w:rFonts w:asciiTheme="minorHAnsi" w:hAnsiTheme="minorHAnsi" w:cstheme="minorBidi"/>
              <w:sz w:val="22"/>
              <w:szCs w:val="22"/>
              <w:lang w:eastAsia="ja-JP"/>
            </w:rPr>
          </w:pPr>
          <w:hyperlink w:anchor="_Toc63948532" w:history="1">
            <w:r w:rsidR="00647280" w:rsidRPr="00380F05">
              <w:rPr>
                <w:rStyle w:val="Hyperlink"/>
              </w:rPr>
              <w:t>1.2</w:t>
            </w:r>
            <w:r w:rsidR="00647280">
              <w:rPr>
                <w:rFonts w:asciiTheme="minorHAnsi" w:hAnsiTheme="minorHAnsi" w:cstheme="minorBidi"/>
                <w:sz w:val="22"/>
                <w:szCs w:val="22"/>
                <w:lang w:eastAsia="ja-JP"/>
              </w:rPr>
              <w:tab/>
            </w:r>
            <w:r w:rsidR="00647280" w:rsidRPr="00380F05">
              <w:rPr>
                <w:rStyle w:val="Hyperlink"/>
              </w:rPr>
              <w:t>Achtergrond van het project</w:t>
            </w:r>
            <w:r w:rsidR="00647280">
              <w:rPr>
                <w:webHidden/>
              </w:rPr>
              <w:tab/>
            </w:r>
            <w:r w:rsidR="00647280">
              <w:rPr>
                <w:webHidden/>
              </w:rPr>
              <w:fldChar w:fldCharType="begin"/>
            </w:r>
            <w:r w:rsidR="00647280">
              <w:rPr>
                <w:webHidden/>
              </w:rPr>
              <w:instrText xml:space="preserve"> PAGEREF _Toc63948532 \h </w:instrText>
            </w:r>
            <w:r w:rsidR="00647280">
              <w:rPr>
                <w:webHidden/>
              </w:rPr>
            </w:r>
            <w:r w:rsidR="00647280">
              <w:rPr>
                <w:webHidden/>
              </w:rPr>
              <w:fldChar w:fldCharType="separate"/>
            </w:r>
            <w:r w:rsidR="00647280">
              <w:rPr>
                <w:webHidden/>
              </w:rPr>
              <w:t>2</w:t>
            </w:r>
            <w:r w:rsidR="00647280">
              <w:rPr>
                <w:webHidden/>
              </w:rPr>
              <w:fldChar w:fldCharType="end"/>
            </w:r>
          </w:hyperlink>
        </w:p>
        <w:p w14:paraId="0B7C142D" w14:textId="1CFEF14A" w:rsidR="00647280" w:rsidRDefault="005B490D">
          <w:pPr>
            <w:pStyle w:val="TOC3"/>
            <w:tabs>
              <w:tab w:val="left" w:pos="1260"/>
              <w:tab w:val="right" w:leader="underscore" w:pos="8580"/>
            </w:tabs>
            <w:rPr>
              <w:rFonts w:asciiTheme="minorHAnsi" w:hAnsiTheme="minorHAnsi" w:cstheme="minorBidi"/>
              <w:noProof/>
              <w:sz w:val="22"/>
              <w:szCs w:val="22"/>
              <w:lang w:eastAsia="ja-JP"/>
            </w:rPr>
          </w:pPr>
          <w:hyperlink w:anchor="_Toc63948533" w:history="1">
            <w:r w:rsidR="00647280" w:rsidRPr="00380F05">
              <w:rPr>
                <w:rStyle w:val="Hyperlink"/>
                <w:noProof/>
              </w:rPr>
              <w:t>1.2.1</w:t>
            </w:r>
            <w:r w:rsidR="00647280">
              <w:rPr>
                <w:rFonts w:asciiTheme="minorHAnsi" w:hAnsiTheme="minorHAnsi" w:cstheme="minorBidi"/>
                <w:noProof/>
                <w:sz w:val="22"/>
                <w:szCs w:val="22"/>
                <w:lang w:eastAsia="ja-JP"/>
              </w:rPr>
              <w:tab/>
            </w:r>
            <w:r w:rsidR="00647280" w:rsidRPr="00380F05">
              <w:rPr>
                <w:rStyle w:val="Hyperlink"/>
                <w:noProof/>
              </w:rPr>
              <w:t>Domotica systeem</w:t>
            </w:r>
            <w:r w:rsidR="00647280">
              <w:rPr>
                <w:noProof/>
                <w:webHidden/>
              </w:rPr>
              <w:tab/>
            </w:r>
            <w:r w:rsidR="00647280">
              <w:rPr>
                <w:noProof/>
                <w:webHidden/>
              </w:rPr>
              <w:fldChar w:fldCharType="begin"/>
            </w:r>
            <w:r w:rsidR="00647280">
              <w:rPr>
                <w:noProof/>
                <w:webHidden/>
              </w:rPr>
              <w:instrText xml:space="preserve"> PAGEREF _Toc63948533 \h </w:instrText>
            </w:r>
            <w:r w:rsidR="00647280">
              <w:rPr>
                <w:noProof/>
                <w:webHidden/>
              </w:rPr>
            </w:r>
            <w:r w:rsidR="00647280">
              <w:rPr>
                <w:noProof/>
                <w:webHidden/>
              </w:rPr>
              <w:fldChar w:fldCharType="separate"/>
            </w:r>
            <w:r w:rsidR="00647280">
              <w:rPr>
                <w:noProof/>
                <w:webHidden/>
              </w:rPr>
              <w:t>2</w:t>
            </w:r>
            <w:r w:rsidR="00647280">
              <w:rPr>
                <w:noProof/>
                <w:webHidden/>
              </w:rPr>
              <w:fldChar w:fldCharType="end"/>
            </w:r>
          </w:hyperlink>
        </w:p>
        <w:p w14:paraId="321EC975" w14:textId="48D5936F" w:rsidR="00647280" w:rsidRDefault="005B490D">
          <w:pPr>
            <w:pStyle w:val="TOC3"/>
            <w:tabs>
              <w:tab w:val="left" w:pos="1260"/>
              <w:tab w:val="right" w:leader="underscore" w:pos="8580"/>
            </w:tabs>
            <w:rPr>
              <w:rFonts w:asciiTheme="minorHAnsi" w:hAnsiTheme="minorHAnsi" w:cstheme="minorBidi"/>
              <w:noProof/>
              <w:sz w:val="22"/>
              <w:szCs w:val="22"/>
              <w:lang w:eastAsia="ja-JP"/>
            </w:rPr>
          </w:pPr>
          <w:hyperlink w:anchor="_Toc63948534" w:history="1">
            <w:r w:rsidR="00647280" w:rsidRPr="00380F05">
              <w:rPr>
                <w:rStyle w:val="Hyperlink"/>
                <w:noProof/>
              </w:rPr>
              <w:t>1.2.2</w:t>
            </w:r>
            <w:r w:rsidR="00647280">
              <w:rPr>
                <w:rFonts w:asciiTheme="minorHAnsi" w:hAnsiTheme="minorHAnsi" w:cstheme="minorBidi"/>
                <w:noProof/>
                <w:sz w:val="22"/>
                <w:szCs w:val="22"/>
                <w:lang w:eastAsia="ja-JP"/>
              </w:rPr>
              <w:tab/>
            </w:r>
            <w:r w:rsidR="00647280" w:rsidRPr="00380F05">
              <w:rPr>
                <w:rStyle w:val="Hyperlink"/>
                <w:noProof/>
              </w:rPr>
              <w:t>Game</w:t>
            </w:r>
            <w:r w:rsidR="00647280">
              <w:rPr>
                <w:noProof/>
                <w:webHidden/>
              </w:rPr>
              <w:tab/>
            </w:r>
            <w:r w:rsidR="00647280">
              <w:rPr>
                <w:noProof/>
                <w:webHidden/>
              </w:rPr>
              <w:fldChar w:fldCharType="begin"/>
            </w:r>
            <w:r w:rsidR="00647280">
              <w:rPr>
                <w:noProof/>
                <w:webHidden/>
              </w:rPr>
              <w:instrText xml:space="preserve"> PAGEREF _Toc63948534 \h </w:instrText>
            </w:r>
            <w:r w:rsidR="00647280">
              <w:rPr>
                <w:noProof/>
                <w:webHidden/>
              </w:rPr>
            </w:r>
            <w:r w:rsidR="00647280">
              <w:rPr>
                <w:noProof/>
                <w:webHidden/>
              </w:rPr>
              <w:fldChar w:fldCharType="separate"/>
            </w:r>
            <w:r w:rsidR="00647280">
              <w:rPr>
                <w:noProof/>
                <w:webHidden/>
              </w:rPr>
              <w:t>2</w:t>
            </w:r>
            <w:r w:rsidR="00647280">
              <w:rPr>
                <w:noProof/>
                <w:webHidden/>
              </w:rPr>
              <w:fldChar w:fldCharType="end"/>
            </w:r>
          </w:hyperlink>
        </w:p>
        <w:p w14:paraId="62234F70" w14:textId="6093867A" w:rsidR="00647280" w:rsidRDefault="005B490D">
          <w:pPr>
            <w:pStyle w:val="TOC1"/>
            <w:rPr>
              <w:rFonts w:asciiTheme="minorHAnsi" w:hAnsiTheme="minorHAnsi" w:cstheme="minorBidi"/>
              <w:caps w:val="0"/>
              <w:sz w:val="22"/>
              <w:szCs w:val="22"/>
              <w:lang w:eastAsia="ja-JP"/>
            </w:rPr>
          </w:pPr>
          <w:hyperlink w:anchor="_Toc63948535" w:history="1">
            <w:r w:rsidR="00647280" w:rsidRPr="00380F05">
              <w:rPr>
                <w:rStyle w:val="Hyperlink"/>
              </w:rPr>
              <w:t>2.</w:t>
            </w:r>
            <w:r w:rsidR="00647280">
              <w:rPr>
                <w:rFonts w:asciiTheme="minorHAnsi" w:hAnsiTheme="minorHAnsi" w:cstheme="minorBidi"/>
                <w:caps w:val="0"/>
                <w:sz w:val="22"/>
                <w:szCs w:val="22"/>
                <w:lang w:eastAsia="ja-JP"/>
              </w:rPr>
              <w:tab/>
            </w:r>
            <w:r w:rsidR="00647280" w:rsidRPr="00380F05">
              <w:rPr>
                <w:rStyle w:val="Hyperlink"/>
              </w:rPr>
              <w:t>Mogelijke opties</w:t>
            </w:r>
            <w:r w:rsidR="00647280">
              <w:rPr>
                <w:webHidden/>
              </w:rPr>
              <w:tab/>
            </w:r>
            <w:r w:rsidR="00647280">
              <w:rPr>
                <w:webHidden/>
              </w:rPr>
              <w:fldChar w:fldCharType="begin"/>
            </w:r>
            <w:r w:rsidR="00647280">
              <w:rPr>
                <w:webHidden/>
              </w:rPr>
              <w:instrText xml:space="preserve"> PAGEREF _Toc63948535 \h </w:instrText>
            </w:r>
            <w:r w:rsidR="00647280">
              <w:rPr>
                <w:webHidden/>
              </w:rPr>
            </w:r>
            <w:r w:rsidR="00647280">
              <w:rPr>
                <w:webHidden/>
              </w:rPr>
              <w:fldChar w:fldCharType="separate"/>
            </w:r>
            <w:r w:rsidR="00647280">
              <w:rPr>
                <w:webHidden/>
              </w:rPr>
              <w:t>3</w:t>
            </w:r>
            <w:r w:rsidR="00647280">
              <w:rPr>
                <w:webHidden/>
              </w:rPr>
              <w:fldChar w:fldCharType="end"/>
            </w:r>
          </w:hyperlink>
        </w:p>
        <w:p w14:paraId="7FAB75E4" w14:textId="50E21082" w:rsidR="00647280" w:rsidRDefault="005B490D">
          <w:pPr>
            <w:pStyle w:val="TOC2"/>
            <w:rPr>
              <w:rFonts w:asciiTheme="minorHAnsi" w:hAnsiTheme="minorHAnsi" w:cstheme="minorBidi"/>
              <w:sz w:val="22"/>
              <w:szCs w:val="22"/>
              <w:lang w:eastAsia="ja-JP"/>
            </w:rPr>
          </w:pPr>
          <w:hyperlink w:anchor="_Toc63948536" w:history="1">
            <w:r w:rsidR="00647280" w:rsidRPr="00380F05">
              <w:rPr>
                <w:rStyle w:val="Hyperlink"/>
              </w:rPr>
              <w:t>2.1</w:t>
            </w:r>
            <w:r w:rsidR="00647280">
              <w:rPr>
                <w:rFonts w:asciiTheme="minorHAnsi" w:hAnsiTheme="minorHAnsi" w:cstheme="minorBidi"/>
                <w:sz w:val="22"/>
                <w:szCs w:val="22"/>
                <w:lang w:eastAsia="ja-JP"/>
              </w:rPr>
              <w:tab/>
            </w:r>
            <w:r w:rsidR="00647280" w:rsidRPr="00380F05">
              <w:rPr>
                <w:rStyle w:val="Hyperlink"/>
              </w:rPr>
              <w:t>Domotica Systeem</w:t>
            </w:r>
            <w:r w:rsidR="00647280">
              <w:rPr>
                <w:webHidden/>
              </w:rPr>
              <w:tab/>
            </w:r>
            <w:r w:rsidR="00647280">
              <w:rPr>
                <w:webHidden/>
              </w:rPr>
              <w:fldChar w:fldCharType="begin"/>
            </w:r>
            <w:r w:rsidR="00647280">
              <w:rPr>
                <w:webHidden/>
              </w:rPr>
              <w:instrText xml:space="preserve"> PAGEREF _Toc63948536 \h </w:instrText>
            </w:r>
            <w:r w:rsidR="00647280">
              <w:rPr>
                <w:webHidden/>
              </w:rPr>
            </w:r>
            <w:r w:rsidR="00647280">
              <w:rPr>
                <w:webHidden/>
              </w:rPr>
              <w:fldChar w:fldCharType="separate"/>
            </w:r>
            <w:r w:rsidR="00647280">
              <w:rPr>
                <w:webHidden/>
              </w:rPr>
              <w:t>3</w:t>
            </w:r>
            <w:r w:rsidR="00647280">
              <w:rPr>
                <w:webHidden/>
              </w:rPr>
              <w:fldChar w:fldCharType="end"/>
            </w:r>
          </w:hyperlink>
        </w:p>
        <w:p w14:paraId="6FD6B5D8" w14:textId="1A394929" w:rsidR="00647280" w:rsidRDefault="005B490D">
          <w:pPr>
            <w:pStyle w:val="TOC3"/>
            <w:tabs>
              <w:tab w:val="left" w:pos="1260"/>
              <w:tab w:val="right" w:leader="underscore" w:pos="8580"/>
            </w:tabs>
            <w:rPr>
              <w:rFonts w:asciiTheme="minorHAnsi" w:hAnsiTheme="minorHAnsi" w:cstheme="minorBidi"/>
              <w:noProof/>
              <w:sz w:val="22"/>
              <w:szCs w:val="22"/>
              <w:lang w:eastAsia="ja-JP"/>
            </w:rPr>
          </w:pPr>
          <w:hyperlink w:anchor="_Toc63948537" w:history="1">
            <w:r w:rsidR="00647280" w:rsidRPr="00380F05">
              <w:rPr>
                <w:rStyle w:val="Hyperlink"/>
                <w:noProof/>
              </w:rPr>
              <w:t>2.1.1</w:t>
            </w:r>
            <w:r w:rsidR="00647280">
              <w:rPr>
                <w:rFonts w:asciiTheme="minorHAnsi" w:hAnsiTheme="minorHAnsi" w:cstheme="minorBidi"/>
                <w:noProof/>
                <w:sz w:val="22"/>
                <w:szCs w:val="22"/>
                <w:lang w:eastAsia="ja-JP"/>
              </w:rPr>
              <w:tab/>
            </w:r>
            <w:r w:rsidR="00647280" w:rsidRPr="00380F05">
              <w:rPr>
                <w:rStyle w:val="Hyperlink"/>
                <w:noProof/>
              </w:rPr>
              <w:t>Muziekspeler</w:t>
            </w:r>
            <w:r w:rsidR="00647280">
              <w:rPr>
                <w:noProof/>
                <w:webHidden/>
              </w:rPr>
              <w:tab/>
            </w:r>
            <w:r w:rsidR="00647280">
              <w:rPr>
                <w:noProof/>
                <w:webHidden/>
              </w:rPr>
              <w:fldChar w:fldCharType="begin"/>
            </w:r>
            <w:r w:rsidR="00647280">
              <w:rPr>
                <w:noProof/>
                <w:webHidden/>
              </w:rPr>
              <w:instrText xml:space="preserve"> PAGEREF _Toc63948537 \h </w:instrText>
            </w:r>
            <w:r w:rsidR="00647280">
              <w:rPr>
                <w:noProof/>
                <w:webHidden/>
              </w:rPr>
            </w:r>
            <w:r w:rsidR="00647280">
              <w:rPr>
                <w:noProof/>
                <w:webHidden/>
              </w:rPr>
              <w:fldChar w:fldCharType="separate"/>
            </w:r>
            <w:r w:rsidR="00647280">
              <w:rPr>
                <w:noProof/>
                <w:webHidden/>
              </w:rPr>
              <w:t>3</w:t>
            </w:r>
            <w:r w:rsidR="00647280">
              <w:rPr>
                <w:noProof/>
                <w:webHidden/>
              </w:rPr>
              <w:fldChar w:fldCharType="end"/>
            </w:r>
          </w:hyperlink>
        </w:p>
        <w:p w14:paraId="1B0B0FCA" w14:textId="176405DB" w:rsidR="00647280" w:rsidRDefault="005B490D">
          <w:pPr>
            <w:pStyle w:val="TOC3"/>
            <w:tabs>
              <w:tab w:val="left" w:pos="1260"/>
              <w:tab w:val="right" w:leader="underscore" w:pos="8580"/>
            </w:tabs>
            <w:rPr>
              <w:rFonts w:asciiTheme="minorHAnsi" w:hAnsiTheme="minorHAnsi" w:cstheme="minorBidi"/>
              <w:noProof/>
              <w:sz w:val="22"/>
              <w:szCs w:val="22"/>
              <w:lang w:eastAsia="ja-JP"/>
            </w:rPr>
          </w:pPr>
          <w:hyperlink w:anchor="_Toc63948538" w:history="1">
            <w:r w:rsidR="00647280" w:rsidRPr="00380F05">
              <w:rPr>
                <w:rStyle w:val="Hyperlink"/>
                <w:noProof/>
              </w:rPr>
              <w:t>2.1.2</w:t>
            </w:r>
            <w:r w:rsidR="00647280">
              <w:rPr>
                <w:rFonts w:asciiTheme="minorHAnsi" w:hAnsiTheme="minorHAnsi" w:cstheme="minorBidi"/>
                <w:noProof/>
                <w:sz w:val="22"/>
                <w:szCs w:val="22"/>
                <w:lang w:eastAsia="ja-JP"/>
              </w:rPr>
              <w:tab/>
            </w:r>
            <w:r w:rsidR="00647280" w:rsidRPr="00380F05">
              <w:rPr>
                <w:rStyle w:val="Hyperlink"/>
                <w:noProof/>
              </w:rPr>
              <w:t>Persoonlijke instellingen</w:t>
            </w:r>
            <w:r w:rsidR="00647280">
              <w:rPr>
                <w:noProof/>
                <w:webHidden/>
              </w:rPr>
              <w:tab/>
            </w:r>
            <w:r w:rsidR="00647280">
              <w:rPr>
                <w:noProof/>
                <w:webHidden/>
              </w:rPr>
              <w:fldChar w:fldCharType="begin"/>
            </w:r>
            <w:r w:rsidR="00647280">
              <w:rPr>
                <w:noProof/>
                <w:webHidden/>
              </w:rPr>
              <w:instrText xml:space="preserve"> PAGEREF _Toc63948538 \h </w:instrText>
            </w:r>
            <w:r w:rsidR="00647280">
              <w:rPr>
                <w:noProof/>
                <w:webHidden/>
              </w:rPr>
            </w:r>
            <w:r w:rsidR="00647280">
              <w:rPr>
                <w:noProof/>
                <w:webHidden/>
              </w:rPr>
              <w:fldChar w:fldCharType="separate"/>
            </w:r>
            <w:r w:rsidR="00647280">
              <w:rPr>
                <w:noProof/>
                <w:webHidden/>
              </w:rPr>
              <w:t>3</w:t>
            </w:r>
            <w:r w:rsidR="00647280">
              <w:rPr>
                <w:noProof/>
                <w:webHidden/>
              </w:rPr>
              <w:fldChar w:fldCharType="end"/>
            </w:r>
          </w:hyperlink>
        </w:p>
        <w:p w14:paraId="126976A7" w14:textId="2FF841A1" w:rsidR="00647280" w:rsidRDefault="005B490D">
          <w:pPr>
            <w:pStyle w:val="TOC3"/>
            <w:tabs>
              <w:tab w:val="left" w:pos="1260"/>
              <w:tab w:val="right" w:leader="underscore" w:pos="8580"/>
            </w:tabs>
            <w:rPr>
              <w:rFonts w:asciiTheme="minorHAnsi" w:hAnsiTheme="minorHAnsi" w:cstheme="minorBidi"/>
              <w:noProof/>
              <w:sz w:val="22"/>
              <w:szCs w:val="22"/>
              <w:lang w:eastAsia="ja-JP"/>
            </w:rPr>
          </w:pPr>
          <w:hyperlink w:anchor="_Toc63948539" w:history="1">
            <w:r w:rsidR="00647280" w:rsidRPr="00380F05">
              <w:rPr>
                <w:rStyle w:val="Hyperlink"/>
                <w:noProof/>
              </w:rPr>
              <w:t>2.1.3</w:t>
            </w:r>
            <w:r w:rsidR="00647280">
              <w:rPr>
                <w:rFonts w:asciiTheme="minorHAnsi" w:hAnsiTheme="minorHAnsi" w:cstheme="minorBidi"/>
                <w:noProof/>
                <w:sz w:val="22"/>
                <w:szCs w:val="22"/>
                <w:lang w:eastAsia="ja-JP"/>
              </w:rPr>
              <w:tab/>
            </w:r>
            <w:r w:rsidR="00647280" w:rsidRPr="00380F05">
              <w:rPr>
                <w:rStyle w:val="Hyperlink"/>
                <w:noProof/>
              </w:rPr>
              <w:t>Sensor Metingen</w:t>
            </w:r>
            <w:r w:rsidR="00647280">
              <w:rPr>
                <w:noProof/>
                <w:webHidden/>
              </w:rPr>
              <w:tab/>
            </w:r>
            <w:r w:rsidR="00647280">
              <w:rPr>
                <w:noProof/>
                <w:webHidden/>
              </w:rPr>
              <w:fldChar w:fldCharType="begin"/>
            </w:r>
            <w:r w:rsidR="00647280">
              <w:rPr>
                <w:noProof/>
                <w:webHidden/>
              </w:rPr>
              <w:instrText xml:space="preserve"> PAGEREF _Toc63948539 \h </w:instrText>
            </w:r>
            <w:r w:rsidR="00647280">
              <w:rPr>
                <w:noProof/>
                <w:webHidden/>
              </w:rPr>
            </w:r>
            <w:r w:rsidR="00647280">
              <w:rPr>
                <w:noProof/>
                <w:webHidden/>
              </w:rPr>
              <w:fldChar w:fldCharType="separate"/>
            </w:r>
            <w:r w:rsidR="00647280">
              <w:rPr>
                <w:noProof/>
                <w:webHidden/>
              </w:rPr>
              <w:t>4</w:t>
            </w:r>
            <w:r w:rsidR="00647280">
              <w:rPr>
                <w:noProof/>
                <w:webHidden/>
              </w:rPr>
              <w:fldChar w:fldCharType="end"/>
            </w:r>
          </w:hyperlink>
        </w:p>
        <w:p w14:paraId="72F995F8" w14:textId="61BAEF28" w:rsidR="00647280" w:rsidRDefault="005B490D">
          <w:pPr>
            <w:pStyle w:val="TOC3"/>
            <w:tabs>
              <w:tab w:val="left" w:pos="1260"/>
              <w:tab w:val="right" w:leader="underscore" w:pos="8580"/>
            </w:tabs>
            <w:rPr>
              <w:rFonts w:asciiTheme="minorHAnsi" w:hAnsiTheme="minorHAnsi" w:cstheme="minorBidi"/>
              <w:noProof/>
              <w:sz w:val="22"/>
              <w:szCs w:val="22"/>
              <w:lang w:eastAsia="ja-JP"/>
            </w:rPr>
          </w:pPr>
          <w:hyperlink w:anchor="_Toc63948540" w:history="1">
            <w:r w:rsidR="00647280" w:rsidRPr="00380F05">
              <w:rPr>
                <w:rStyle w:val="Hyperlink"/>
                <w:noProof/>
              </w:rPr>
              <w:t>2.1.4</w:t>
            </w:r>
            <w:r w:rsidR="00647280">
              <w:rPr>
                <w:rFonts w:asciiTheme="minorHAnsi" w:hAnsiTheme="minorHAnsi" w:cstheme="minorBidi"/>
                <w:noProof/>
                <w:sz w:val="22"/>
                <w:szCs w:val="22"/>
                <w:lang w:eastAsia="ja-JP"/>
              </w:rPr>
              <w:tab/>
            </w:r>
            <w:r w:rsidR="00647280" w:rsidRPr="00380F05">
              <w:rPr>
                <w:rStyle w:val="Hyperlink"/>
                <w:noProof/>
              </w:rPr>
              <w:t>Automatisch licht</w:t>
            </w:r>
            <w:r w:rsidR="00647280">
              <w:rPr>
                <w:noProof/>
                <w:webHidden/>
              </w:rPr>
              <w:tab/>
            </w:r>
            <w:r w:rsidR="00647280">
              <w:rPr>
                <w:noProof/>
                <w:webHidden/>
              </w:rPr>
              <w:fldChar w:fldCharType="begin"/>
            </w:r>
            <w:r w:rsidR="00647280">
              <w:rPr>
                <w:noProof/>
                <w:webHidden/>
              </w:rPr>
              <w:instrText xml:space="preserve"> PAGEREF _Toc63948540 \h </w:instrText>
            </w:r>
            <w:r w:rsidR="00647280">
              <w:rPr>
                <w:noProof/>
                <w:webHidden/>
              </w:rPr>
            </w:r>
            <w:r w:rsidR="00647280">
              <w:rPr>
                <w:noProof/>
                <w:webHidden/>
              </w:rPr>
              <w:fldChar w:fldCharType="separate"/>
            </w:r>
            <w:r w:rsidR="00647280">
              <w:rPr>
                <w:noProof/>
                <w:webHidden/>
              </w:rPr>
              <w:t>4</w:t>
            </w:r>
            <w:r w:rsidR="00647280">
              <w:rPr>
                <w:noProof/>
                <w:webHidden/>
              </w:rPr>
              <w:fldChar w:fldCharType="end"/>
            </w:r>
          </w:hyperlink>
        </w:p>
        <w:p w14:paraId="6BFB38DD" w14:textId="4F2D4B4D" w:rsidR="00647280" w:rsidRDefault="005B490D">
          <w:pPr>
            <w:pStyle w:val="TOC2"/>
            <w:rPr>
              <w:rFonts w:asciiTheme="minorHAnsi" w:hAnsiTheme="minorHAnsi" w:cstheme="minorBidi"/>
              <w:sz w:val="22"/>
              <w:szCs w:val="22"/>
              <w:lang w:eastAsia="ja-JP"/>
            </w:rPr>
          </w:pPr>
          <w:hyperlink w:anchor="_Toc63948541" w:history="1">
            <w:r w:rsidR="00647280" w:rsidRPr="00380F05">
              <w:rPr>
                <w:rStyle w:val="Hyperlink"/>
              </w:rPr>
              <w:t>2.2</w:t>
            </w:r>
            <w:r w:rsidR="00647280">
              <w:rPr>
                <w:rFonts w:asciiTheme="minorHAnsi" w:hAnsiTheme="minorHAnsi" w:cstheme="minorBidi"/>
                <w:sz w:val="22"/>
                <w:szCs w:val="22"/>
                <w:lang w:eastAsia="ja-JP"/>
              </w:rPr>
              <w:tab/>
            </w:r>
            <w:r w:rsidR="00647280" w:rsidRPr="00380F05">
              <w:rPr>
                <w:rStyle w:val="Hyperlink"/>
              </w:rPr>
              <w:t>Game</w:t>
            </w:r>
            <w:r w:rsidR="00647280">
              <w:rPr>
                <w:webHidden/>
              </w:rPr>
              <w:tab/>
            </w:r>
            <w:r w:rsidR="00647280">
              <w:rPr>
                <w:webHidden/>
              </w:rPr>
              <w:fldChar w:fldCharType="begin"/>
            </w:r>
            <w:r w:rsidR="00647280">
              <w:rPr>
                <w:webHidden/>
              </w:rPr>
              <w:instrText xml:space="preserve"> PAGEREF _Toc63948541 \h </w:instrText>
            </w:r>
            <w:r w:rsidR="00647280">
              <w:rPr>
                <w:webHidden/>
              </w:rPr>
            </w:r>
            <w:r w:rsidR="00647280">
              <w:rPr>
                <w:webHidden/>
              </w:rPr>
              <w:fldChar w:fldCharType="separate"/>
            </w:r>
            <w:r w:rsidR="00647280">
              <w:rPr>
                <w:webHidden/>
              </w:rPr>
              <w:t>4</w:t>
            </w:r>
            <w:r w:rsidR="00647280">
              <w:rPr>
                <w:webHidden/>
              </w:rPr>
              <w:fldChar w:fldCharType="end"/>
            </w:r>
          </w:hyperlink>
        </w:p>
        <w:p w14:paraId="1FC1542C" w14:textId="20C2E195" w:rsidR="00647280" w:rsidRDefault="005B490D">
          <w:pPr>
            <w:pStyle w:val="TOC1"/>
            <w:rPr>
              <w:rFonts w:asciiTheme="minorHAnsi" w:hAnsiTheme="minorHAnsi" w:cstheme="minorBidi"/>
              <w:caps w:val="0"/>
              <w:sz w:val="22"/>
              <w:szCs w:val="22"/>
              <w:lang w:eastAsia="ja-JP"/>
            </w:rPr>
          </w:pPr>
          <w:hyperlink w:anchor="_Toc63948542" w:history="1">
            <w:r w:rsidR="00647280" w:rsidRPr="00380F05">
              <w:rPr>
                <w:rStyle w:val="Hyperlink"/>
              </w:rPr>
              <w:t>3.</w:t>
            </w:r>
            <w:r w:rsidR="00647280">
              <w:rPr>
                <w:rFonts w:asciiTheme="minorHAnsi" w:hAnsiTheme="minorHAnsi" w:cstheme="minorBidi"/>
                <w:caps w:val="0"/>
                <w:sz w:val="22"/>
                <w:szCs w:val="22"/>
                <w:lang w:eastAsia="ja-JP"/>
              </w:rPr>
              <w:tab/>
            </w:r>
            <w:r w:rsidR="00647280" w:rsidRPr="00380F05">
              <w:rPr>
                <w:rStyle w:val="Hyperlink"/>
              </w:rPr>
              <w:t>Verwachte opbrengsten</w:t>
            </w:r>
            <w:r w:rsidR="00647280">
              <w:rPr>
                <w:webHidden/>
              </w:rPr>
              <w:tab/>
            </w:r>
            <w:r w:rsidR="00647280">
              <w:rPr>
                <w:webHidden/>
              </w:rPr>
              <w:fldChar w:fldCharType="begin"/>
            </w:r>
            <w:r w:rsidR="00647280">
              <w:rPr>
                <w:webHidden/>
              </w:rPr>
              <w:instrText xml:space="preserve"> PAGEREF _Toc63948542 \h </w:instrText>
            </w:r>
            <w:r w:rsidR="00647280">
              <w:rPr>
                <w:webHidden/>
              </w:rPr>
            </w:r>
            <w:r w:rsidR="00647280">
              <w:rPr>
                <w:webHidden/>
              </w:rPr>
              <w:fldChar w:fldCharType="separate"/>
            </w:r>
            <w:r w:rsidR="00647280">
              <w:rPr>
                <w:webHidden/>
              </w:rPr>
              <w:t>5</w:t>
            </w:r>
            <w:r w:rsidR="00647280">
              <w:rPr>
                <w:webHidden/>
              </w:rPr>
              <w:fldChar w:fldCharType="end"/>
            </w:r>
          </w:hyperlink>
        </w:p>
        <w:p w14:paraId="56C6E663" w14:textId="255FD971" w:rsidR="00647280" w:rsidRDefault="005B490D">
          <w:pPr>
            <w:pStyle w:val="TOC2"/>
            <w:rPr>
              <w:rFonts w:asciiTheme="minorHAnsi" w:hAnsiTheme="minorHAnsi" w:cstheme="minorBidi"/>
              <w:sz w:val="22"/>
              <w:szCs w:val="22"/>
              <w:lang w:eastAsia="ja-JP"/>
            </w:rPr>
          </w:pPr>
          <w:hyperlink w:anchor="_Toc63948543" w:history="1">
            <w:r w:rsidR="00647280" w:rsidRPr="00380F05">
              <w:rPr>
                <w:rStyle w:val="Hyperlink"/>
              </w:rPr>
              <w:t>3.1</w:t>
            </w:r>
            <w:r w:rsidR="00647280">
              <w:rPr>
                <w:rFonts w:asciiTheme="minorHAnsi" w:hAnsiTheme="minorHAnsi" w:cstheme="minorBidi"/>
                <w:sz w:val="22"/>
                <w:szCs w:val="22"/>
                <w:lang w:eastAsia="ja-JP"/>
              </w:rPr>
              <w:tab/>
            </w:r>
            <w:r w:rsidR="00647280" w:rsidRPr="00380F05">
              <w:rPr>
                <w:rStyle w:val="Hyperlink"/>
              </w:rPr>
              <w:t>Domotica systeem</w:t>
            </w:r>
            <w:r w:rsidR="00647280">
              <w:rPr>
                <w:webHidden/>
              </w:rPr>
              <w:tab/>
            </w:r>
            <w:r w:rsidR="00647280">
              <w:rPr>
                <w:webHidden/>
              </w:rPr>
              <w:fldChar w:fldCharType="begin"/>
            </w:r>
            <w:r w:rsidR="00647280">
              <w:rPr>
                <w:webHidden/>
              </w:rPr>
              <w:instrText xml:space="preserve"> PAGEREF _Toc63948543 \h </w:instrText>
            </w:r>
            <w:r w:rsidR="00647280">
              <w:rPr>
                <w:webHidden/>
              </w:rPr>
            </w:r>
            <w:r w:rsidR="00647280">
              <w:rPr>
                <w:webHidden/>
              </w:rPr>
              <w:fldChar w:fldCharType="separate"/>
            </w:r>
            <w:r w:rsidR="00647280">
              <w:rPr>
                <w:webHidden/>
              </w:rPr>
              <w:t>5</w:t>
            </w:r>
            <w:r w:rsidR="00647280">
              <w:rPr>
                <w:webHidden/>
              </w:rPr>
              <w:fldChar w:fldCharType="end"/>
            </w:r>
          </w:hyperlink>
        </w:p>
        <w:p w14:paraId="27814BF8" w14:textId="6304870D" w:rsidR="00647280" w:rsidRDefault="005B490D">
          <w:pPr>
            <w:pStyle w:val="TOC2"/>
            <w:rPr>
              <w:rFonts w:asciiTheme="minorHAnsi" w:hAnsiTheme="minorHAnsi" w:cstheme="minorBidi"/>
              <w:sz w:val="22"/>
              <w:szCs w:val="22"/>
              <w:lang w:eastAsia="ja-JP"/>
            </w:rPr>
          </w:pPr>
          <w:hyperlink w:anchor="_Toc63948544" w:history="1">
            <w:r w:rsidR="00647280" w:rsidRPr="00380F05">
              <w:rPr>
                <w:rStyle w:val="Hyperlink"/>
              </w:rPr>
              <w:t>3.2</w:t>
            </w:r>
            <w:r w:rsidR="00647280">
              <w:rPr>
                <w:rFonts w:asciiTheme="minorHAnsi" w:hAnsiTheme="minorHAnsi" w:cstheme="minorBidi"/>
                <w:sz w:val="22"/>
                <w:szCs w:val="22"/>
                <w:lang w:eastAsia="ja-JP"/>
              </w:rPr>
              <w:tab/>
            </w:r>
            <w:r w:rsidR="00647280" w:rsidRPr="00380F05">
              <w:rPr>
                <w:rStyle w:val="Hyperlink"/>
              </w:rPr>
              <w:t>Game</w:t>
            </w:r>
            <w:r w:rsidR="00647280">
              <w:rPr>
                <w:webHidden/>
              </w:rPr>
              <w:tab/>
            </w:r>
            <w:r w:rsidR="00647280">
              <w:rPr>
                <w:webHidden/>
              </w:rPr>
              <w:fldChar w:fldCharType="begin"/>
            </w:r>
            <w:r w:rsidR="00647280">
              <w:rPr>
                <w:webHidden/>
              </w:rPr>
              <w:instrText xml:space="preserve"> PAGEREF _Toc63948544 \h </w:instrText>
            </w:r>
            <w:r w:rsidR="00647280">
              <w:rPr>
                <w:webHidden/>
              </w:rPr>
            </w:r>
            <w:r w:rsidR="00647280">
              <w:rPr>
                <w:webHidden/>
              </w:rPr>
              <w:fldChar w:fldCharType="separate"/>
            </w:r>
            <w:r w:rsidR="00647280">
              <w:rPr>
                <w:webHidden/>
              </w:rPr>
              <w:t>5</w:t>
            </w:r>
            <w:r w:rsidR="00647280">
              <w:rPr>
                <w:webHidden/>
              </w:rPr>
              <w:fldChar w:fldCharType="end"/>
            </w:r>
          </w:hyperlink>
        </w:p>
        <w:p w14:paraId="264C2111" w14:textId="729BAE9E" w:rsidR="00647280" w:rsidRDefault="005B490D">
          <w:pPr>
            <w:pStyle w:val="TOC1"/>
            <w:rPr>
              <w:rFonts w:asciiTheme="minorHAnsi" w:hAnsiTheme="minorHAnsi" w:cstheme="minorBidi"/>
              <w:caps w:val="0"/>
              <w:sz w:val="22"/>
              <w:szCs w:val="22"/>
              <w:lang w:eastAsia="ja-JP"/>
            </w:rPr>
          </w:pPr>
          <w:hyperlink w:anchor="_Toc63948545" w:history="1">
            <w:r w:rsidR="00647280" w:rsidRPr="00380F05">
              <w:rPr>
                <w:rStyle w:val="Hyperlink"/>
              </w:rPr>
              <w:t>4.</w:t>
            </w:r>
            <w:r w:rsidR="00647280">
              <w:rPr>
                <w:rFonts w:asciiTheme="minorHAnsi" w:hAnsiTheme="minorHAnsi" w:cstheme="minorBidi"/>
                <w:caps w:val="0"/>
                <w:sz w:val="22"/>
                <w:szCs w:val="22"/>
                <w:lang w:eastAsia="ja-JP"/>
              </w:rPr>
              <w:tab/>
            </w:r>
            <w:r w:rsidR="00647280" w:rsidRPr="00380F05">
              <w:rPr>
                <w:rStyle w:val="Hyperlink"/>
              </w:rPr>
              <w:t>Risico’s</w:t>
            </w:r>
            <w:r w:rsidR="00647280">
              <w:rPr>
                <w:webHidden/>
              </w:rPr>
              <w:tab/>
            </w:r>
            <w:r w:rsidR="00647280">
              <w:rPr>
                <w:webHidden/>
              </w:rPr>
              <w:fldChar w:fldCharType="begin"/>
            </w:r>
            <w:r w:rsidR="00647280">
              <w:rPr>
                <w:webHidden/>
              </w:rPr>
              <w:instrText xml:space="preserve"> PAGEREF _Toc63948545 \h </w:instrText>
            </w:r>
            <w:r w:rsidR="00647280">
              <w:rPr>
                <w:webHidden/>
              </w:rPr>
            </w:r>
            <w:r w:rsidR="00647280">
              <w:rPr>
                <w:webHidden/>
              </w:rPr>
              <w:fldChar w:fldCharType="separate"/>
            </w:r>
            <w:r w:rsidR="00647280">
              <w:rPr>
                <w:webHidden/>
              </w:rPr>
              <w:t>6</w:t>
            </w:r>
            <w:r w:rsidR="00647280">
              <w:rPr>
                <w:webHidden/>
              </w:rPr>
              <w:fldChar w:fldCharType="end"/>
            </w:r>
          </w:hyperlink>
        </w:p>
        <w:p w14:paraId="519D56F3" w14:textId="254F6E48" w:rsidR="00647280" w:rsidRDefault="005B490D">
          <w:pPr>
            <w:pStyle w:val="TOC1"/>
            <w:rPr>
              <w:rFonts w:asciiTheme="minorHAnsi" w:hAnsiTheme="minorHAnsi" w:cstheme="minorBidi"/>
              <w:caps w:val="0"/>
              <w:sz w:val="22"/>
              <w:szCs w:val="22"/>
              <w:lang w:eastAsia="ja-JP"/>
            </w:rPr>
          </w:pPr>
          <w:hyperlink w:anchor="_Toc63948546" w:history="1">
            <w:r w:rsidR="00647280" w:rsidRPr="00380F05">
              <w:rPr>
                <w:rStyle w:val="Hyperlink"/>
              </w:rPr>
              <w:t>5.</w:t>
            </w:r>
            <w:r w:rsidR="00647280">
              <w:rPr>
                <w:rFonts w:asciiTheme="minorHAnsi" w:hAnsiTheme="minorHAnsi" w:cstheme="minorBidi"/>
                <w:caps w:val="0"/>
                <w:sz w:val="22"/>
                <w:szCs w:val="22"/>
                <w:lang w:eastAsia="ja-JP"/>
              </w:rPr>
              <w:tab/>
            </w:r>
            <w:r w:rsidR="00647280" w:rsidRPr="00380F05">
              <w:rPr>
                <w:rStyle w:val="Hyperlink"/>
              </w:rPr>
              <w:t>Kosten en tijdschema</w:t>
            </w:r>
            <w:r w:rsidR="00647280">
              <w:rPr>
                <w:webHidden/>
              </w:rPr>
              <w:tab/>
            </w:r>
            <w:r w:rsidR="00647280">
              <w:rPr>
                <w:webHidden/>
              </w:rPr>
              <w:fldChar w:fldCharType="begin"/>
            </w:r>
            <w:r w:rsidR="00647280">
              <w:rPr>
                <w:webHidden/>
              </w:rPr>
              <w:instrText xml:space="preserve"> PAGEREF _Toc63948546 \h </w:instrText>
            </w:r>
            <w:r w:rsidR="00647280">
              <w:rPr>
                <w:webHidden/>
              </w:rPr>
            </w:r>
            <w:r w:rsidR="00647280">
              <w:rPr>
                <w:webHidden/>
              </w:rPr>
              <w:fldChar w:fldCharType="separate"/>
            </w:r>
            <w:r w:rsidR="00647280">
              <w:rPr>
                <w:webHidden/>
              </w:rPr>
              <w:t>7</w:t>
            </w:r>
            <w:r w:rsidR="00647280">
              <w:rPr>
                <w:webHidden/>
              </w:rPr>
              <w:fldChar w:fldCharType="end"/>
            </w:r>
          </w:hyperlink>
        </w:p>
        <w:p w14:paraId="1C1D96F3" w14:textId="7549CBEB" w:rsidR="00647280" w:rsidRDefault="005B490D">
          <w:pPr>
            <w:pStyle w:val="TOC2"/>
            <w:rPr>
              <w:rFonts w:asciiTheme="minorHAnsi" w:hAnsiTheme="minorHAnsi" w:cstheme="minorBidi"/>
              <w:sz w:val="22"/>
              <w:szCs w:val="22"/>
              <w:lang w:eastAsia="ja-JP"/>
            </w:rPr>
          </w:pPr>
          <w:hyperlink w:anchor="_Toc63948547" w:history="1">
            <w:r w:rsidR="00647280" w:rsidRPr="00380F05">
              <w:rPr>
                <w:rStyle w:val="Hyperlink"/>
              </w:rPr>
              <w:t>5.1</w:t>
            </w:r>
            <w:r w:rsidR="00647280">
              <w:rPr>
                <w:rFonts w:asciiTheme="minorHAnsi" w:hAnsiTheme="minorHAnsi" w:cstheme="minorBidi"/>
                <w:sz w:val="22"/>
                <w:szCs w:val="22"/>
                <w:lang w:eastAsia="ja-JP"/>
              </w:rPr>
              <w:tab/>
            </w:r>
            <w:r w:rsidR="00647280" w:rsidRPr="00380F05">
              <w:rPr>
                <w:rStyle w:val="Hyperlink"/>
              </w:rPr>
              <w:t>Inleiding</w:t>
            </w:r>
            <w:r w:rsidR="00647280">
              <w:rPr>
                <w:webHidden/>
              </w:rPr>
              <w:tab/>
            </w:r>
            <w:r w:rsidR="00647280">
              <w:rPr>
                <w:webHidden/>
              </w:rPr>
              <w:fldChar w:fldCharType="begin"/>
            </w:r>
            <w:r w:rsidR="00647280">
              <w:rPr>
                <w:webHidden/>
              </w:rPr>
              <w:instrText xml:space="preserve"> PAGEREF _Toc63948547 \h </w:instrText>
            </w:r>
            <w:r w:rsidR="00647280">
              <w:rPr>
                <w:webHidden/>
              </w:rPr>
            </w:r>
            <w:r w:rsidR="00647280">
              <w:rPr>
                <w:webHidden/>
              </w:rPr>
              <w:fldChar w:fldCharType="separate"/>
            </w:r>
            <w:r w:rsidR="00647280">
              <w:rPr>
                <w:webHidden/>
              </w:rPr>
              <w:t>7</w:t>
            </w:r>
            <w:r w:rsidR="00647280">
              <w:rPr>
                <w:webHidden/>
              </w:rPr>
              <w:fldChar w:fldCharType="end"/>
            </w:r>
          </w:hyperlink>
        </w:p>
        <w:p w14:paraId="3634A69E" w14:textId="2B5DEE9D" w:rsidR="00647280" w:rsidRDefault="005B490D">
          <w:pPr>
            <w:pStyle w:val="TOC2"/>
            <w:rPr>
              <w:rFonts w:asciiTheme="minorHAnsi" w:hAnsiTheme="minorHAnsi" w:cstheme="minorBidi"/>
              <w:sz w:val="22"/>
              <w:szCs w:val="22"/>
              <w:lang w:eastAsia="ja-JP"/>
            </w:rPr>
          </w:pPr>
          <w:hyperlink w:anchor="_Toc63948548" w:history="1">
            <w:r w:rsidR="00647280" w:rsidRPr="00380F05">
              <w:rPr>
                <w:rStyle w:val="Hyperlink"/>
              </w:rPr>
              <w:t>5.2</w:t>
            </w:r>
            <w:r w:rsidR="00647280">
              <w:rPr>
                <w:rFonts w:asciiTheme="minorHAnsi" w:hAnsiTheme="minorHAnsi" w:cstheme="minorBidi"/>
                <w:sz w:val="22"/>
                <w:szCs w:val="22"/>
                <w:lang w:eastAsia="ja-JP"/>
              </w:rPr>
              <w:tab/>
            </w:r>
            <w:r w:rsidR="00647280" w:rsidRPr="00380F05">
              <w:rPr>
                <w:rStyle w:val="Hyperlink"/>
              </w:rPr>
              <w:t>Uurloon</w:t>
            </w:r>
            <w:r w:rsidR="00647280">
              <w:rPr>
                <w:webHidden/>
              </w:rPr>
              <w:tab/>
            </w:r>
            <w:r w:rsidR="00647280">
              <w:rPr>
                <w:webHidden/>
              </w:rPr>
              <w:fldChar w:fldCharType="begin"/>
            </w:r>
            <w:r w:rsidR="00647280">
              <w:rPr>
                <w:webHidden/>
              </w:rPr>
              <w:instrText xml:space="preserve"> PAGEREF _Toc63948548 \h </w:instrText>
            </w:r>
            <w:r w:rsidR="00647280">
              <w:rPr>
                <w:webHidden/>
              </w:rPr>
            </w:r>
            <w:r w:rsidR="00647280">
              <w:rPr>
                <w:webHidden/>
              </w:rPr>
              <w:fldChar w:fldCharType="separate"/>
            </w:r>
            <w:r w:rsidR="00647280">
              <w:rPr>
                <w:webHidden/>
              </w:rPr>
              <w:t>7</w:t>
            </w:r>
            <w:r w:rsidR="00647280">
              <w:rPr>
                <w:webHidden/>
              </w:rPr>
              <w:fldChar w:fldCharType="end"/>
            </w:r>
          </w:hyperlink>
        </w:p>
        <w:p w14:paraId="1CE8DA09" w14:textId="5590FBBE" w:rsidR="00647280" w:rsidRDefault="005B490D">
          <w:pPr>
            <w:pStyle w:val="TOC2"/>
            <w:rPr>
              <w:rFonts w:asciiTheme="minorHAnsi" w:hAnsiTheme="minorHAnsi" w:cstheme="minorBidi"/>
              <w:sz w:val="22"/>
              <w:szCs w:val="22"/>
              <w:lang w:eastAsia="ja-JP"/>
            </w:rPr>
          </w:pPr>
          <w:hyperlink w:anchor="_Toc63948549" w:history="1">
            <w:r w:rsidR="00647280" w:rsidRPr="00380F05">
              <w:rPr>
                <w:rStyle w:val="Hyperlink"/>
              </w:rPr>
              <w:t>5.3</w:t>
            </w:r>
            <w:r w:rsidR="00647280">
              <w:rPr>
                <w:rFonts w:asciiTheme="minorHAnsi" w:hAnsiTheme="minorHAnsi" w:cstheme="minorBidi"/>
                <w:sz w:val="22"/>
                <w:szCs w:val="22"/>
                <w:lang w:eastAsia="ja-JP"/>
              </w:rPr>
              <w:tab/>
            </w:r>
            <w:r w:rsidR="00647280" w:rsidRPr="00380F05">
              <w:rPr>
                <w:rStyle w:val="Hyperlink"/>
              </w:rPr>
              <w:t>Domotica systeem</w:t>
            </w:r>
            <w:r w:rsidR="00647280">
              <w:rPr>
                <w:webHidden/>
              </w:rPr>
              <w:tab/>
            </w:r>
            <w:r w:rsidR="00647280">
              <w:rPr>
                <w:webHidden/>
              </w:rPr>
              <w:fldChar w:fldCharType="begin"/>
            </w:r>
            <w:r w:rsidR="00647280">
              <w:rPr>
                <w:webHidden/>
              </w:rPr>
              <w:instrText xml:space="preserve"> PAGEREF _Toc63948549 \h </w:instrText>
            </w:r>
            <w:r w:rsidR="00647280">
              <w:rPr>
                <w:webHidden/>
              </w:rPr>
            </w:r>
            <w:r w:rsidR="00647280">
              <w:rPr>
                <w:webHidden/>
              </w:rPr>
              <w:fldChar w:fldCharType="separate"/>
            </w:r>
            <w:r w:rsidR="00647280">
              <w:rPr>
                <w:webHidden/>
              </w:rPr>
              <w:t>7</w:t>
            </w:r>
            <w:r w:rsidR="00647280">
              <w:rPr>
                <w:webHidden/>
              </w:rPr>
              <w:fldChar w:fldCharType="end"/>
            </w:r>
          </w:hyperlink>
        </w:p>
        <w:p w14:paraId="2C014E8F" w14:textId="1BDC464B" w:rsidR="00647280" w:rsidRDefault="005B490D">
          <w:pPr>
            <w:pStyle w:val="TOC3"/>
            <w:tabs>
              <w:tab w:val="left" w:pos="1260"/>
              <w:tab w:val="right" w:leader="underscore" w:pos="8580"/>
            </w:tabs>
            <w:rPr>
              <w:rFonts w:asciiTheme="minorHAnsi" w:hAnsiTheme="minorHAnsi" w:cstheme="minorBidi"/>
              <w:noProof/>
              <w:sz w:val="22"/>
              <w:szCs w:val="22"/>
              <w:lang w:eastAsia="ja-JP"/>
            </w:rPr>
          </w:pPr>
          <w:hyperlink w:anchor="_Toc63948550" w:history="1">
            <w:r w:rsidR="00647280" w:rsidRPr="00380F05">
              <w:rPr>
                <w:rStyle w:val="Hyperlink"/>
                <w:noProof/>
              </w:rPr>
              <w:t>5.3.1</w:t>
            </w:r>
            <w:r w:rsidR="00647280">
              <w:rPr>
                <w:rFonts w:asciiTheme="minorHAnsi" w:hAnsiTheme="minorHAnsi" w:cstheme="minorBidi"/>
                <w:noProof/>
                <w:sz w:val="22"/>
                <w:szCs w:val="22"/>
                <w:lang w:eastAsia="ja-JP"/>
              </w:rPr>
              <w:tab/>
            </w:r>
            <w:r w:rsidR="00647280" w:rsidRPr="00380F05">
              <w:rPr>
                <w:rStyle w:val="Hyperlink"/>
                <w:noProof/>
              </w:rPr>
              <w:t>Licenties</w:t>
            </w:r>
            <w:r w:rsidR="00647280">
              <w:rPr>
                <w:noProof/>
                <w:webHidden/>
              </w:rPr>
              <w:tab/>
            </w:r>
            <w:r w:rsidR="00647280">
              <w:rPr>
                <w:noProof/>
                <w:webHidden/>
              </w:rPr>
              <w:fldChar w:fldCharType="begin"/>
            </w:r>
            <w:r w:rsidR="00647280">
              <w:rPr>
                <w:noProof/>
                <w:webHidden/>
              </w:rPr>
              <w:instrText xml:space="preserve"> PAGEREF _Toc63948550 \h </w:instrText>
            </w:r>
            <w:r w:rsidR="00647280">
              <w:rPr>
                <w:noProof/>
                <w:webHidden/>
              </w:rPr>
            </w:r>
            <w:r w:rsidR="00647280">
              <w:rPr>
                <w:noProof/>
                <w:webHidden/>
              </w:rPr>
              <w:fldChar w:fldCharType="separate"/>
            </w:r>
            <w:r w:rsidR="00647280">
              <w:rPr>
                <w:noProof/>
                <w:webHidden/>
              </w:rPr>
              <w:t>7</w:t>
            </w:r>
            <w:r w:rsidR="00647280">
              <w:rPr>
                <w:noProof/>
                <w:webHidden/>
              </w:rPr>
              <w:fldChar w:fldCharType="end"/>
            </w:r>
          </w:hyperlink>
        </w:p>
        <w:p w14:paraId="492F7BC5" w14:textId="395B198B" w:rsidR="00647280" w:rsidRDefault="005B490D">
          <w:pPr>
            <w:pStyle w:val="TOC3"/>
            <w:tabs>
              <w:tab w:val="left" w:pos="1260"/>
              <w:tab w:val="right" w:leader="underscore" w:pos="8580"/>
            </w:tabs>
            <w:rPr>
              <w:rFonts w:asciiTheme="minorHAnsi" w:hAnsiTheme="minorHAnsi" w:cstheme="minorBidi"/>
              <w:noProof/>
              <w:sz w:val="22"/>
              <w:szCs w:val="22"/>
              <w:lang w:eastAsia="ja-JP"/>
            </w:rPr>
          </w:pPr>
          <w:hyperlink w:anchor="_Toc63948551" w:history="1">
            <w:r w:rsidR="00647280" w:rsidRPr="00380F05">
              <w:rPr>
                <w:rStyle w:val="Hyperlink"/>
                <w:noProof/>
              </w:rPr>
              <w:t>5.3.2</w:t>
            </w:r>
            <w:r w:rsidR="00647280">
              <w:rPr>
                <w:rFonts w:asciiTheme="minorHAnsi" w:hAnsiTheme="minorHAnsi" w:cstheme="minorBidi"/>
                <w:noProof/>
                <w:sz w:val="22"/>
                <w:szCs w:val="22"/>
                <w:lang w:eastAsia="ja-JP"/>
              </w:rPr>
              <w:tab/>
            </w:r>
            <w:r w:rsidR="00647280" w:rsidRPr="00380F05">
              <w:rPr>
                <w:rStyle w:val="Hyperlink"/>
                <w:noProof/>
              </w:rPr>
              <w:t>Hardware kosten</w:t>
            </w:r>
            <w:r w:rsidR="00647280">
              <w:rPr>
                <w:noProof/>
                <w:webHidden/>
              </w:rPr>
              <w:tab/>
            </w:r>
            <w:r w:rsidR="00647280">
              <w:rPr>
                <w:noProof/>
                <w:webHidden/>
              </w:rPr>
              <w:fldChar w:fldCharType="begin"/>
            </w:r>
            <w:r w:rsidR="00647280">
              <w:rPr>
                <w:noProof/>
                <w:webHidden/>
              </w:rPr>
              <w:instrText xml:space="preserve"> PAGEREF _Toc63948551 \h </w:instrText>
            </w:r>
            <w:r w:rsidR="00647280">
              <w:rPr>
                <w:noProof/>
                <w:webHidden/>
              </w:rPr>
            </w:r>
            <w:r w:rsidR="00647280">
              <w:rPr>
                <w:noProof/>
                <w:webHidden/>
              </w:rPr>
              <w:fldChar w:fldCharType="separate"/>
            </w:r>
            <w:r w:rsidR="00647280">
              <w:rPr>
                <w:noProof/>
                <w:webHidden/>
              </w:rPr>
              <w:t>8</w:t>
            </w:r>
            <w:r w:rsidR="00647280">
              <w:rPr>
                <w:noProof/>
                <w:webHidden/>
              </w:rPr>
              <w:fldChar w:fldCharType="end"/>
            </w:r>
          </w:hyperlink>
        </w:p>
        <w:p w14:paraId="3DAC1AC5" w14:textId="68397F7F" w:rsidR="00647280" w:rsidRDefault="005B490D">
          <w:pPr>
            <w:pStyle w:val="TOC3"/>
            <w:tabs>
              <w:tab w:val="left" w:pos="1260"/>
              <w:tab w:val="right" w:leader="underscore" w:pos="8580"/>
            </w:tabs>
            <w:rPr>
              <w:rFonts w:asciiTheme="minorHAnsi" w:hAnsiTheme="minorHAnsi" w:cstheme="minorBidi"/>
              <w:noProof/>
              <w:sz w:val="22"/>
              <w:szCs w:val="22"/>
              <w:lang w:eastAsia="ja-JP"/>
            </w:rPr>
          </w:pPr>
          <w:hyperlink w:anchor="_Toc63948552" w:history="1">
            <w:r w:rsidR="00647280" w:rsidRPr="00380F05">
              <w:rPr>
                <w:rStyle w:val="Hyperlink"/>
                <w:noProof/>
              </w:rPr>
              <w:t>5.3.3</w:t>
            </w:r>
            <w:r w:rsidR="00647280">
              <w:rPr>
                <w:rFonts w:asciiTheme="minorHAnsi" w:hAnsiTheme="minorHAnsi" w:cstheme="minorBidi"/>
                <w:noProof/>
                <w:sz w:val="22"/>
                <w:szCs w:val="22"/>
                <w:lang w:eastAsia="ja-JP"/>
              </w:rPr>
              <w:tab/>
            </w:r>
            <w:r w:rsidR="00647280" w:rsidRPr="00380F05">
              <w:rPr>
                <w:rStyle w:val="Hyperlink"/>
                <w:noProof/>
              </w:rPr>
              <w:t>Distributie kosten</w:t>
            </w:r>
            <w:r w:rsidR="00647280">
              <w:rPr>
                <w:noProof/>
                <w:webHidden/>
              </w:rPr>
              <w:tab/>
            </w:r>
            <w:r w:rsidR="00647280">
              <w:rPr>
                <w:noProof/>
                <w:webHidden/>
              </w:rPr>
              <w:fldChar w:fldCharType="begin"/>
            </w:r>
            <w:r w:rsidR="00647280">
              <w:rPr>
                <w:noProof/>
                <w:webHidden/>
              </w:rPr>
              <w:instrText xml:space="preserve"> PAGEREF _Toc63948552 \h </w:instrText>
            </w:r>
            <w:r w:rsidR="00647280">
              <w:rPr>
                <w:noProof/>
                <w:webHidden/>
              </w:rPr>
            </w:r>
            <w:r w:rsidR="00647280">
              <w:rPr>
                <w:noProof/>
                <w:webHidden/>
              </w:rPr>
              <w:fldChar w:fldCharType="separate"/>
            </w:r>
            <w:r w:rsidR="00647280">
              <w:rPr>
                <w:noProof/>
                <w:webHidden/>
              </w:rPr>
              <w:t>8</w:t>
            </w:r>
            <w:r w:rsidR="00647280">
              <w:rPr>
                <w:noProof/>
                <w:webHidden/>
              </w:rPr>
              <w:fldChar w:fldCharType="end"/>
            </w:r>
          </w:hyperlink>
        </w:p>
        <w:p w14:paraId="0E8BC81E" w14:textId="3DFD0F7D" w:rsidR="00647280" w:rsidRDefault="005B490D">
          <w:pPr>
            <w:pStyle w:val="TOC2"/>
            <w:rPr>
              <w:rFonts w:asciiTheme="minorHAnsi" w:hAnsiTheme="minorHAnsi" w:cstheme="minorBidi"/>
              <w:sz w:val="22"/>
              <w:szCs w:val="22"/>
              <w:lang w:eastAsia="ja-JP"/>
            </w:rPr>
          </w:pPr>
          <w:hyperlink w:anchor="_Toc63948553" w:history="1">
            <w:r w:rsidR="00647280" w:rsidRPr="00380F05">
              <w:rPr>
                <w:rStyle w:val="Hyperlink"/>
              </w:rPr>
              <w:t>5.4</w:t>
            </w:r>
            <w:r w:rsidR="00647280">
              <w:rPr>
                <w:rFonts w:asciiTheme="minorHAnsi" w:hAnsiTheme="minorHAnsi" w:cstheme="minorBidi"/>
                <w:sz w:val="22"/>
                <w:szCs w:val="22"/>
                <w:lang w:eastAsia="ja-JP"/>
              </w:rPr>
              <w:tab/>
            </w:r>
            <w:r w:rsidR="00647280" w:rsidRPr="00380F05">
              <w:rPr>
                <w:rStyle w:val="Hyperlink"/>
              </w:rPr>
              <w:t>Game</w:t>
            </w:r>
            <w:r w:rsidR="00647280">
              <w:rPr>
                <w:webHidden/>
              </w:rPr>
              <w:tab/>
            </w:r>
            <w:r w:rsidR="00647280">
              <w:rPr>
                <w:webHidden/>
              </w:rPr>
              <w:fldChar w:fldCharType="begin"/>
            </w:r>
            <w:r w:rsidR="00647280">
              <w:rPr>
                <w:webHidden/>
              </w:rPr>
              <w:instrText xml:space="preserve"> PAGEREF _Toc63948553 \h </w:instrText>
            </w:r>
            <w:r w:rsidR="00647280">
              <w:rPr>
                <w:webHidden/>
              </w:rPr>
            </w:r>
            <w:r w:rsidR="00647280">
              <w:rPr>
                <w:webHidden/>
              </w:rPr>
              <w:fldChar w:fldCharType="separate"/>
            </w:r>
            <w:r w:rsidR="00647280">
              <w:rPr>
                <w:webHidden/>
              </w:rPr>
              <w:t>9</w:t>
            </w:r>
            <w:r w:rsidR="00647280">
              <w:rPr>
                <w:webHidden/>
              </w:rPr>
              <w:fldChar w:fldCharType="end"/>
            </w:r>
          </w:hyperlink>
        </w:p>
        <w:p w14:paraId="2388E47E" w14:textId="542CB682" w:rsidR="00647280" w:rsidRDefault="005B490D">
          <w:pPr>
            <w:pStyle w:val="TOC3"/>
            <w:tabs>
              <w:tab w:val="left" w:pos="1260"/>
              <w:tab w:val="right" w:leader="underscore" w:pos="8580"/>
            </w:tabs>
            <w:rPr>
              <w:rFonts w:asciiTheme="minorHAnsi" w:hAnsiTheme="minorHAnsi" w:cstheme="minorBidi"/>
              <w:noProof/>
              <w:sz w:val="22"/>
              <w:szCs w:val="22"/>
              <w:lang w:eastAsia="ja-JP"/>
            </w:rPr>
          </w:pPr>
          <w:hyperlink w:anchor="_Toc63948554" w:history="1">
            <w:r w:rsidR="00647280" w:rsidRPr="00380F05">
              <w:rPr>
                <w:rStyle w:val="Hyperlink"/>
                <w:noProof/>
              </w:rPr>
              <w:t>5.4.1</w:t>
            </w:r>
            <w:r w:rsidR="00647280">
              <w:rPr>
                <w:rFonts w:asciiTheme="minorHAnsi" w:hAnsiTheme="minorHAnsi" w:cstheme="minorBidi"/>
                <w:noProof/>
                <w:sz w:val="22"/>
                <w:szCs w:val="22"/>
                <w:lang w:eastAsia="ja-JP"/>
              </w:rPr>
              <w:tab/>
            </w:r>
            <w:r w:rsidR="00647280" w:rsidRPr="00380F05">
              <w:rPr>
                <w:rStyle w:val="Hyperlink"/>
                <w:noProof/>
              </w:rPr>
              <w:t>Licenties</w:t>
            </w:r>
            <w:r w:rsidR="00647280">
              <w:rPr>
                <w:noProof/>
                <w:webHidden/>
              </w:rPr>
              <w:tab/>
            </w:r>
            <w:r w:rsidR="00647280">
              <w:rPr>
                <w:noProof/>
                <w:webHidden/>
              </w:rPr>
              <w:fldChar w:fldCharType="begin"/>
            </w:r>
            <w:r w:rsidR="00647280">
              <w:rPr>
                <w:noProof/>
                <w:webHidden/>
              </w:rPr>
              <w:instrText xml:space="preserve"> PAGEREF _Toc63948554 \h </w:instrText>
            </w:r>
            <w:r w:rsidR="00647280">
              <w:rPr>
                <w:noProof/>
                <w:webHidden/>
              </w:rPr>
            </w:r>
            <w:r w:rsidR="00647280">
              <w:rPr>
                <w:noProof/>
                <w:webHidden/>
              </w:rPr>
              <w:fldChar w:fldCharType="separate"/>
            </w:r>
            <w:r w:rsidR="00647280">
              <w:rPr>
                <w:noProof/>
                <w:webHidden/>
              </w:rPr>
              <w:t>9</w:t>
            </w:r>
            <w:r w:rsidR="00647280">
              <w:rPr>
                <w:noProof/>
                <w:webHidden/>
              </w:rPr>
              <w:fldChar w:fldCharType="end"/>
            </w:r>
          </w:hyperlink>
        </w:p>
        <w:p w14:paraId="55B27516" w14:textId="28A5652A" w:rsidR="00647280" w:rsidRDefault="005B490D">
          <w:pPr>
            <w:pStyle w:val="TOC3"/>
            <w:tabs>
              <w:tab w:val="left" w:pos="1260"/>
              <w:tab w:val="right" w:leader="underscore" w:pos="8580"/>
            </w:tabs>
            <w:rPr>
              <w:rFonts w:asciiTheme="minorHAnsi" w:hAnsiTheme="minorHAnsi" w:cstheme="minorBidi"/>
              <w:noProof/>
              <w:sz w:val="22"/>
              <w:szCs w:val="22"/>
              <w:lang w:eastAsia="ja-JP"/>
            </w:rPr>
          </w:pPr>
          <w:hyperlink w:anchor="_Toc63948555" w:history="1">
            <w:r w:rsidR="00647280" w:rsidRPr="00380F05">
              <w:rPr>
                <w:rStyle w:val="Hyperlink"/>
                <w:noProof/>
              </w:rPr>
              <w:t>5.4.2</w:t>
            </w:r>
            <w:r w:rsidR="00647280">
              <w:rPr>
                <w:rFonts w:asciiTheme="minorHAnsi" w:hAnsiTheme="minorHAnsi" w:cstheme="minorBidi"/>
                <w:noProof/>
                <w:sz w:val="22"/>
                <w:szCs w:val="22"/>
                <w:lang w:eastAsia="ja-JP"/>
              </w:rPr>
              <w:tab/>
            </w:r>
            <w:r w:rsidR="00647280" w:rsidRPr="00380F05">
              <w:rPr>
                <w:rStyle w:val="Hyperlink"/>
                <w:noProof/>
              </w:rPr>
              <w:t>Hardware kosten</w:t>
            </w:r>
            <w:r w:rsidR="00647280">
              <w:rPr>
                <w:noProof/>
                <w:webHidden/>
              </w:rPr>
              <w:tab/>
            </w:r>
            <w:r w:rsidR="00647280">
              <w:rPr>
                <w:noProof/>
                <w:webHidden/>
              </w:rPr>
              <w:fldChar w:fldCharType="begin"/>
            </w:r>
            <w:r w:rsidR="00647280">
              <w:rPr>
                <w:noProof/>
                <w:webHidden/>
              </w:rPr>
              <w:instrText xml:space="preserve"> PAGEREF _Toc63948555 \h </w:instrText>
            </w:r>
            <w:r w:rsidR="00647280">
              <w:rPr>
                <w:noProof/>
                <w:webHidden/>
              </w:rPr>
            </w:r>
            <w:r w:rsidR="00647280">
              <w:rPr>
                <w:noProof/>
                <w:webHidden/>
              </w:rPr>
              <w:fldChar w:fldCharType="separate"/>
            </w:r>
            <w:r w:rsidR="00647280">
              <w:rPr>
                <w:noProof/>
                <w:webHidden/>
              </w:rPr>
              <w:t>9</w:t>
            </w:r>
            <w:r w:rsidR="00647280">
              <w:rPr>
                <w:noProof/>
                <w:webHidden/>
              </w:rPr>
              <w:fldChar w:fldCharType="end"/>
            </w:r>
          </w:hyperlink>
        </w:p>
        <w:p w14:paraId="3A42B97D" w14:textId="270A849D" w:rsidR="00647280" w:rsidRDefault="005B490D">
          <w:pPr>
            <w:pStyle w:val="TOC3"/>
            <w:tabs>
              <w:tab w:val="left" w:pos="1260"/>
              <w:tab w:val="right" w:leader="underscore" w:pos="8580"/>
            </w:tabs>
            <w:rPr>
              <w:rFonts w:asciiTheme="minorHAnsi" w:hAnsiTheme="minorHAnsi" w:cstheme="minorBidi"/>
              <w:noProof/>
              <w:sz w:val="22"/>
              <w:szCs w:val="22"/>
              <w:lang w:eastAsia="ja-JP"/>
            </w:rPr>
          </w:pPr>
          <w:hyperlink w:anchor="_Toc63948556" w:history="1">
            <w:r w:rsidR="00647280" w:rsidRPr="00380F05">
              <w:rPr>
                <w:rStyle w:val="Hyperlink"/>
                <w:noProof/>
              </w:rPr>
              <w:t>5.4.3</w:t>
            </w:r>
            <w:r w:rsidR="00647280">
              <w:rPr>
                <w:rFonts w:asciiTheme="minorHAnsi" w:hAnsiTheme="minorHAnsi" w:cstheme="minorBidi"/>
                <w:noProof/>
                <w:sz w:val="22"/>
                <w:szCs w:val="22"/>
                <w:lang w:eastAsia="ja-JP"/>
              </w:rPr>
              <w:tab/>
            </w:r>
            <w:r w:rsidR="00647280" w:rsidRPr="00380F05">
              <w:rPr>
                <w:rStyle w:val="Hyperlink"/>
                <w:noProof/>
              </w:rPr>
              <w:t>Distributie kosten</w:t>
            </w:r>
            <w:r w:rsidR="00647280">
              <w:rPr>
                <w:noProof/>
                <w:webHidden/>
              </w:rPr>
              <w:tab/>
            </w:r>
            <w:r w:rsidR="00647280">
              <w:rPr>
                <w:noProof/>
                <w:webHidden/>
              </w:rPr>
              <w:fldChar w:fldCharType="begin"/>
            </w:r>
            <w:r w:rsidR="00647280">
              <w:rPr>
                <w:noProof/>
                <w:webHidden/>
              </w:rPr>
              <w:instrText xml:space="preserve"> PAGEREF _Toc63948556 \h </w:instrText>
            </w:r>
            <w:r w:rsidR="00647280">
              <w:rPr>
                <w:noProof/>
                <w:webHidden/>
              </w:rPr>
            </w:r>
            <w:r w:rsidR="00647280">
              <w:rPr>
                <w:noProof/>
                <w:webHidden/>
              </w:rPr>
              <w:fldChar w:fldCharType="separate"/>
            </w:r>
            <w:r w:rsidR="00647280">
              <w:rPr>
                <w:noProof/>
                <w:webHidden/>
              </w:rPr>
              <w:t>9</w:t>
            </w:r>
            <w:r w:rsidR="00647280">
              <w:rPr>
                <w:noProof/>
                <w:webHidden/>
              </w:rPr>
              <w:fldChar w:fldCharType="end"/>
            </w:r>
          </w:hyperlink>
        </w:p>
        <w:p w14:paraId="2CD2CADA" w14:textId="3F6FDFB1" w:rsidR="00647280" w:rsidRDefault="005B490D">
          <w:pPr>
            <w:pStyle w:val="TOC1"/>
            <w:rPr>
              <w:rFonts w:asciiTheme="minorHAnsi" w:hAnsiTheme="minorHAnsi" w:cstheme="minorBidi"/>
              <w:caps w:val="0"/>
              <w:sz w:val="22"/>
              <w:szCs w:val="22"/>
              <w:lang w:eastAsia="ja-JP"/>
            </w:rPr>
          </w:pPr>
          <w:hyperlink w:anchor="_Toc63948557" w:history="1">
            <w:r w:rsidR="00647280" w:rsidRPr="00380F05">
              <w:rPr>
                <w:rStyle w:val="Hyperlink"/>
              </w:rPr>
              <w:t>6.</w:t>
            </w:r>
            <w:r w:rsidR="00647280">
              <w:rPr>
                <w:rFonts w:asciiTheme="minorHAnsi" w:hAnsiTheme="minorHAnsi" w:cstheme="minorBidi"/>
                <w:caps w:val="0"/>
                <w:sz w:val="22"/>
                <w:szCs w:val="22"/>
                <w:lang w:eastAsia="ja-JP"/>
              </w:rPr>
              <w:tab/>
            </w:r>
            <w:r w:rsidR="00647280" w:rsidRPr="00380F05">
              <w:rPr>
                <w:rStyle w:val="Hyperlink"/>
              </w:rPr>
              <w:t>Opbrengsten en investeringen</w:t>
            </w:r>
            <w:r w:rsidR="00647280">
              <w:rPr>
                <w:webHidden/>
              </w:rPr>
              <w:tab/>
            </w:r>
            <w:r w:rsidR="00647280">
              <w:rPr>
                <w:webHidden/>
              </w:rPr>
              <w:fldChar w:fldCharType="begin"/>
            </w:r>
            <w:r w:rsidR="00647280">
              <w:rPr>
                <w:webHidden/>
              </w:rPr>
              <w:instrText xml:space="preserve"> PAGEREF _Toc63948557 \h </w:instrText>
            </w:r>
            <w:r w:rsidR="00647280">
              <w:rPr>
                <w:webHidden/>
              </w:rPr>
            </w:r>
            <w:r w:rsidR="00647280">
              <w:rPr>
                <w:webHidden/>
              </w:rPr>
              <w:fldChar w:fldCharType="separate"/>
            </w:r>
            <w:r w:rsidR="00647280">
              <w:rPr>
                <w:webHidden/>
              </w:rPr>
              <w:t>10</w:t>
            </w:r>
            <w:r w:rsidR="00647280">
              <w:rPr>
                <w:webHidden/>
              </w:rPr>
              <w:fldChar w:fldCharType="end"/>
            </w:r>
          </w:hyperlink>
        </w:p>
        <w:p w14:paraId="594DEAE1" w14:textId="2DBCC9E4" w:rsidR="00647280" w:rsidRDefault="00647280">
          <w:r>
            <w:rPr>
              <w:b/>
              <w:bCs/>
              <w:noProof/>
            </w:rPr>
            <w:fldChar w:fldCharType="end"/>
          </w:r>
        </w:p>
      </w:sdtContent>
    </w:sdt>
    <w:p w14:paraId="730AD47E" w14:textId="77777777" w:rsidR="00105973" w:rsidRDefault="00105973" w:rsidP="006020C4">
      <w:pPr>
        <w:pStyle w:val="Heading1"/>
        <w:sectPr w:rsidR="00105973">
          <w:headerReference w:type="default" r:id="rId15"/>
          <w:footerReference w:type="default" r:id="rId16"/>
          <w:footnotePr>
            <w:pos w:val="beneathText"/>
          </w:footnotePr>
          <w:pgSz w:w="11907" w:h="16840" w:code="9"/>
          <w:pgMar w:top="2552" w:right="1701" w:bottom="1985" w:left="1616" w:header="1332" w:footer="340" w:gutter="0"/>
          <w:paperSrc w:first="1" w:other="1"/>
          <w:pgNumType w:fmt="lowerRoman" w:start="1"/>
          <w:cols w:space="708"/>
          <w:docGrid w:linePitch="360"/>
        </w:sectPr>
      </w:pPr>
    </w:p>
    <w:p w14:paraId="0186DDE3" w14:textId="77777777" w:rsidR="00105973" w:rsidRPr="006020C4" w:rsidRDefault="00105973" w:rsidP="006020C4">
      <w:pPr>
        <w:pStyle w:val="Heading1"/>
        <w:numPr>
          <w:ilvl w:val="0"/>
          <w:numId w:val="9"/>
        </w:numPr>
      </w:pPr>
      <w:bookmarkStart w:id="9" w:name="_Toc481991916"/>
      <w:bookmarkStart w:id="10" w:name="_Toc63948530"/>
      <w:r w:rsidRPr="006020C4">
        <w:lastRenderedPageBreak/>
        <w:t>Inleiding</w:t>
      </w:r>
      <w:bookmarkEnd w:id="9"/>
      <w:bookmarkEnd w:id="10"/>
    </w:p>
    <w:p w14:paraId="2DFB0789" w14:textId="441B7EAE" w:rsidR="00105973" w:rsidRDefault="00105973">
      <w:pPr>
        <w:pStyle w:val="Heading2"/>
      </w:pPr>
      <w:bookmarkStart w:id="11" w:name="_Toc481991917"/>
      <w:bookmarkStart w:id="12" w:name="_Toc63948531"/>
      <w:r>
        <w:t>Doel van dit document</w:t>
      </w:r>
      <w:bookmarkEnd w:id="11"/>
      <w:bookmarkEnd w:id="12"/>
    </w:p>
    <w:p w14:paraId="125CE3D9" w14:textId="77777777" w:rsidR="00105973" w:rsidRDefault="00105973">
      <w:pPr>
        <w:rPr>
          <w:color w:val="000000"/>
        </w:rPr>
      </w:pPr>
      <w:r>
        <w:rPr>
          <w:color w:val="000000"/>
        </w:rPr>
        <w:t>De Business Case beschrijft de informatie die de opzet, voortzetting of afsluiting van het project rechtvaardigt. De Business Case richt zich op de totaliteit van de verandering en geeft antwoord op de vraag: waarom moet dit project worden uitgevoerd?</w:t>
      </w:r>
    </w:p>
    <w:p w14:paraId="109DA8FB" w14:textId="77777777" w:rsidR="00105973" w:rsidRDefault="00105973">
      <w:pPr>
        <w:rPr>
          <w:color w:val="000000"/>
        </w:rPr>
      </w:pPr>
      <w:r>
        <w:rPr>
          <w:color w:val="000000"/>
        </w:rPr>
        <w:t>Het antwoord op deze vraag wordt in dit document op een structurele wijze gepresenteerd en bevat:</w:t>
      </w:r>
    </w:p>
    <w:p w14:paraId="0B68564D" w14:textId="5247445A" w:rsidR="00105973" w:rsidRDefault="00CB3EB1" w:rsidP="00105973">
      <w:pPr>
        <w:numPr>
          <w:ilvl w:val="0"/>
          <w:numId w:val="8"/>
        </w:numPr>
        <w:tabs>
          <w:tab w:val="clear" w:pos="720"/>
          <w:tab w:val="num" w:pos="360"/>
        </w:tabs>
        <w:ind w:left="360"/>
        <w:rPr>
          <w:color w:val="000000"/>
        </w:rPr>
      </w:pPr>
      <w:r>
        <w:rPr>
          <w:color w:val="000000"/>
        </w:rPr>
        <w:t>De</w:t>
      </w:r>
      <w:r w:rsidR="00105973">
        <w:rPr>
          <w:color w:val="000000"/>
        </w:rPr>
        <w:t xml:space="preserve"> redenen voor het starten van het project en de op te leveren producten;</w:t>
      </w:r>
    </w:p>
    <w:p w14:paraId="3CC39124" w14:textId="50F7EBEC" w:rsidR="00105973" w:rsidRDefault="00CB3EB1" w:rsidP="00105973">
      <w:pPr>
        <w:numPr>
          <w:ilvl w:val="0"/>
          <w:numId w:val="8"/>
        </w:numPr>
        <w:tabs>
          <w:tab w:val="clear" w:pos="720"/>
          <w:tab w:val="num" w:pos="360"/>
        </w:tabs>
        <w:ind w:left="360"/>
        <w:rPr>
          <w:color w:val="000000"/>
        </w:rPr>
      </w:pPr>
      <w:r>
        <w:rPr>
          <w:color w:val="000000"/>
        </w:rPr>
        <w:t>Beschrijving</w:t>
      </w:r>
      <w:r w:rsidR="00105973">
        <w:rPr>
          <w:color w:val="000000"/>
        </w:rPr>
        <w:t xml:space="preserve"> van de overwogen opties en de argumentatie voor de gekozen oplossing;</w:t>
      </w:r>
    </w:p>
    <w:p w14:paraId="35A3E703" w14:textId="1487109C" w:rsidR="00105973" w:rsidRDefault="00CB3EB1" w:rsidP="00105973">
      <w:pPr>
        <w:numPr>
          <w:ilvl w:val="0"/>
          <w:numId w:val="8"/>
        </w:numPr>
        <w:tabs>
          <w:tab w:val="clear" w:pos="720"/>
          <w:tab w:val="num" w:pos="360"/>
        </w:tabs>
        <w:ind w:left="360"/>
        <w:rPr>
          <w:color w:val="000000"/>
        </w:rPr>
      </w:pPr>
      <w:r>
        <w:rPr>
          <w:color w:val="000000"/>
        </w:rPr>
        <w:t>Identificatie</w:t>
      </w:r>
      <w:r w:rsidR="00105973">
        <w:rPr>
          <w:color w:val="000000"/>
        </w:rPr>
        <w:t xml:space="preserve"> van de voordelen en de besparingen die kunnen worden gehaald door middel van de op te leveren producten;</w:t>
      </w:r>
    </w:p>
    <w:p w14:paraId="6BE22079" w14:textId="1A8DAE9D" w:rsidR="00105973" w:rsidRDefault="00CB3EB1" w:rsidP="00105973">
      <w:pPr>
        <w:numPr>
          <w:ilvl w:val="0"/>
          <w:numId w:val="8"/>
        </w:numPr>
        <w:tabs>
          <w:tab w:val="clear" w:pos="720"/>
          <w:tab w:val="num" w:pos="360"/>
        </w:tabs>
        <w:ind w:left="360"/>
        <w:rPr>
          <w:color w:val="000000"/>
        </w:rPr>
      </w:pPr>
      <w:r>
        <w:rPr>
          <w:color w:val="000000"/>
        </w:rPr>
        <w:t>Overzicht</w:t>
      </w:r>
      <w:r w:rsidR="00105973">
        <w:rPr>
          <w:color w:val="000000"/>
        </w:rPr>
        <w:t xml:space="preserve"> van de kosten van het project en de geschatte tijdslijn.</w:t>
      </w:r>
    </w:p>
    <w:p w14:paraId="5D04BF9C" w14:textId="77777777" w:rsidR="00105973" w:rsidRDefault="00105973">
      <w:pPr>
        <w:rPr>
          <w:color w:val="000000"/>
        </w:rPr>
      </w:pPr>
      <w:r>
        <w:rPr>
          <w:color w:val="000000"/>
        </w:rPr>
        <w:t xml:space="preserve">Omdat bij een project altijd sprake is van een veranderende omgeving, is het mogelijk dat de Business Case eveneens verandert. Om deze reden wordt op cruciale momenten in het project, bijvoorbeeld tijdens faseovergangen, de Business Case geactualiseerd. </w:t>
      </w:r>
    </w:p>
    <w:p w14:paraId="1A37B50A" w14:textId="77777777" w:rsidR="00105973" w:rsidRDefault="00105973">
      <w:pPr>
        <w:pStyle w:val="Heading2"/>
      </w:pPr>
      <w:bookmarkStart w:id="13" w:name="_Toc481991918"/>
      <w:bookmarkStart w:id="14" w:name="_Toc63948532"/>
      <w:r>
        <w:t>Achtergrond van het project</w:t>
      </w:r>
      <w:bookmarkEnd w:id="13"/>
      <w:bookmarkEnd w:id="14"/>
    </w:p>
    <w:p w14:paraId="662913A7" w14:textId="77777777" w:rsidR="00105973" w:rsidRDefault="00105973">
      <w:pPr>
        <w:rPr>
          <w:color w:val="000000"/>
        </w:rPr>
      </w:pPr>
    </w:p>
    <w:p w14:paraId="50E3D166" w14:textId="62CB93B6" w:rsidR="00105973" w:rsidRDefault="00653836">
      <w:pPr>
        <w:rPr>
          <w:color w:val="000000"/>
        </w:rPr>
      </w:pPr>
      <w:r w:rsidRPr="49C24520">
        <w:rPr>
          <w:color w:val="000000" w:themeColor="text1"/>
        </w:rPr>
        <w:t xml:space="preserve">In dit paragraaf bespreken we </w:t>
      </w:r>
      <w:r w:rsidR="006049E9" w:rsidRPr="49C24520">
        <w:rPr>
          <w:color w:val="000000" w:themeColor="text1"/>
        </w:rPr>
        <w:t>waarom wij d</w:t>
      </w:r>
      <w:r w:rsidR="7821ABEF" w:rsidRPr="49C24520">
        <w:rPr>
          <w:color w:val="000000" w:themeColor="text1"/>
        </w:rPr>
        <w:t>it</w:t>
      </w:r>
      <w:r w:rsidR="006049E9" w:rsidRPr="49C24520">
        <w:rPr>
          <w:color w:val="000000" w:themeColor="text1"/>
        </w:rPr>
        <w:t xml:space="preserve"> project </w:t>
      </w:r>
      <w:r w:rsidR="00E378A9" w:rsidRPr="49C24520">
        <w:rPr>
          <w:color w:val="000000" w:themeColor="text1"/>
        </w:rPr>
        <w:t>zijn gestart</w:t>
      </w:r>
      <w:r w:rsidR="001523DD" w:rsidRPr="49C24520">
        <w:rPr>
          <w:color w:val="000000" w:themeColor="text1"/>
        </w:rPr>
        <w:t xml:space="preserve">. </w:t>
      </w:r>
      <w:r w:rsidR="00872B94" w:rsidRPr="49C24520">
        <w:rPr>
          <w:color w:val="000000" w:themeColor="text1"/>
        </w:rPr>
        <w:t xml:space="preserve">We gaan </w:t>
      </w:r>
      <w:r w:rsidR="00BE24A6" w:rsidRPr="49C24520">
        <w:rPr>
          <w:color w:val="000000" w:themeColor="text1"/>
        </w:rPr>
        <w:t xml:space="preserve">twee verschillende delen van het project bespreken </w:t>
      </w:r>
      <w:r w:rsidR="00F403D2" w:rsidRPr="49C24520">
        <w:rPr>
          <w:color w:val="000000" w:themeColor="text1"/>
        </w:rPr>
        <w:t xml:space="preserve">en waarom wij als starter organisatie toegevoegde waarde bieden aan de </w:t>
      </w:r>
      <w:r w:rsidR="00593180" w:rsidRPr="49C24520">
        <w:rPr>
          <w:color w:val="000000" w:themeColor="text1"/>
        </w:rPr>
        <w:t xml:space="preserve">markt. </w:t>
      </w:r>
      <w:r w:rsidR="00D102DA" w:rsidRPr="49C24520">
        <w:rPr>
          <w:color w:val="000000" w:themeColor="text1"/>
        </w:rPr>
        <w:t xml:space="preserve">Het eerste deel </w:t>
      </w:r>
      <w:r w:rsidR="008D6A6B" w:rsidRPr="49C24520">
        <w:rPr>
          <w:color w:val="000000" w:themeColor="text1"/>
        </w:rPr>
        <w:t xml:space="preserve">is een domotica systeem </w:t>
      </w:r>
      <w:r w:rsidR="00B01BDC" w:rsidRPr="49C24520">
        <w:rPr>
          <w:color w:val="000000" w:themeColor="text1"/>
        </w:rPr>
        <w:t xml:space="preserve">en het tweede deel is een </w:t>
      </w:r>
      <w:r w:rsidR="001A0A56" w:rsidRPr="49C24520">
        <w:rPr>
          <w:color w:val="000000" w:themeColor="text1"/>
        </w:rPr>
        <w:t xml:space="preserve">eenvoudige game geschreven in </w:t>
      </w:r>
      <w:r w:rsidR="00EF53D7" w:rsidRPr="49C24520">
        <w:rPr>
          <w:color w:val="000000" w:themeColor="text1"/>
        </w:rPr>
        <w:t>J</w:t>
      </w:r>
      <w:r w:rsidR="001A0A56" w:rsidRPr="49C24520">
        <w:rPr>
          <w:color w:val="000000" w:themeColor="text1"/>
        </w:rPr>
        <w:t>ava.</w:t>
      </w:r>
    </w:p>
    <w:p w14:paraId="23E5DBEA" w14:textId="77777777" w:rsidR="00D12410" w:rsidRDefault="00D12410">
      <w:pPr>
        <w:rPr>
          <w:color w:val="000000"/>
        </w:rPr>
      </w:pPr>
    </w:p>
    <w:p w14:paraId="4563E033" w14:textId="31C5B93C" w:rsidR="001A0A56" w:rsidRPr="001A0A56" w:rsidRDefault="005B302C" w:rsidP="001A0A56">
      <w:pPr>
        <w:pStyle w:val="Heading3"/>
      </w:pPr>
      <w:bookmarkStart w:id="15" w:name="_Toc63948533"/>
      <w:r>
        <w:t>Domotica systeem</w:t>
      </w:r>
      <w:bookmarkEnd w:id="15"/>
    </w:p>
    <w:p w14:paraId="112880FD" w14:textId="3FDD21C4" w:rsidR="00F30C56" w:rsidRDefault="00F30C56" w:rsidP="00F30C56"/>
    <w:p w14:paraId="2AFF8FDD" w14:textId="74C540F1" w:rsidR="00455994" w:rsidRPr="00455994" w:rsidRDefault="00B4230D" w:rsidP="00455994">
      <w:r>
        <w:t>Wij willen voor het project een domotica systeem opstellen die verdeeld is onder</w:t>
      </w:r>
      <w:r w:rsidR="00EA405D">
        <w:t xml:space="preserve"> vier</w:t>
      </w:r>
      <w:r>
        <w:t xml:space="preserve"> onderdelen</w:t>
      </w:r>
      <w:r w:rsidR="00CE0612">
        <w:t xml:space="preserve">: </w:t>
      </w:r>
      <w:r w:rsidR="004648A7">
        <w:t xml:space="preserve">Persoonlijke instellingen, muziekspeler, </w:t>
      </w:r>
      <w:r w:rsidR="007A4DB4">
        <w:t>sensor metingen en een automatische licht.</w:t>
      </w:r>
      <w:r w:rsidR="00AD56AF">
        <w:t xml:space="preserve"> </w:t>
      </w:r>
      <w:r w:rsidR="005D36A4">
        <w:t xml:space="preserve">Uiteindelijk willen we een </w:t>
      </w:r>
      <w:r w:rsidR="00EE702A">
        <w:t>k</w:t>
      </w:r>
      <w:r w:rsidR="005D36A4">
        <w:t xml:space="preserve">limaatbeheer </w:t>
      </w:r>
      <w:r w:rsidR="00EE702A">
        <w:t xml:space="preserve">programma </w:t>
      </w:r>
      <w:r w:rsidR="00422AB6">
        <w:t>met een muziekspeler optie</w:t>
      </w:r>
      <w:r w:rsidR="00A16539">
        <w:t xml:space="preserve">, de toegevoegde waarde in de markt </w:t>
      </w:r>
      <w:r w:rsidR="00F70749">
        <w:t>waar wij op gefocust zijn is het volledige klimaatbeheer van een gebruiker te kunnen aanpassen</w:t>
      </w:r>
      <w:r w:rsidR="00F4764B">
        <w:t xml:space="preserve"> met één programma.</w:t>
      </w:r>
    </w:p>
    <w:p w14:paraId="1D3AFEC5" w14:textId="77777777" w:rsidR="00027BE3" w:rsidRPr="005E097A" w:rsidRDefault="00027BE3" w:rsidP="005E097A"/>
    <w:p w14:paraId="57DC195C" w14:textId="35FC6080" w:rsidR="009C3E32" w:rsidRDefault="00F30C56" w:rsidP="009C3E32">
      <w:pPr>
        <w:pStyle w:val="Heading3"/>
      </w:pPr>
      <w:bookmarkStart w:id="16" w:name="_Toc63948534"/>
      <w:r>
        <w:t>Game</w:t>
      </w:r>
      <w:bookmarkEnd w:id="16"/>
    </w:p>
    <w:p w14:paraId="2757846E" w14:textId="77777777" w:rsidR="00EB41A6" w:rsidRDefault="00EB41A6" w:rsidP="00EB41A6"/>
    <w:p w14:paraId="27774070" w14:textId="3D38C32E" w:rsidR="00EB41A6" w:rsidRPr="00EB41A6" w:rsidRDefault="00F820FD" w:rsidP="00EB41A6">
      <w:r>
        <w:t xml:space="preserve">Door </w:t>
      </w:r>
      <w:r w:rsidR="000F53D4">
        <w:t xml:space="preserve">een </w:t>
      </w:r>
      <w:proofErr w:type="spellStart"/>
      <w:r w:rsidR="000F53D4">
        <w:t>Arduino</w:t>
      </w:r>
      <w:proofErr w:type="spellEnd"/>
      <w:r w:rsidR="000F53D4">
        <w:t xml:space="preserve"> en/of </w:t>
      </w:r>
      <w:proofErr w:type="spellStart"/>
      <w:r w:rsidR="000F53D4">
        <w:t>Raspberry</w:t>
      </w:r>
      <w:proofErr w:type="spellEnd"/>
      <w:r w:rsidR="000F53D4">
        <w:t xml:space="preserve"> Pi</w:t>
      </w:r>
      <w:r w:rsidR="00425CA9">
        <w:t xml:space="preserve"> te gebruiken als controller </w:t>
      </w:r>
      <w:r w:rsidR="00F36231">
        <w:t>in een simpele game</w:t>
      </w:r>
      <w:r w:rsidR="00117864">
        <w:t>,</w:t>
      </w:r>
      <w:r w:rsidR="00295036">
        <w:t xml:space="preserve"> brengen wij een nieuwe manier van een game spelen op </w:t>
      </w:r>
      <w:r w:rsidR="00064AC1">
        <w:t>de</w:t>
      </w:r>
      <w:r w:rsidR="00295036">
        <w:t xml:space="preserve"> markt.</w:t>
      </w:r>
      <w:r w:rsidR="00E203F2">
        <w:t xml:space="preserve"> </w:t>
      </w:r>
    </w:p>
    <w:p w14:paraId="4EE506D4" w14:textId="77777777" w:rsidR="00105973" w:rsidRDefault="00105973" w:rsidP="006020C4">
      <w:pPr>
        <w:pStyle w:val="Heading1"/>
      </w:pPr>
      <w:bookmarkStart w:id="17" w:name="_Toc481991919"/>
      <w:bookmarkStart w:id="18" w:name="_Toc63948535"/>
      <w:r>
        <w:lastRenderedPageBreak/>
        <w:t>Mogelijke opties</w:t>
      </w:r>
      <w:bookmarkEnd w:id="17"/>
      <w:bookmarkEnd w:id="18"/>
    </w:p>
    <w:p w14:paraId="4343C583" w14:textId="77777777" w:rsidR="00105973" w:rsidRDefault="00105973">
      <w:pPr>
        <w:rPr>
          <w:color w:val="000000"/>
        </w:rPr>
      </w:pPr>
      <w:r>
        <w:rPr>
          <w:color w:val="000000"/>
        </w:rPr>
        <w:t xml:space="preserve">In dit gedeelte wordt beschreven welke opties zijn overwogen om de gewenste uitkomst te genereren. Er wordt aangegeven waarom de gekozen optie </w:t>
      </w:r>
      <w:r w:rsidR="006020C4">
        <w:rPr>
          <w:color w:val="000000"/>
        </w:rPr>
        <w:t>is</w:t>
      </w:r>
      <w:r>
        <w:rPr>
          <w:color w:val="000000"/>
        </w:rPr>
        <w:t xml:space="preserve"> geselecteerd. Deze informatie verzekert dat alternatieven zijn overwogen en dat de keuze voor het onderhavige alternatief welbewust is gemaakt.</w:t>
      </w:r>
    </w:p>
    <w:p w14:paraId="424E40E6" w14:textId="125DFBCD" w:rsidR="005F6978" w:rsidRPr="005F6978" w:rsidRDefault="00AC3097" w:rsidP="005F6978">
      <w:pPr>
        <w:pStyle w:val="Heading2"/>
      </w:pPr>
      <w:bookmarkStart w:id="19" w:name="_Toc63948536"/>
      <w:r>
        <w:t>Domotica Systeem</w:t>
      </w:r>
      <w:bookmarkEnd w:id="19"/>
    </w:p>
    <w:p w14:paraId="214E06F2" w14:textId="77777777" w:rsidR="009F696E" w:rsidRDefault="009F696E">
      <w:pPr>
        <w:rPr>
          <w:color w:val="000000"/>
        </w:rPr>
      </w:pPr>
    </w:p>
    <w:p w14:paraId="6B6C32DB" w14:textId="38B4935F" w:rsidR="001733B6" w:rsidRDefault="004F20D7" w:rsidP="001733B6">
      <w:pPr>
        <w:pStyle w:val="Heading3"/>
      </w:pPr>
      <w:bookmarkStart w:id="20" w:name="_Toc63948537"/>
      <w:r>
        <w:t>Muziekspeler</w:t>
      </w:r>
      <w:bookmarkEnd w:id="20"/>
    </w:p>
    <w:p w14:paraId="79745728" w14:textId="370CA7CF" w:rsidR="004F20D7" w:rsidRDefault="004F20D7" w:rsidP="004F20D7"/>
    <w:p w14:paraId="1A0605F5" w14:textId="7C60E6B4" w:rsidR="00B44681" w:rsidRPr="00B44681" w:rsidRDefault="00B44681" w:rsidP="00B44681"/>
    <w:p w14:paraId="5BA2C5A1" w14:textId="415EBD39" w:rsidR="00430847" w:rsidRDefault="00E20A6B" w:rsidP="004F20D7">
      <w:r>
        <w:t xml:space="preserve">Voor de muziekspeler hebben wij een aantal </w:t>
      </w:r>
      <w:r w:rsidR="005636A3">
        <w:t>afspeelmogelijkheden</w:t>
      </w:r>
      <w:r>
        <w:t xml:space="preserve"> besproken</w:t>
      </w:r>
      <w:r w:rsidR="005636A3">
        <w:t>.</w:t>
      </w:r>
      <w:r>
        <w:t xml:space="preserve"> </w:t>
      </w:r>
      <w:r w:rsidR="005636A3">
        <w:t>W</w:t>
      </w:r>
      <w:r w:rsidR="005C7F7C">
        <w:t xml:space="preserve">e zouden alleen </w:t>
      </w:r>
      <w:r w:rsidR="00894B94">
        <w:t>1 deuntje tegelijk afspelen</w:t>
      </w:r>
      <w:r w:rsidR="005636A3">
        <w:t xml:space="preserve">, </w:t>
      </w:r>
      <w:r w:rsidR="00370A04">
        <w:t>een afspeellijst van alle deuntjes</w:t>
      </w:r>
      <w:r w:rsidR="005F3F75">
        <w:t xml:space="preserve"> of om zelf </w:t>
      </w:r>
      <w:r w:rsidR="005931FB">
        <w:t xml:space="preserve">een aantal deuntjes achter elkaar te kiezen om af te spelen kunnen aanbieden. </w:t>
      </w:r>
      <w:r w:rsidR="00C57E4A">
        <w:t xml:space="preserve">Wij gaan </w:t>
      </w:r>
      <w:r w:rsidR="00576217">
        <w:t xml:space="preserve">een combinatie van afspeellijst en </w:t>
      </w:r>
      <w:r w:rsidR="0093745B">
        <w:t xml:space="preserve">gebruiker keuze gebruiken, </w:t>
      </w:r>
      <w:r w:rsidR="008F3E90">
        <w:t xml:space="preserve">de gebruiker zal dan meerdere afspeellijsten op hun account kunnen opslaan </w:t>
      </w:r>
      <w:r w:rsidR="00A24333">
        <w:t xml:space="preserve">met </w:t>
      </w:r>
      <w:r w:rsidR="00DC5997">
        <w:t>zelfgekozen</w:t>
      </w:r>
      <w:r w:rsidR="00A24333">
        <w:t xml:space="preserve"> comb</w:t>
      </w:r>
      <w:r w:rsidR="00F21994">
        <w:t xml:space="preserve">inaties van </w:t>
      </w:r>
      <w:r w:rsidR="00DC5997">
        <w:t>de beschikbaar deuntjes. Dit hebben we besloten om zo veel mogelijk opties te geven aan onze gebruikers.</w:t>
      </w:r>
    </w:p>
    <w:p w14:paraId="02EE0CCC" w14:textId="759C0A91" w:rsidR="005F12E7" w:rsidRDefault="004B7372" w:rsidP="005F12E7">
      <w:pPr>
        <w:pStyle w:val="Heading3"/>
      </w:pPr>
      <w:bookmarkStart w:id="21" w:name="_Toc63948538"/>
      <w:r>
        <w:t>Persoonlijke instellingen</w:t>
      </w:r>
      <w:bookmarkEnd w:id="21"/>
    </w:p>
    <w:p w14:paraId="088E6D0C" w14:textId="77777777" w:rsidR="00EA6928" w:rsidRDefault="00EA6928" w:rsidP="00EA6928"/>
    <w:p w14:paraId="40883DC4" w14:textId="1CF1E3DF" w:rsidR="00EA6928" w:rsidRDefault="0067636E" w:rsidP="00EA6928">
      <w:r>
        <w:t xml:space="preserve">De eerste optie die wij hebben besproken </w:t>
      </w:r>
      <w:r w:rsidR="00C43D12">
        <w:t xml:space="preserve">in verband met </w:t>
      </w:r>
      <w:r w:rsidR="00C73228">
        <w:t xml:space="preserve">persoonlijke instelling is de optie om wel of niet </w:t>
      </w:r>
      <w:r w:rsidR="00DC5A6E">
        <w:t xml:space="preserve">accounts </w:t>
      </w:r>
      <w:r w:rsidR="00261A28">
        <w:t>te kunnen delen met anderen</w:t>
      </w:r>
      <w:r w:rsidR="00670B3E">
        <w:t>.</w:t>
      </w:r>
      <w:r w:rsidR="00C32F49">
        <w:t xml:space="preserve"> Wij hebben ervoor besloten </w:t>
      </w:r>
      <w:r w:rsidR="00FD5ECB">
        <w:t xml:space="preserve">om </w:t>
      </w:r>
      <w:r w:rsidR="00084D79">
        <w:t>accountgegevens</w:t>
      </w:r>
      <w:r w:rsidR="00FD5ECB">
        <w:t xml:space="preserve"> wel te kunnen delen met andere gebruikers</w:t>
      </w:r>
      <w:r w:rsidR="00305039">
        <w:t xml:space="preserve">, </w:t>
      </w:r>
      <w:r w:rsidR="0028602A">
        <w:t xml:space="preserve">wij hebben dit gedaan </w:t>
      </w:r>
      <w:r w:rsidR="00084D79">
        <w:t>om het mogelijk te maken om muziek te delen met anderen</w:t>
      </w:r>
      <w:r w:rsidR="00CD36C7">
        <w:t>.</w:t>
      </w:r>
    </w:p>
    <w:p w14:paraId="7F2CEA33" w14:textId="77777777" w:rsidR="00CD36C7" w:rsidRDefault="00CD36C7" w:rsidP="00EA6928"/>
    <w:p w14:paraId="2F77830E" w14:textId="77777777" w:rsidR="00B216FB" w:rsidRDefault="00CD36C7" w:rsidP="00EA6928">
      <w:r>
        <w:t xml:space="preserve">De tweede optie die meteen daaruit bleek was </w:t>
      </w:r>
      <w:r w:rsidR="003A266A">
        <w:t>wat er allemaal gedeeld wordt met anderen</w:t>
      </w:r>
      <w:r w:rsidR="00767CDB">
        <w:t xml:space="preserve">. Wij konden of de accounts helemaal openbaar stellen, een optie geven aan gebruikers om hun account openbaar te maken </w:t>
      </w:r>
      <w:r w:rsidR="009122D2">
        <w:t xml:space="preserve">of opties geven aan </w:t>
      </w:r>
      <w:r w:rsidR="00B11BEA">
        <w:t>gebruikers</w:t>
      </w:r>
      <w:r w:rsidR="006B407C">
        <w:t xml:space="preserve"> om delen van hun account openbaar te stellen. </w:t>
      </w:r>
    </w:p>
    <w:p w14:paraId="61C720EB" w14:textId="77777777" w:rsidR="00B216FB" w:rsidRDefault="00B216FB" w:rsidP="00EA6928"/>
    <w:p w14:paraId="4DF548C2" w14:textId="34E52F40" w:rsidR="0043633F" w:rsidRDefault="00082F5A" w:rsidP="00EA6928">
      <w:r>
        <w:t xml:space="preserve">Wij hebben </w:t>
      </w:r>
      <w:r w:rsidR="00326AFB">
        <w:t>besloten</w:t>
      </w:r>
      <w:r>
        <w:t xml:space="preserve"> om </w:t>
      </w:r>
      <w:r w:rsidR="00345F7D">
        <w:t xml:space="preserve">de twee opties </w:t>
      </w:r>
      <w:r w:rsidR="0043135D">
        <w:t xml:space="preserve">op een lokaal netwerk toe te passen. </w:t>
      </w:r>
      <w:r w:rsidR="00C94334">
        <w:t xml:space="preserve">Binnen dit </w:t>
      </w:r>
      <w:r w:rsidR="00411E79">
        <w:t xml:space="preserve">netwerk kan de gebruiker </w:t>
      </w:r>
      <w:r w:rsidR="00BE6C76">
        <w:t xml:space="preserve">zelf ervoor kiezen om </w:t>
      </w:r>
      <w:r w:rsidR="001D5A67">
        <w:t xml:space="preserve">het account openbaar te maken voor de andere gebruikers </w:t>
      </w:r>
      <w:r w:rsidR="001E20B9">
        <w:t>binnen dat netwerk</w:t>
      </w:r>
      <w:r w:rsidR="000A00B0">
        <w:t xml:space="preserve"> met hierbij de nodige opties om aan te geven wat er</w:t>
      </w:r>
      <w:r w:rsidR="006330EF">
        <w:t xml:space="preserve"> te zien is</w:t>
      </w:r>
      <w:r w:rsidR="001E20B9">
        <w:t xml:space="preserve">. </w:t>
      </w:r>
      <w:r w:rsidR="00F00B98">
        <w:t xml:space="preserve">Met deze oplossing behoud je </w:t>
      </w:r>
      <w:r w:rsidR="000931E5">
        <w:t xml:space="preserve">de privacy van de gebruiker en </w:t>
      </w:r>
      <w:r w:rsidR="00E50873">
        <w:t>bied</w:t>
      </w:r>
      <w:r w:rsidR="000931E5">
        <w:t xml:space="preserve"> je tegelijkertijd </w:t>
      </w:r>
      <w:r w:rsidR="009F7957">
        <w:t xml:space="preserve">de </w:t>
      </w:r>
      <w:r w:rsidR="00FE5155">
        <w:t xml:space="preserve">meeste mogelijkheden </w:t>
      </w:r>
      <w:r w:rsidR="00E50873">
        <w:t>aan de gebruiker</w:t>
      </w:r>
      <w:r w:rsidR="00FE5155">
        <w:t xml:space="preserve"> </w:t>
      </w:r>
      <w:r w:rsidR="00F849E3">
        <w:t>om te bepalen wat er met de persoonlijke instellingen gebeurt.</w:t>
      </w:r>
    </w:p>
    <w:p w14:paraId="3638D7AD" w14:textId="77777777" w:rsidR="0043633F" w:rsidRDefault="0043633F" w:rsidP="00EA6928"/>
    <w:p w14:paraId="19AD3534" w14:textId="114B3846" w:rsidR="00CD36C7" w:rsidRDefault="00CD36C7" w:rsidP="00EA6928"/>
    <w:p w14:paraId="47EC6069" w14:textId="77777777" w:rsidR="008A6406" w:rsidRPr="00EA6928" w:rsidRDefault="008A6406" w:rsidP="00EA6928"/>
    <w:p w14:paraId="7D35EF58" w14:textId="77C81901" w:rsidR="00385F04" w:rsidRPr="00385F04" w:rsidRDefault="009B0D41" w:rsidP="00385F04">
      <w:pPr>
        <w:pStyle w:val="Heading3"/>
      </w:pPr>
      <w:bookmarkStart w:id="22" w:name="_Toc63948539"/>
      <w:r>
        <w:lastRenderedPageBreak/>
        <w:t>Sensor Metingen</w:t>
      </w:r>
      <w:bookmarkEnd w:id="22"/>
    </w:p>
    <w:p w14:paraId="2173664C" w14:textId="02B955A0" w:rsidR="4D0F243E" w:rsidRDefault="06DDEDB3" w:rsidP="4D0F243E">
      <w:r>
        <w:t>De</w:t>
      </w:r>
      <w:r w:rsidR="14279A6B">
        <w:t xml:space="preserve"> </w:t>
      </w:r>
      <w:r w:rsidR="001E430A">
        <w:t>eerste</w:t>
      </w:r>
      <w:r w:rsidR="1B4C09D1">
        <w:t xml:space="preserve"> optie is </w:t>
      </w:r>
      <w:r w:rsidR="14279A6B">
        <w:t>er om</w:t>
      </w:r>
      <w:r w:rsidR="1B4C09D1">
        <w:t xml:space="preserve"> alle sensoren </w:t>
      </w:r>
      <w:r w:rsidR="14279A6B">
        <w:t>altijd te laten draaien en dat ze dan ook allemaal tegelijk aanstaan.</w:t>
      </w:r>
    </w:p>
    <w:p w14:paraId="494027C1" w14:textId="0DBB836F" w:rsidR="00C62D6D" w:rsidRPr="00C62D6D" w:rsidRDefault="00C62D6D" w:rsidP="00C62D6D"/>
    <w:p w14:paraId="562734C3" w14:textId="064AF9F5" w:rsidR="00D93719" w:rsidRPr="00D93719" w:rsidRDefault="00947339" w:rsidP="00D93719">
      <w:r>
        <w:t>De tweede optie is om</w:t>
      </w:r>
      <w:r w:rsidR="004852F1">
        <w:t xml:space="preserve"> zelf te bepalen</w:t>
      </w:r>
      <w:r w:rsidR="004C0577">
        <w:t xml:space="preserve"> welke </w:t>
      </w:r>
      <w:r w:rsidR="00C509E2">
        <w:t>sensoren</w:t>
      </w:r>
      <w:r w:rsidR="00FD33D1">
        <w:t xml:space="preserve"> je aan wilt</w:t>
      </w:r>
      <w:r w:rsidR="007628AC">
        <w:t xml:space="preserve"> hebben</w:t>
      </w:r>
      <w:r w:rsidR="00DF5C59">
        <w:t xml:space="preserve"> te draaien</w:t>
      </w:r>
      <w:r w:rsidR="001E430A">
        <w:t>.</w:t>
      </w:r>
    </w:p>
    <w:p w14:paraId="222AFAFB" w14:textId="77777777" w:rsidR="001E430A" w:rsidRPr="00E907AA" w:rsidRDefault="001E430A" w:rsidP="00E907AA"/>
    <w:p w14:paraId="2D887E94" w14:textId="115192DA" w:rsidR="2B4DB93F" w:rsidRDefault="2B4DB93F" w:rsidP="47169C88">
      <w:r>
        <w:t xml:space="preserve">Voor de sensor metingen hebben </w:t>
      </w:r>
      <w:r w:rsidR="7245FCD5">
        <w:t>w</w:t>
      </w:r>
      <w:r w:rsidR="6FC349BC">
        <w:t xml:space="preserve">ij bedacht dat je zelf kan bepalen welke meting je aan wilt zetten. Bijvoorbeeld jij wilt alleen </w:t>
      </w:r>
      <w:r w:rsidR="33567712">
        <w:t>de luchtvochtigheid meten dan kan je de rest uitzet</w:t>
      </w:r>
      <w:r w:rsidR="25587AB5">
        <w:t>ten</w:t>
      </w:r>
      <w:r w:rsidR="267900A8">
        <w:t>, dit is met knoppen te besturen.</w:t>
      </w:r>
    </w:p>
    <w:p w14:paraId="6F21E459" w14:textId="3FDC0C81" w:rsidR="00F6615D" w:rsidRPr="00F6615D" w:rsidRDefault="00F6615D" w:rsidP="00F6615D">
      <w:pPr>
        <w:pStyle w:val="Heading3"/>
      </w:pPr>
      <w:bookmarkStart w:id="23" w:name="_Toc63948540"/>
      <w:r>
        <w:t>Automatisch licht</w:t>
      </w:r>
      <w:bookmarkEnd w:id="23"/>
    </w:p>
    <w:p w14:paraId="4B5F5FDE" w14:textId="77777777" w:rsidR="0059521F" w:rsidRDefault="0059521F" w:rsidP="0059521F"/>
    <w:p w14:paraId="3315E027" w14:textId="36E3107A" w:rsidR="00566594" w:rsidRDefault="00566594" w:rsidP="0059521F">
      <w:r>
        <w:t xml:space="preserve">Voor de automatische licht </w:t>
      </w:r>
      <w:r w:rsidR="000249AA">
        <w:t>hebben wij gedacht aan welke opties voor het instellen wij geven aan de gebruikers. De eerste optie was een aantal lichtsterkte</w:t>
      </w:r>
      <w:r w:rsidR="003216EB">
        <w:t xml:space="preserve"> selecties </w:t>
      </w:r>
      <w:r w:rsidR="00301547">
        <w:t xml:space="preserve">geven aan de gebruikers of een slider </w:t>
      </w:r>
      <w:r w:rsidR="00D74744">
        <w:t xml:space="preserve">met alle lichtsterktes </w:t>
      </w:r>
      <w:r w:rsidR="00B509A3">
        <w:t xml:space="preserve">toegankelijk maken voor de gebruiker. </w:t>
      </w:r>
      <w:r w:rsidR="00265851">
        <w:t>Wij hebben voor de optie met meerder</w:t>
      </w:r>
      <w:r w:rsidR="00D65E94">
        <w:t>e</w:t>
      </w:r>
      <w:r w:rsidR="00265851">
        <w:t xml:space="preserve"> mogelijkheden voor de gebruiker gekozen</w:t>
      </w:r>
      <w:r w:rsidR="00D65E94">
        <w:t>,</w:t>
      </w:r>
      <w:r w:rsidR="00265851">
        <w:t xml:space="preserve"> </w:t>
      </w:r>
      <w:r w:rsidR="00D65E94">
        <w:t>wij gaan dus</w:t>
      </w:r>
      <w:r w:rsidR="00265851">
        <w:t xml:space="preserve"> een slider geven die gebruik maakt van alle lichtsterktes</w:t>
      </w:r>
      <w:r w:rsidR="008E5451">
        <w:t>.</w:t>
      </w:r>
    </w:p>
    <w:p w14:paraId="3D18FC80" w14:textId="77777777" w:rsidR="008E5451" w:rsidRDefault="008E5451" w:rsidP="0059521F"/>
    <w:p w14:paraId="26B0529B" w14:textId="20A8DDD2" w:rsidR="008E5451" w:rsidRDefault="00AF056D" w:rsidP="0059521F">
      <w:r>
        <w:t xml:space="preserve">Ook konden wij voor een </w:t>
      </w:r>
      <w:proofErr w:type="spellStart"/>
      <w:r>
        <w:t>Arduino</w:t>
      </w:r>
      <w:proofErr w:type="spellEnd"/>
      <w:r>
        <w:t xml:space="preserve"> of een </w:t>
      </w:r>
      <w:proofErr w:type="spellStart"/>
      <w:r>
        <w:t>Raspberry</w:t>
      </w:r>
      <w:proofErr w:type="spellEnd"/>
      <w:r>
        <w:t xml:space="preserve"> Pi </w:t>
      </w:r>
      <w:r w:rsidR="00C66B36">
        <w:t xml:space="preserve">kiezen voor de lichten zelf, </w:t>
      </w:r>
      <w:r w:rsidR="002A0794">
        <w:t xml:space="preserve">wij hebben voor de </w:t>
      </w:r>
      <w:proofErr w:type="spellStart"/>
      <w:r w:rsidR="002A0794">
        <w:t>Raspberry</w:t>
      </w:r>
      <w:proofErr w:type="spellEnd"/>
      <w:r w:rsidR="002A0794">
        <w:t xml:space="preserve"> Pi gekozen omdat we </w:t>
      </w:r>
      <w:r w:rsidR="00914339">
        <w:t>meer mogelijkheden ermee hebben.</w:t>
      </w:r>
    </w:p>
    <w:p w14:paraId="777E6CE1" w14:textId="77777777" w:rsidR="00914339" w:rsidRDefault="00914339" w:rsidP="0059521F"/>
    <w:p w14:paraId="4F522AE9" w14:textId="13367B0C" w:rsidR="00914339" w:rsidRDefault="00D3792D" w:rsidP="0059521F">
      <w:r>
        <w:t xml:space="preserve">Wij hebben ook gedacht </w:t>
      </w:r>
      <w:r w:rsidR="007B0003">
        <w:t xml:space="preserve">aan licht patronen, </w:t>
      </w:r>
      <w:r w:rsidR="00532B7B">
        <w:t xml:space="preserve">één optie die wij hebben is dat </w:t>
      </w:r>
      <w:r w:rsidR="00762507">
        <w:t xml:space="preserve">de automatisch licht alle </w:t>
      </w:r>
      <w:r w:rsidR="00C40677">
        <w:t>lichten aanzet een ander optie is een patroon</w:t>
      </w:r>
      <w:r w:rsidR="009807A8">
        <w:t xml:space="preserve"> weergeven met lichten op de </w:t>
      </w:r>
      <w:proofErr w:type="spellStart"/>
      <w:r w:rsidR="009807A8">
        <w:t>Sensehat</w:t>
      </w:r>
      <w:proofErr w:type="spellEnd"/>
      <w:r w:rsidR="009807A8">
        <w:t xml:space="preserve">. </w:t>
      </w:r>
      <w:r w:rsidR="007D5210">
        <w:t xml:space="preserve">Met de patronen zelf hadden we dan nog de keuze om wel of niet de patroon aanpasbaar te maken voor gebruikers. Wij hebben ervoor besloten om alleen </w:t>
      </w:r>
      <w:r w:rsidR="00CB362C">
        <w:t xml:space="preserve">de hele </w:t>
      </w:r>
      <w:proofErr w:type="spellStart"/>
      <w:r w:rsidR="00CB362C">
        <w:t>Sensehat</w:t>
      </w:r>
      <w:proofErr w:type="spellEnd"/>
      <w:r w:rsidR="00CB362C">
        <w:t xml:space="preserve"> </w:t>
      </w:r>
      <w:r w:rsidR="00DA5306">
        <w:t>aan te zetten</w:t>
      </w:r>
      <w:r w:rsidR="00712C66">
        <w:t xml:space="preserve">, dit doen we omdat de patronen niet veel functionaliteit toevoegt </w:t>
      </w:r>
      <w:r w:rsidR="00C00EC6">
        <w:t xml:space="preserve">en we vonden dat </w:t>
      </w:r>
      <w:r w:rsidR="00F3423E">
        <w:t xml:space="preserve">de gebruiker al genoeg opties </w:t>
      </w:r>
      <w:r w:rsidR="00CB1007">
        <w:t xml:space="preserve">kreeg </w:t>
      </w:r>
      <w:r w:rsidR="00C62D6D">
        <w:t>met de andere onderdelen.</w:t>
      </w:r>
    </w:p>
    <w:p w14:paraId="31966AA6" w14:textId="77777777" w:rsidR="00C62D6D" w:rsidRDefault="00C62D6D" w:rsidP="0059521F"/>
    <w:p w14:paraId="5CB99233" w14:textId="4A8344A3" w:rsidR="00C62D6D" w:rsidRDefault="00485E9F" w:rsidP="0059521F">
      <w:r>
        <w:t xml:space="preserve">Als laatste hebben we nog gedacht </w:t>
      </w:r>
      <w:r w:rsidR="003B2362">
        <w:t>aan de kleuren van de lichten</w:t>
      </w:r>
      <w:r w:rsidR="00665E67">
        <w:t>, We zouden de lichten op wit kunnen houden</w:t>
      </w:r>
      <w:r w:rsidR="007D1B9E">
        <w:t xml:space="preserve">, we zouden een kleur kunnen geven en als laatste optie </w:t>
      </w:r>
      <w:r w:rsidR="00282AD2">
        <w:t xml:space="preserve">zouden we de </w:t>
      </w:r>
      <w:r w:rsidR="00D93719">
        <w:t>kleurkeuze</w:t>
      </w:r>
      <w:r w:rsidR="00D61012">
        <w:t xml:space="preserve"> kunnen bieden aan de gebruikers.</w:t>
      </w:r>
      <w:r w:rsidR="00D93719">
        <w:t xml:space="preserve"> Wij hebben besloten om de ke</w:t>
      </w:r>
      <w:r w:rsidR="00B70B92">
        <w:t xml:space="preserve">uze te geven aan de gebruiker, hierbinnen hebben wij besloten om </w:t>
      </w:r>
      <w:r w:rsidR="00E559E4">
        <w:t xml:space="preserve">een </w:t>
      </w:r>
      <w:r w:rsidR="009F7672">
        <w:t xml:space="preserve">lijst van kleuren </w:t>
      </w:r>
      <w:r w:rsidR="00E559E4">
        <w:t>die de gebruiker kan kiezen op te stellen</w:t>
      </w:r>
      <w:r w:rsidR="00234663">
        <w:t xml:space="preserve"> in plaats van volledige RGB-controle te geven aan de gebruiker</w:t>
      </w:r>
      <w:r w:rsidR="00E559E4">
        <w:t>.</w:t>
      </w:r>
    </w:p>
    <w:p w14:paraId="72F0B797" w14:textId="378BD4E1" w:rsidR="0059521F" w:rsidRDefault="005F12E7" w:rsidP="005F12E7">
      <w:pPr>
        <w:pStyle w:val="Heading2"/>
      </w:pPr>
      <w:bookmarkStart w:id="24" w:name="_Toc63948541"/>
      <w:r>
        <w:t>Game</w:t>
      </w:r>
      <w:bookmarkEnd w:id="24"/>
    </w:p>
    <w:p w14:paraId="411DD078" w14:textId="77777777" w:rsidR="0059521F" w:rsidRDefault="0059521F" w:rsidP="0059521F"/>
    <w:p w14:paraId="70A6403F" w14:textId="674F215B" w:rsidR="00C87253" w:rsidRPr="0059521F" w:rsidRDefault="00CE7C60" w:rsidP="0059521F">
      <w:r>
        <w:t xml:space="preserve">De eerste </w:t>
      </w:r>
      <w:r w:rsidR="009346B1">
        <w:t xml:space="preserve">keuze die wij moesten bepalen voor de game </w:t>
      </w:r>
      <w:r w:rsidR="00F3192C">
        <w:t xml:space="preserve">was welke game genre </w:t>
      </w:r>
      <w:r w:rsidR="00B65D31">
        <w:t>wij gaan maken</w:t>
      </w:r>
      <w:r w:rsidR="0042470E">
        <w:t xml:space="preserve">. Er zijn hiervoor natuurlijk talloze </w:t>
      </w:r>
      <w:r w:rsidR="00E546AC">
        <w:t xml:space="preserve">opties, </w:t>
      </w:r>
      <w:r w:rsidR="00140F30">
        <w:t>wij hebben zelf</w:t>
      </w:r>
      <w:r w:rsidR="00AE0133">
        <w:t xml:space="preserve"> </w:t>
      </w:r>
      <w:r w:rsidR="00CD4937">
        <w:t>vier</w:t>
      </w:r>
      <w:r w:rsidR="00AE0133">
        <w:t xml:space="preserve"> genres besproken die wij dachten haalbaar te zijn voor een HBO student. </w:t>
      </w:r>
      <w:r w:rsidR="001947AA">
        <w:t xml:space="preserve">Deze waren: </w:t>
      </w:r>
      <w:r w:rsidR="00CD4937">
        <w:t xml:space="preserve">side </w:t>
      </w:r>
      <w:proofErr w:type="spellStart"/>
      <w:r w:rsidR="00CD4937">
        <w:t>scroller</w:t>
      </w:r>
      <w:proofErr w:type="spellEnd"/>
      <w:r w:rsidR="001C1862">
        <w:t>,</w:t>
      </w:r>
      <w:r w:rsidR="00CD4937">
        <w:t xml:space="preserve"> </w:t>
      </w:r>
      <w:proofErr w:type="spellStart"/>
      <w:r w:rsidR="007D0A88">
        <w:t>A</w:t>
      </w:r>
      <w:r w:rsidR="001947AA">
        <w:t>steroids</w:t>
      </w:r>
      <w:proofErr w:type="spellEnd"/>
      <w:r w:rsidR="001947AA">
        <w:t xml:space="preserve">, </w:t>
      </w:r>
      <w:r w:rsidR="00622A92">
        <w:t xml:space="preserve">2d </w:t>
      </w:r>
      <w:proofErr w:type="spellStart"/>
      <w:r w:rsidR="00622A92">
        <w:t>platformer</w:t>
      </w:r>
      <w:proofErr w:type="spellEnd"/>
      <w:r w:rsidR="00622A92">
        <w:t xml:space="preserve"> en </w:t>
      </w:r>
      <w:r w:rsidR="00243991">
        <w:t>S</w:t>
      </w:r>
      <w:r w:rsidR="003566E3">
        <w:t xml:space="preserve">pace </w:t>
      </w:r>
      <w:proofErr w:type="spellStart"/>
      <w:r w:rsidR="00243991">
        <w:t>I</w:t>
      </w:r>
      <w:r w:rsidR="003566E3">
        <w:t>nvaders</w:t>
      </w:r>
      <w:proofErr w:type="spellEnd"/>
      <w:r w:rsidR="009562FC">
        <w:t xml:space="preserve">. </w:t>
      </w:r>
      <w:r w:rsidR="006855F3">
        <w:t xml:space="preserve">Wij hebben gekozen om </w:t>
      </w:r>
      <w:r w:rsidR="00A822E1">
        <w:t xml:space="preserve">een side </w:t>
      </w:r>
      <w:proofErr w:type="spellStart"/>
      <w:r w:rsidR="00A822E1">
        <w:t>scroller</w:t>
      </w:r>
      <w:proofErr w:type="spellEnd"/>
      <w:r w:rsidR="00A822E1">
        <w:t xml:space="preserve"> met aspecten van </w:t>
      </w:r>
      <w:proofErr w:type="spellStart"/>
      <w:r w:rsidR="007D0A88">
        <w:t>A</w:t>
      </w:r>
      <w:r w:rsidR="00A822E1">
        <w:t>steroids</w:t>
      </w:r>
      <w:proofErr w:type="spellEnd"/>
      <w:r w:rsidR="00A822E1">
        <w:t xml:space="preserve"> te maken. D</w:t>
      </w:r>
      <w:r w:rsidR="00D96ACD">
        <w:t>it</w:t>
      </w:r>
      <w:r w:rsidR="00A822E1">
        <w:t xml:space="preserve"> leek ons het leukst </w:t>
      </w:r>
      <w:r w:rsidR="00F06F5D">
        <w:t>met de haalbare keuzes die wij hadden bedacht.</w:t>
      </w:r>
    </w:p>
    <w:p w14:paraId="2E07890F" w14:textId="77777777" w:rsidR="00975B13" w:rsidRDefault="00975B13" w:rsidP="0059521F"/>
    <w:p w14:paraId="14AAB8FA" w14:textId="7379AEBA" w:rsidR="00975B13" w:rsidRPr="0059521F" w:rsidRDefault="009C6280" w:rsidP="0059521F">
      <w:r>
        <w:t xml:space="preserve">Wij hadden ook de keuze om twee verschillende controllers te gebruiken voor </w:t>
      </w:r>
      <w:r w:rsidR="00A93CAE">
        <w:t xml:space="preserve">de game, </w:t>
      </w:r>
      <w:r w:rsidR="00E54746">
        <w:t xml:space="preserve">we konden of een </w:t>
      </w:r>
      <w:proofErr w:type="spellStart"/>
      <w:r w:rsidR="00E54746">
        <w:t>Raspberry</w:t>
      </w:r>
      <w:proofErr w:type="spellEnd"/>
      <w:r w:rsidR="00E54746">
        <w:t xml:space="preserve"> Pi met een joystick gebruiken of een </w:t>
      </w:r>
      <w:proofErr w:type="spellStart"/>
      <w:r w:rsidR="006B4680">
        <w:t>A</w:t>
      </w:r>
      <w:r w:rsidR="00E54746">
        <w:t>rduino</w:t>
      </w:r>
      <w:proofErr w:type="spellEnd"/>
      <w:r w:rsidR="00E54746">
        <w:t xml:space="preserve"> met twee drukknoppen. Wij hebben besloten om</w:t>
      </w:r>
      <w:r w:rsidR="009A1FE0">
        <w:t xml:space="preserve"> </w:t>
      </w:r>
      <w:r w:rsidR="00C31598">
        <w:t xml:space="preserve">ze allebei te maken met als </w:t>
      </w:r>
      <w:r w:rsidR="006B4680">
        <w:t xml:space="preserve">hoofdcontroller de </w:t>
      </w:r>
      <w:proofErr w:type="spellStart"/>
      <w:r w:rsidR="006B4680">
        <w:t>Arduino</w:t>
      </w:r>
      <w:proofErr w:type="spellEnd"/>
      <w:r w:rsidR="006B4680">
        <w:t xml:space="preserve"> met twee drukknoppen.</w:t>
      </w:r>
    </w:p>
    <w:p w14:paraId="19FD0BE8" w14:textId="77777777" w:rsidR="00105973" w:rsidRDefault="00105973" w:rsidP="006020C4">
      <w:pPr>
        <w:pStyle w:val="Heading1"/>
      </w:pPr>
      <w:bookmarkStart w:id="25" w:name="_Toc481991920"/>
      <w:bookmarkStart w:id="26" w:name="_Toc63948542"/>
      <w:r>
        <w:lastRenderedPageBreak/>
        <w:t>Verwachte opbrengsten</w:t>
      </w:r>
      <w:bookmarkEnd w:id="25"/>
      <w:bookmarkEnd w:id="26"/>
    </w:p>
    <w:p w14:paraId="2025BFDB" w14:textId="2996CD9B" w:rsidR="001B5879" w:rsidRDefault="00A5743B">
      <w:pPr>
        <w:rPr>
          <w:color w:val="000000"/>
        </w:rPr>
      </w:pPr>
      <w:r>
        <w:rPr>
          <w:color w:val="000000"/>
        </w:rPr>
        <w:t xml:space="preserve">In dit gedeelte bespreken wij </w:t>
      </w:r>
      <w:r w:rsidR="00BA704D">
        <w:rPr>
          <w:color w:val="000000"/>
        </w:rPr>
        <w:t xml:space="preserve">de gewenste resultaten </w:t>
      </w:r>
      <w:r w:rsidR="00990A27">
        <w:rPr>
          <w:color w:val="000000"/>
        </w:rPr>
        <w:t>van dit project,</w:t>
      </w:r>
      <w:r w:rsidR="001268B0">
        <w:rPr>
          <w:color w:val="000000"/>
        </w:rPr>
        <w:t xml:space="preserve"> </w:t>
      </w:r>
      <w:r w:rsidR="00196DC8">
        <w:rPr>
          <w:color w:val="000000"/>
        </w:rPr>
        <w:t xml:space="preserve">daarna gaan we waar mogelijk de gewenste resultaten omzetten in meetbare termen. Dit wordt gedaan om </w:t>
      </w:r>
      <w:r w:rsidR="00B34E4F">
        <w:rPr>
          <w:color w:val="000000"/>
        </w:rPr>
        <w:t xml:space="preserve">op het eind </w:t>
      </w:r>
      <w:r w:rsidR="001B5879">
        <w:rPr>
          <w:color w:val="000000"/>
        </w:rPr>
        <w:t>het succes</w:t>
      </w:r>
      <w:r w:rsidR="00196DC8">
        <w:rPr>
          <w:color w:val="000000"/>
        </w:rPr>
        <w:t xml:space="preserve"> van het project </w:t>
      </w:r>
      <w:r w:rsidR="006553FD">
        <w:rPr>
          <w:color w:val="000000"/>
        </w:rPr>
        <w:t>in kaart te</w:t>
      </w:r>
      <w:r w:rsidR="00F1026A">
        <w:rPr>
          <w:color w:val="000000"/>
        </w:rPr>
        <w:t xml:space="preserve"> kunnen</w:t>
      </w:r>
      <w:r w:rsidR="006553FD">
        <w:rPr>
          <w:color w:val="000000"/>
        </w:rPr>
        <w:t xml:space="preserve"> brengen</w:t>
      </w:r>
      <w:r w:rsidR="00B34E4F">
        <w:rPr>
          <w:color w:val="000000"/>
        </w:rPr>
        <w:t>.</w:t>
      </w:r>
    </w:p>
    <w:p w14:paraId="5C2EAE15" w14:textId="5B57705F" w:rsidR="001B5879" w:rsidRDefault="001B5879" w:rsidP="001B5879">
      <w:pPr>
        <w:pStyle w:val="Heading2"/>
      </w:pPr>
      <w:bookmarkStart w:id="27" w:name="_Toc63948543"/>
      <w:r>
        <w:t>Domotica systeem</w:t>
      </w:r>
      <w:bookmarkEnd w:id="27"/>
    </w:p>
    <w:p w14:paraId="7D073E77" w14:textId="0BADE969" w:rsidR="00CF29E2" w:rsidRDefault="00CF29E2" w:rsidP="00CF29E2">
      <w:r>
        <w:t>Hieronder is een lijst van gewenste resultaten voor de centrale klimaatbeheer systeem.</w:t>
      </w:r>
    </w:p>
    <w:tbl>
      <w:tblPr>
        <w:tblStyle w:val="TableGrid"/>
        <w:tblW w:w="8849" w:type="dxa"/>
        <w:tblLook w:val="04A0" w:firstRow="1" w:lastRow="0" w:firstColumn="1" w:lastColumn="0" w:noHBand="0" w:noVBand="1"/>
      </w:tblPr>
      <w:tblGrid>
        <w:gridCol w:w="8849"/>
      </w:tblGrid>
      <w:tr w:rsidR="00CF29E2" w14:paraId="5B3661E5" w14:textId="77777777" w:rsidTr="00801025">
        <w:trPr>
          <w:trHeight w:val="311"/>
        </w:trPr>
        <w:tc>
          <w:tcPr>
            <w:tcW w:w="8849" w:type="dxa"/>
          </w:tcPr>
          <w:p w14:paraId="4579581E" w14:textId="515B0BCF" w:rsidR="00CF29E2" w:rsidRDefault="004D0424" w:rsidP="00CF29E2">
            <w:r>
              <w:t xml:space="preserve">Een manier om </w:t>
            </w:r>
            <w:r w:rsidR="00BA10D8">
              <w:t xml:space="preserve">je volledige klimaat </w:t>
            </w:r>
            <w:r w:rsidR="004A17A8">
              <w:t>centraal op 1 plek te kunnen beheren</w:t>
            </w:r>
            <w:r w:rsidR="004A195A">
              <w:t>.</w:t>
            </w:r>
          </w:p>
        </w:tc>
      </w:tr>
      <w:tr w:rsidR="00CF29E2" w14:paraId="2015333C" w14:textId="77777777" w:rsidTr="00801025">
        <w:trPr>
          <w:trHeight w:val="311"/>
        </w:trPr>
        <w:tc>
          <w:tcPr>
            <w:tcW w:w="8849" w:type="dxa"/>
          </w:tcPr>
          <w:p w14:paraId="505676B7" w14:textId="1048BBD8" w:rsidR="00CF29E2" w:rsidRDefault="00A973FA" w:rsidP="00CF29E2">
            <w:r>
              <w:t xml:space="preserve">Klimaatbeheer </w:t>
            </w:r>
            <w:r w:rsidR="00BA7656">
              <w:t xml:space="preserve">applicatie op de markt zetten die gebruikers persoonlijk </w:t>
            </w:r>
            <w:r w:rsidR="004A195A">
              <w:t>kunnen instellen.</w:t>
            </w:r>
          </w:p>
        </w:tc>
      </w:tr>
      <w:tr w:rsidR="00555C56" w14:paraId="7B407C74" w14:textId="77777777" w:rsidTr="00801025">
        <w:trPr>
          <w:trHeight w:val="311"/>
        </w:trPr>
        <w:tc>
          <w:tcPr>
            <w:tcW w:w="8849" w:type="dxa"/>
          </w:tcPr>
          <w:p w14:paraId="7E1B600B" w14:textId="64E6615C" w:rsidR="00555C56" w:rsidRDefault="0052472F" w:rsidP="00CF29E2">
            <w:r>
              <w:t>€</w:t>
            </w:r>
            <w:r w:rsidR="00A822A1">
              <w:t xml:space="preserve"> </w:t>
            </w:r>
            <w:r w:rsidR="001A69B9">
              <w:t>2</w:t>
            </w:r>
            <w:r w:rsidR="00023D89">
              <w:t>5</w:t>
            </w:r>
            <w:r w:rsidR="001A69B9">
              <w:t xml:space="preserve">,00 </w:t>
            </w:r>
            <w:r w:rsidR="005277B3">
              <w:t>per domotica systeem</w:t>
            </w:r>
          </w:p>
        </w:tc>
      </w:tr>
    </w:tbl>
    <w:p w14:paraId="2EEDE8A1" w14:textId="5C19AB09" w:rsidR="00795B0E" w:rsidRPr="001C32EF" w:rsidRDefault="001C32EF" w:rsidP="00795B0E">
      <w:pPr>
        <w:pStyle w:val="Caption"/>
        <w:rPr>
          <w:i w:val="0"/>
          <w:sz w:val="18"/>
          <w:szCs w:val="18"/>
        </w:rPr>
      </w:pPr>
      <w:r w:rsidRPr="001C32EF">
        <w:rPr>
          <w:i w:val="0"/>
          <w:iCs/>
          <w:sz w:val="18"/>
          <w:szCs w:val="18"/>
        </w:rPr>
        <w:t xml:space="preserve">Er zijn een paar </w:t>
      </w:r>
      <w:r w:rsidR="00D87E63">
        <w:rPr>
          <w:i w:val="0"/>
          <w:iCs/>
          <w:sz w:val="18"/>
          <w:szCs w:val="18"/>
        </w:rPr>
        <w:t>meetbar</w:t>
      </w:r>
      <w:r w:rsidR="00D17DCA">
        <w:rPr>
          <w:i w:val="0"/>
          <w:iCs/>
          <w:sz w:val="18"/>
          <w:szCs w:val="18"/>
        </w:rPr>
        <w:t xml:space="preserve">e </w:t>
      </w:r>
      <w:r w:rsidR="00A514B6">
        <w:rPr>
          <w:i w:val="0"/>
          <w:iCs/>
          <w:sz w:val="18"/>
          <w:szCs w:val="18"/>
        </w:rPr>
        <w:t>dingen die uit deze resultaten gehaald kan worden</w:t>
      </w:r>
      <w:r w:rsidR="00545BE4">
        <w:rPr>
          <w:i w:val="0"/>
          <w:iCs/>
          <w:sz w:val="18"/>
          <w:szCs w:val="18"/>
        </w:rPr>
        <w:t xml:space="preserve"> waaronder: </w:t>
      </w:r>
      <w:r w:rsidR="004B32E5">
        <w:rPr>
          <w:i w:val="0"/>
          <w:iCs/>
          <w:sz w:val="18"/>
          <w:szCs w:val="18"/>
        </w:rPr>
        <w:t xml:space="preserve">hoeveel klimaatkwaliteiten zijn beschikbaar </w:t>
      </w:r>
      <w:r w:rsidR="0096506A">
        <w:rPr>
          <w:i w:val="0"/>
          <w:iCs/>
          <w:sz w:val="18"/>
          <w:szCs w:val="18"/>
        </w:rPr>
        <w:t xml:space="preserve">in de applicatie, </w:t>
      </w:r>
      <w:r w:rsidR="00B65B53">
        <w:rPr>
          <w:i w:val="0"/>
          <w:iCs/>
          <w:sz w:val="18"/>
          <w:szCs w:val="18"/>
        </w:rPr>
        <w:t>kan er wel/niet per persoon persoonlijk worden ingesteld</w:t>
      </w:r>
      <w:r w:rsidR="00F903FF">
        <w:rPr>
          <w:i w:val="0"/>
          <w:iCs/>
          <w:sz w:val="18"/>
          <w:szCs w:val="18"/>
        </w:rPr>
        <w:t xml:space="preserve"> en </w:t>
      </w:r>
      <w:r w:rsidR="00293EA1">
        <w:rPr>
          <w:i w:val="0"/>
          <w:iCs/>
          <w:sz w:val="18"/>
          <w:szCs w:val="18"/>
        </w:rPr>
        <w:t>zijn de opties</w:t>
      </w:r>
      <w:r w:rsidR="00F903FF">
        <w:rPr>
          <w:i w:val="0"/>
          <w:iCs/>
          <w:sz w:val="18"/>
          <w:szCs w:val="18"/>
        </w:rPr>
        <w:t xml:space="preserve"> wel/niet</w:t>
      </w:r>
      <w:r w:rsidR="00293EA1">
        <w:rPr>
          <w:i w:val="0"/>
          <w:iCs/>
          <w:sz w:val="18"/>
          <w:szCs w:val="18"/>
        </w:rPr>
        <w:t xml:space="preserve"> allemaal op 1 centrale locatie beschikbaar</w:t>
      </w:r>
      <w:r w:rsidR="00A220D2">
        <w:rPr>
          <w:i w:val="0"/>
          <w:iCs/>
          <w:sz w:val="18"/>
          <w:szCs w:val="18"/>
        </w:rPr>
        <w:t>.</w:t>
      </w:r>
    </w:p>
    <w:p w14:paraId="15AEDBFD" w14:textId="77FFE480" w:rsidR="00CF29E2" w:rsidRDefault="00F74ECC" w:rsidP="00F74ECC">
      <w:pPr>
        <w:pStyle w:val="Heading2"/>
      </w:pPr>
      <w:bookmarkStart w:id="28" w:name="_Toc63948544"/>
      <w:r>
        <w:t>Game</w:t>
      </w:r>
      <w:bookmarkEnd w:id="28"/>
    </w:p>
    <w:p w14:paraId="189DC307" w14:textId="053579E2" w:rsidR="00F74ECC" w:rsidRDefault="00F74ECC" w:rsidP="00F74ECC">
      <w:r>
        <w:t>Hieronder is een lijst van gewenste resultaten voor ons game.</w:t>
      </w:r>
    </w:p>
    <w:tbl>
      <w:tblPr>
        <w:tblStyle w:val="TableGrid"/>
        <w:tblW w:w="0" w:type="auto"/>
        <w:tblLook w:val="04A0" w:firstRow="1" w:lastRow="0" w:firstColumn="1" w:lastColumn="0" w:noHBand="0" w:noVBand="1"/>
      </w:tblPr>
      <w:tblGrid>
        <w:gridCol w:w="8805"/>
      </w:tblGrid>
      <w:tr w:rsidR="002F3575" w14:paraId="58F92EEB" w14:textId="77777777" w:rsidTr="002F3575">
        <w:tc>
          <w:tcPr>
            <w:tcW w:w="8805" w:type="dxa"/>
          </w:tcPr>
          <w:p w14:paraId="10885387" w14:textId="5ADD9958" w:rsidR="002F3575" w:rsidRDefault="001B53C6" w:rsidP="00F74ECC">
            <w:r>
              <w:t>Mensen</w:t>
            </w:r>
            <w:r w:rsidR="00181C58">
              <w:t xml:space="preserve"> beter inzicht geven </w:t>
            </w:r>
            <w:r w:rsidR="008457F8">
              <w:t xml:space="preserve">over </w:t>
            </w:r>
            <w:r w:rsidR="00F1543B">
              <w:t>in</w:t>
            </w:r>
            <w:r w:rsidR="00F6086C">
              <w:t xml:space="preserve"> wat er </w:t>
            </w:r>
            <w:r w:rsidR="00F1543B">
              <w:t>bereikt</w:t>
            </w:r>
            <w:r w:rsidR="00F6086C">
              <w:t xml:space="preserve"> kan worden met </w:t>
            </w:r>
            <w:r w:rsidR="00D44CA2">
              <w:t xml:space="preserve">een </w:t>
            </w:r>
            <w:proofErr w:type="spellStart"/>
            <w:r w:rsidR="00D44CA2">
              <w:t>Arduino</w:t>
            </w:r>
            <w:proofErr w:type="spellEnd"/>
            <w:r w:rsidR="00D44CA2">
              <w:t xml:space="preserve"> en </w:t>
            </w:r>
            <w:r w:rsidR="00093571">
              <w:t>weinig ervaring.</w:t>
            </w:r>
          </w:p>
        </w:tc>
      </w:tr>
      <w:tr w:rsidR="002F3575" w14:paraId="44C2DC3C" w14:textId="77777777" w:rsidTr="002F3575">
        <w:tc>
          <w:tcPr>
            <w:tcW w:w="8805" w:type="dxa"/>
          </w:tcPr>
          <w:p w14:paraId="6A89D525" w14:textId="338CF6CA" w:rsidR="002F3575" w:rsidRDefault="00180D3A" w:rsidP="00F74ECC">
            <w:r>
              <w:t xml:space="preserve">Interesse opwekken in het gebruik maken van </w:t>
            </w:r>
            <w:r w:rsidR="00421EFD">
              <w:t>Robotica</w:t>
            </w:r>
            <w:r w:rsidR="00E70714">
              <w:t>.</w:t>
            </w:r>
          </w:p>
        </w:tc>
      </w:tr>
      <w:tr w:rsidR="002F3575" w14:paraId="2D74955F" w14:textId="77777777" w:rsidTr="002F3575">
        <w:tc>
          <w:tcPr>
            <w:tcW w:w="8805" w:type="dxa"/>
          </w:tcPr>
          <w:p w14:paraId="0287C3F1" w14:textId="40562E74" w:rsidR="002F3575" w:rsidRDefault="009C3951" w:rsidP="00F74ECC">
            <w:r>
              <w:t>Mensen entertainment aanbieden</w:t>
            </w:r>
            <w:r w:rsidR="00835D72">
              <w:t>.</w:t>
            </w:r>
          </w:p>
        </w:tc>
      </w:tr>
      <w:tr w:rsidR="00C74571" w14:paraId="629A36AB" w14:textId="77777777" w:rsidTr="002F3575">
        <w:tc>
          <w:tcPr>
            <w:tcW w:w="8805" w:type="dxa"/>
          </w:tcPr>
          <w:p w14:paraId="03F17ECD" w14:textId="523F63D9" w:rsidR="00C74571" w:rsidRDefault="00A822A1" w:rsidP="00F74ECC">
            <w:r>
              <w:t xml:space="preserve">€ </w:t>
            </w:r>
            <w:r w:rsidR="003115D1">
              <w:t>12,95 per game.</w:t>
            </w:r>
          </w:p>
        </w:tc>
      </w:tr>
    </w:tbl>
    <w:p w14:paraId="5110DB63" w14:textId="77777777" w:rsidR="002F3575" w:rsidRPr="00F74ECC" w:rsidRDefault="002F3575" w:rsidP="00F74ECC"/>
    <w:p w14:paraId="671A2128" w14:textId="789138B7" w:rsidR="00835D72" w:rsidRPr="00F74ECC" w:rsidRDefault="007126F4" w:rsidP="00F74ECC">
      <w:r>
        <w:t xml:space="preserve">Hierbij zijn </w:t>
      </w:r>
      <w:r w:rsidR="00370BC2">
        <w:t xml:space="preserve">de meetbare resultaten: hoeveel mensen </w:t>
      </w:r>
      <w:r w:rsidR="00E56C6E">
        <w:t>zijn geïnteresseerd geworden in robotica</w:t>
      </w:r>
      <w:r w:rsidR="009814C6">
        <w:t xml:space="preserve"> en</w:t>
      </w:r>
      <w:r w:rsidR="00FF5A6A">
        <w:t xml:space="preserve"> </w:t>
      </w:r>
      <w:r w:rsidR="00CD0905">
        <w:t xml:space="preserve">hoeveel mensen snappen nu wat een </w:t>
      </w:r>
      <w:proofErr w:type="spellStart"/>
      <w:r w:rsidR="00351BA8">
        <w:t>A</w:t>
      </w:r>
      <w:r w:rsidR="00CD0905">
        <w:t>rduino</w:t>
      </w:r>
      <w:proofErr w:type="spellEnd"/>
      <w:r w:rsidR="00CD0905">
        <w:t xml:space="preserve"> kan</w:t>
      </w:r>
      <w:r w:rsidR="00641C73">
        <w:t xml:space="preserve">. </w:t>
      </w:r>
      <w:r w:rsidR="00874DD8">
        <w:t xml:space="preserve">Entertainment is niet echt meetbaar maar </w:t>
      </w:r>
      <w:r w:rsidR="00712125">
        <w:t xml:space="preserve">als </w:t>
      </w:r>
      <w:r w:rsidR="00755685">
        <w:t>w</w:t>
      </w:r>
      <w:r w:rsidR="00777504">
        <w:t xml:space="preserve">e zouden aannemen dat </w:t>
      </w:r>
      <w:r w:rsidR="007C2938">
        <w:t>er in ieder geval iemand geëntertaind zou zijn om ons game te spelen</w:t>
      </w:r>
      <w:r w:rsidR="005B5274">
        <w:t xml:space="preserve"> </w:t>
      </w:r>
      <w:r w:rsidR="00BE7F04">
        <w:t>als ons project niet uitgevoerd zou worden dan zou dat entertainment nooit gebeuren.</w:t>
      </w:r>
    </w:p>
    <w:p w14:paraId="77D5A001" w14:textId="77777777" w:rsidR="00105973" w:rsidRDefault="00105973" w:rsidP="006020C4">
      <w:pPr>
        <w:pStyle w:val="Heading1"/>
      </w:pPr>
      <w:bookmarkStart w:id="29" w:name="_Toc481991921"/>
      <w:bookmarkStart w:id="30" w:name="_Toc63948545"/>
      <w:r>
        <w:lastRenderedPageBreak/>
        <w:t>Risico’s</w:t>
      </w:r>
      <w:bookmarkEnd w:id="29"/>
      <w:bookmarkEnd w:id="30"/>
    </w:p>
    <w:p w14:paraId="340AC384" w14:textId="79B64C6B" w:rsidR="00A13C6D" w:rsidRDefault="00A13C6D">
      <w:pPr>
        <w:rPr>
          <w:color w:val="000000"/>
        </w:rPr>
      </w:pPr>
      <w:r>
        <w:rPr>
          <w:color w:val="000000"/>
        </w:rPr>
        <w:t xml:space="preserve">In dit gedeelte worden de risico’s beschreven die zouden </w:t>
      </w:r>
      <w:r w:rsidR="00D567B1">
        <w:rPr>
          <w:color w:val="000000"/>
        </w:rPr>
        <w:t xml:space="preserve">kunnen </w:t>
      </w:r>
      <w:r>
        <w:rPr>
          <w:color w:val="000000"/>
        </w:rPr>
        <w:t>opkomen met een goed verlopen project.</w:t>
      </w:r>
    </w:p>
    <w:p w14:paraId="55CB6599" w14:textId="77777777" w:rsidR="00A13C6D" w:rsidRDefault="00A13C6D">
      <w:pPr>
        <w:rPr>
          <w:color w:val="000000"/>
        </w:rPr>
      </w:pPr>
    </w:p>
    <w:p w14:paraId="29FD60FC" w14:textId="0A08DA0F" w:rsidR="00A13C6D" w:rsidRDefault="00A13C6D">
      <w:pPr>
        <w:rPr>
          <w:color w:val="000000"/>
        </w:rPr>
      </w:pPr>
      <w:r>
        <w:rPr>
          <w:color w:val="000000"/>
        </w:rPr>
        <w:t xml:space="preserve">De eerste en waarschijnlijk belangrijkste risico die wij </w:t>
      </w:r>
      <w:r w:rsidR="00A00DE8">
        <w:rPr>
          <w:color w:val="000000"/>
        </w:rPr>
        <w:t>tijdens het project</w:t>
      </w:r>
      <w:r>
        <w:rPr>
          <w:color w:val="000000"/>
        </w:rPr>
        <w:t xml:space="preserve"> zouden tegenkomen is </w:t>
      </w:r>
      <w:r w:rsidR="00A41F32">
        <w:rPr>
          <w:color w:val="000000"/>
        </w:rPr>
        <w:t xml:space="preserve">het </w:t>
      </w:r>
      <w:r>
        <w:rPr>
          <w:color w:val="000000"/>
        </w:rPr>
        <w:t>Coronavirus</w:t>
      </w:r>
      <w:r w:rsidR="006F06EB">
        <w:rPr>
          <w:color w:val="000000"/>
        </w:rPr>
        <w:t xml:space="preserve">. </w:t>
      </w:r>
      <w:r w:rsidR="004F0C1B">
        <w:rPr>
          <w:color w:val="000000"/>
        </w:rPr>
        <w:t xml:space="preserve">Deze heeft vooral veel impact op de game </w:t>
      </w:r>
      <w:r w:rsidR="00605118">
        <w:rPr>
          <w:color w:val="000000"/>
        </w:rPr>
        <w:t xml:space="preserve">en ons gewenste resultaat van </w:t>
      </w:r>
      <w:r w:rsidR="00D56123">
        <w:rPr>
          <w:color w:val="000000"/>
        </w:rPr>
        <w:t xml:space="preserve">mensen inzicht geven en interesse opwekken in Robotica. Vanwege </w:t>
      </w:r>
      <w:r w:rsidR="00EA3F36">
        <w:rPr>
          <w:color w:val="000000"/>
        </w:rPr>
        <w:t>het</w:t>
      </w:r>
      <w:r w:rsidR="00D56123">
        <w:rPr>
          <w:color w:val="000000"/>
        </w:rPr>
        <w:t xml:space="preserve"> Coronavirus zijn face-</w:t>
      </w:r>
      <w:proofErr w:type="spellStart"/>
      <w:r w:rsidR="00D56123">
        <w:rPr>
          <w:color w:val="000000"/>
        </w:rPr>
        <w:t>to</w:t>
      </w:r>
      <w:proofErr w:type="spellEnd"/>
      <w:r w:rsidR="00D56123">
        <w:rPr>
          <w:color w:val="000000"/>
        </w:rPr>
        <w:t xml:space="preserve">-face </w:t>
      </w:r>
      <w:r w:rsidR="00F4636F" w:rsidRPr="00F4636F">
        <w:rPr>
          <w:color w:val="000000"/>
        </w:rPr>
        <w:t>meetings zeldzaam en</w:t>
      </w:r>
      <w:r w:rsidR="00F4636F">
        <w:rPr>
          <w:color w:val="000000"/>
        </w:rPr>
        <w:t xml:space="preserve"> </w:t>
      </w:r>
      <w:r w:rsidR="008F1949">
        <w:rPr>
          <w:color w:val="000000"/>
        </w:rPr>
        <w:t>minder</w:t>
      </w:r>
      <w:r w:rsidR="00CF18E2">
        <w:rPr>
          <w:color w:val="000000"/>
        </w:rPr>
        <w:t xml:space="preserve"> persoonlijk, hierdoor is het moeilijk om </w:t>
      </w:r>
      <w:r w:rsidR="00471264">
        <w:rPr>
          <w:color w:val="000000"/>
        </w:rPr>
        <w:t xml:space="preserve">de dingen die je met een </w:t>
      </w:r>
      <w:proofErr w:type="spellStart"/>
      <w:r w:rsidR="00471264">
        <w:rPr>
          <w:color w:val="000000"/>
        </w:rPr>
        <w:t>Arduino</w:t>
      </w:r>
      <w:proofErr w:type="spellEnd"/>
      <w:r w:rsidR="00471264">
        <w:rPr>
          <w:color w:val="000000"/>
        </w:rPr>
        <w:t xml:space="preserve"> kan doen </w:t>
      </w:r>
      <w:r w:rsidR="00471FDB">
        <w:rPr>
          <w:color w:val="000000"/>
        </w:rPr>
        <w:t>aan anderen voorstellen.</w:t>
      </w:r>
    </w:p>
    <w:p w14:paraId="43DEA762" w14:textId="77777777" w:rsidR="00B336E9" w:rsidRDefault="00B336E9">
      <w:pPr>
        <w:rPr>
          <w:color w:val="000000"/>
        </w:rPr>
      </w:pPr>
    </w:p>
    <w:p w14:paraId="4CB939EE" w14:textId="302FADC8" w:rsidR="00B336E9" w:rsidRPr="00F4636F" w:rsidRDefault="004008B0">
      <w:pPr>
        <w:rPr>
          <w:color w:val="000000"/>
        </w:rPr>
      </w:pPr>
      <w:r>
        <w:rPr>
          <w:color w:val="000000"/>
        </w:rPr>
        <w:t>Als we nog verder denken aan wat er mis kan gaan met de game</w:t>
      </w:r>
      <w:r w:rsidR="006624C3">
        <w:rPr>
          <w:color w:val="000000"/>
        </w:rPr>
        <w:t xml:space="preserve"> </w:t>
      </w:r>
      <w:r w:rsidR="00BC0344">
        <w:rPr>
          <w:color w:val="000000"/>
        </w:rPr>
        <w:t xml:space="preserve">kun je bedenken dat er misschien helemaal geen interesse is in de soort game die wij gaan ontwerpen. Als dit </w:t>
      </w:r>
      <w:r w:rsidR="007F283B">
        <w:rPr>
          <w:color w:val="000000"/>
        </w:rPr>
        <w:t>gebeurt</w:t>
      </w:r>
      <w:r w:rsidR="00BC0344">
        <w:rPr>
          <w:color w:val="000000"/>
        </w:rPr>
        <w:t xml:space="preserve"> maakt het niet uit hoe goed </w:t>
      </w:r>
      <w:r w:rsidR="007F283B">
        <w:rPr>
          <w:color w:val="000000"/>
        </w:rPr>
        <w:t>het</w:t>
      </w:r>
      <w:r w:rsidR="00BC0344">
        <w:rPr>
          <w:color w:val="000000"/>
        </w:rPr>
        <w:t xml:space="preserve"> project verloopt of hoeveel werk wij erin stoppen mensen zullen niet geëntertaind zijn en </w:t>
      </w:r>
      <w:r w:rsidR="00CB7DFB">
        <w:rPr>
          <w:color w:val="000000"/>
        </w:rPr>
        <w:t xml:space="preserve">zal </w:t>
      </w:r>
      <w:r w:rsidR="0007765F">
        <w:rPr>
          <w:color w:val="000000"/>
        </w:rPr>
        <w:t xml:space="preserve">het weinig interesse opleveren in wat er gedaan kan worden met </w:t>
      </w:r>
      <w:proofErr w:type="spellStart"/>
      <w:r w:rsidR="0007765F">
        <w:rPr>
          <w:color w:val="000000"/>
        </w:rPr>
        <w:t>Arduino’s</w:t>
      </w:r>
      <w:proofErr w:type="spellEnd"/>
      <w:r w:rsidR="0007765F">
        <w:rPr>
          <w:color w:val="000000"/>
        </w:rPr>
        <w:t>.</w:t>
      </w:r>
    </w:p>
    <w:p w14:paraId="0969EC06" w14:textId="77777777" w:rsidR="007F283B" w:rsidRDefault="007F283B">
      <w:pPr>
        <w:rPr>
          <w:color w:val="000000"/>
        </w:rPr>
      </w:pPr>
    </w:p>
    <w:p w14:paraId="1FB719C2" w14:textId="07BDD265" w:rsidR="007F283B" w:rsidRPr="00F4636F" w:rsidRDefault="007F283B">
      <w:pPr>
        <w:rPr>
          <w:color w:val="000000"/>
        </w:rPr>
      </w:pPr>
      <w:r>
        <w:rPr>
          <w:color w:val="000000"/>
        </w:rPr>
        <w:t xml:space="preserve">Nog een risico waaraan gedacht moet worden is </w:t>
      </w:r>
      <w:r w:rsidR="000C6265">
        <w:rPr>
          <w:color w:val="000000"/>
        </w:rPr>
        <w:t>het feit dat</w:t>
      </w:r>
      <w:r w:rsidR="005C3912">
        <w:rPr>
          <w:color w:val="000000"/>
        </w:rPr>
        <w:t xml:space="preserve"> ons systeem gebruik maakt van verschillende onderdelen van een 3rd party. Dus </w:t>
      </w:r>
      <w:r w:rsidR="00AA1E3E">
        <w:rPr>
          <w:color w:val="000000"/>
        </w:rPr>
        <w:t>als de</w:t>
      </w:r>
      <w:r w:rsidR="008A2FA8">
        <w:rPr>
          <w:color w:val="000000"/>
        </w:rPr>
        <w:t xml:space="preserve"> productie en levering van deze onderdelen </w:t>
      </w:r>
      <w:r w:rsidR="00B73224">
        <w:rPr>
          <w:color w:val="000000"/>
        </w:rPr>
        <w:t>ons eigen productie niet kan bij</w:t>
      </w:r>
      <w:r w:rsidR="003C1B4E">
        <w:rPr>
          <w:color w:val="000000"/>
        </w:rPr>
        <w:t>houden dan zou het ontevreden klanten opleveren.</w:t>
      </w:r>
    </w:p>
    <w:p w14:paraId="0E45D2FF" w14:textId="77777777" w:rsidR="00105973" w:rsidRDefault="00105973" w:rsidP="006020C4">
      <w:pPr>
        <w:pStyle w:val="Heading1"/>
      </w:pPr>
      <w:bookmarkStart w:id="31" w:name="_Toc481991922"/>
      <w:bookmarkStart w:id="32" w:name="_Toc63948546"/>
      <w:r>
        <w:lastRenderedPageBreak/>
        <w:t>Kosten en tijdschema</w:t>
      </w:r>
      <w:bookmarkEnd w:id="31"/>
      <w:bookmarkEnd w:id="32"/>
    </w:p>
    <w:p w14:paraId="016DDE6F" w14:textId="3D13D52C" w:rsidR="00E026B0" w:rsidRPr="00E026B0" w:rsidRDefault="00E026B0" w:rsidP="00E026B0">
      <w:pPr>
        <w:pStyle w:val="Heading2"/>
      </w:pPr>
      <w:bookmarkStart w:id="33" w:name="_Toc63948547"/>
      <w:r>
        <w:t>Inleiding</w:t>
      </w:r>
      <w:bookmarkEnd w:id="33"/>
    </w:p>
    <w:p w14:paraId="5B1EA72D" w14:textId="6EDAE6F7" w:rsidR="0070183B" w:rsidRDefault="00747168">
      <w:pPr>
        <w:rPr>
          <w:color w:val="000000"/>
        </w:rPr>
      </w:pPr>
      <w:r>
        <w:rPr>
          <w:color w:val="000000"/>
        </w:rPr>
        <w:t xml:space="preserve">Met betrekking tot kosten </w:t>
      </w:r>
      <w:r w:rsidR="0037296F">
        <w:rPr>
          <w:color w:val="000000"/>
        </w:rPr>
        <w:t xml:space="preserve">hebben we een aantal dingen besproken waaronder: </w:t>
      </w:r>
      <w:r w:rsidR="00AA4A36">
        <w:rPr>
          <w:color w:val="000000"/>
        </w:rPr>
        <w:t xml:space="preserve">fictieve uurloon voor een HBO-ICT student, </w:t>
      </w:r>
      <w:r w:rsidR="00AA6647">
        <w:rPr>
          <w:color w:val="000000"/>
        </w:rPr>
        <w:t>licenties</w:t>
      </w:r>
      <w:r w:rsidR="00EE6873">
        <w:rPr>
          <w:color w:val="000000"/>
        </w:rPr>
        <w:t xml:space="preserve">, </w:t>
      </w:r>
      <w:r w:rsidR="0011253C">
        <w:rPr>
          <w:color w:val="000000"/>
        </w:rPr>
        <w:t xml:space="preserve">hardware kosten en </w:t>
      </w:r>
      <w:r w:rsidR="003F1BDF">
        <w:rPr>
          <w:color w:val="000000"/>
        </w:rPr>
        <w:t>distributie kosten</w:t>
      </w:r>
      <w:r w:rsidR="00CD4AAF">
        <w:rPr>
          <w:color w:val="000000"/>
        </w:rPr>
        <w:t>.</w:t>
      </w:r>
      <w:r w:rsidR="00F6046B">
        <w:rPr>
          <w:color w:val="000000"/>
        </w:rPr>
        <w:t xml:space="preserve"> </w:t>
      </w:r>
      <w:r w:rsidR="0036191D">
        <w:rPr>
          <w:color w:val="000000"/>
        </w:rPr>
        <w:t xml:space="preserve">In dit hoofdstuk </w:t>
      </w:r>
      <w:r w:rsidR="001A739A">
        <w:rPr>
          <w:color w:val="000000"/>
        </w:rPr>
        <w:t xml:space="preserve">zijn deze onderdelen besproken voor beiden onderdelen van dit project; </w:t>
      </w:r>
      <w:r w:rsidR="00C31793">
        <w:rPr>
          <w:color w:val="000000"/>
        </w:rPr>
        <w:t>de game en domotica systeem.</w:t>
      </w:r>
      <w:r w:rsidR="00F757DE">
        <w:rPr>
          <w:color w:val="000000"/>
        </w:rPr>
        <w:t xml:space="preserve"> </w:t>
      </w:r>
      <w:r w:rsidR="0070183B">
        <w:rPr>
          <w:color w:val="000000"/>
        </w:rPr>
        <w:t xml:space="preserve">Wij hebben geschat dat dit project </w:t>
      </w:r>
      <w:r w:rsidR="0005140D">
        <w:rPr>
          <w:color w:val="000000"/>
        </w:rPr>
        <w:t xml:space="preserve">op de duur van </w:t>
      </w:r>
      <w:r w:rsidR="00E072CA">
        <w:rPr>
          <w:color w:val="000000"/>
        </w:rPr>
        <w:t xml:space="preserve">16 weken </w:t>
      </w:r>
      <w:r w:rsidR="008F7C1A">
        <w:rPr>
          <w:color w:val="000000"/>
        </w:rPr>
        <w:t xml:space="preserve">voor elke teamlid </w:t>
      </w:r>
      <w:r w:rsidR="00AE3A81">
        <w:rPr>
          <w:color w:val="000000"/>
        </w:rPr>
        <w:t xml:space="preserve">een minimale </w:t>
      </w:r>
      <w:r w:rsidR="00B35353">
        <w:rPr>
          <w:color w:val="000000"/>
        </w:rPr>
        <w:t xml:space="preserve">tijd inzet </w:t>
      </w:r>
      <w:r w:rsidR="008C49F2">
        <w:rPr>
          <w:color w:val="000000"/>
        </w:rPr>
        <w:t xml:space="preserve">heeft van </w:t>
      </w:r>
      <w:r w:rsidR="00272B87">
        <w:rPr>
          <w:color w:val="000000"/>
        </w:rPr>
        <w:t>2</w:t>
      </w:r>
      <w:r w:rsidR="004C723B">
        <w:rPr>
          <w:color w:val="000000"/>
        </w:rPr>
        <w:t>50 uur</w:t>
      </w:r>
      <w:r w:rsidR="00B42EA0">
        <w:rPr>
          <w:color w:val="000000"/>
        </w:rPr>
        <w:t>.</w:t>
      </w:r>
      <w:r w:rsidR="00AF142F">
        <w:rPr>
          <w:color w:val="000000"/>
        </w:rPr>
        <w:t xml:space="preserve"> </w:t>
      </w:r>
    </w:p>
    <w:p w14:paraId="71C45E54" w14:textId="32792504" w:rsidR="00841955" w:rsidRDefault="00841955" w:rsidP="00841955">
      <w:pPr>
        <w:pStyle w:val="Heading2"/>
      </w:pPr>
      <w:bookmarkStart w:id="34" w:name="_Toc63948548"/>
      <w:r>
        <w:t>Uurloon</w:t>
      </w:r>
      <w:bookmarkEnd w:id="34"/>
    </w:p>
    <w:p w14:paraId="32C7AF78" w14:textId="2516AA15" w:rsidR="00001B69" w:rsidRDefault="00997D20" w:rsidP="00841955">
      <w:r>
        <w:t xml:space="preserve">Met informatie over afgestudeerde </w:t>
      </w:r>
      <w:r w:rsidR="00166F2C">
        <w:t xml:space="preserve">HBO-ICT studenten uurloon </w:t>
      </w:r>
      <w:r w:rsidR="006F0A09">
        <w:t xml:space="preserve">zijn wij tot een conclusie gekomen dat </w:t>
      </w:r>
      <w:r w:rsidR="008A3101">
        <w:t xml:space="preserve">een </w:t>
      </w:r>
      <w:r w:rsidR="00A70951">
        <w:t>fictief</w:t>
      </w:r>
      <w:r w:rsidR="008A3101">
        <w:t xml:space="preserve"> uurloon voor een HBO-ICT student </w:t>
      </w:r>
      <w:r w:rsidR="00B65419">
        <w:t xml:space="preserve">gemiddeld rond de </w:t>
      </w:r>
      <w:r w:rsidR="00A65866">
        <w:t>€</w:t>
      </w:r>
      <w:r w:rsidR="00AD5F56">
        <w:t xml:space="preserve"> </w:t>
      </w:r>
      <w:r w:rsidR="00B65419">
        <w:t xml:space="preserve">14 zou zijn. </w:t>
      </w:r>
      <w:r w:rsidR="00A70951">
        <w:t xml:space="preserve">Deze prijs is gekozen </w:t>
      </w:r>
      <w:r w:rsidR="00BF4C62">
        <w:t xml:space="preserve">aan de hand van een afgestudeerde student loon van ongeveer </w:t>
      </w:r>
      <w:r w:rsidR="007A0C5C">
        <w:t>€</w:t>
      </w:r>
      <w:r w:rsidR="00AD5F56">
        <w:t xml:space="preserve"> </w:t>
      </w:r>
      <w:r w:rsidR="00BF4C62">
        <w:t>17.</w:t>
      </w:r>
      <w:r w:rsidR="00F34D6C">
        <w:t xml:space="preserve"> </w:t>
      </w:r>
      <w:r w:rsidR="005E63AB">
        <w:t xml:space="preserve">Als we dan berekenen dat we 6 teamleden hebben die elk minimaal </w:t>
      </w:r>
      <w:r w:rsidR="00272B87">
        <w:t>2</w:t>
      </w:r>
      <w:r w:rsidR="005E63AB">
        <w:t xml:space="preserve">50 uur tijd inzetten </w:t>
      </w:r>
      <w:r w:rsidR="00EE032F">
        <w:t xml:space="preserve">komen we rond </w:t>
      </w:r>
      <w:r w:rsidR="00A65866">
        <w:t>€</w:t>
      </w:r>
      <w:r w:rsidR="00AD5F56">
        <w:t xml:space="preserve"> </w:t>
      </w:r>
      <w:r w:rsidR="00525DD5">
        <w:t>21.000</w:t>
      </w:r>
      <w:r w:rsidR="00DA7050">
        <w:t xml:space="preserve"> </w:t>
      </w:r>
      <w:r w:rsidR="0072109E">
        <w:t xml:space="preserve">als </w:t>
      </w:r>
      <w:r w:rsidR="007F0A6A">
        <w:t>mankracht kosten.</w:t>
      </w:r>
      <w:r w:rsidR="00D733AE">
        <w:t xml:space="preserve"> </w:t>
      </w:r>
    </w:p>
    <w:p w14:paraId="7261216B" w14:textId="23427A55" w:rsidR="00F757DE" w:rsidRDefault="00D96261" w:rsidP="00F757DE">
      <w:pPr>
        <w:pStyle w:val="Heading2"/>
      </w:pPr>
      <w:bookmarkStart w:id="35" w:name="_Toc63948549"/>
      <w:r>
        <w:t>Domotica systeem</w:t>
      </w:r>
      <w:bookmarkEnd w:id="35"/>
    </w:p>
    <w:p w14:paraId="052498C0" w14:textId="5E091DF5" w:rsidR="00D96261" w:rsidRDefault="00314B8F" w:rsidP="00314B8F">
      <w:pPr>
        <w:pStyle w:val="Heading3"/>
      </w:pPr>
      <w:bookmarkStart w:id="36" w:name="_Toc63948550"/>
      <w:r>
        <w:t>Licenties</w:t>
      </w:r>
      <w:bookmarkEnd w:id="36"/>
    </w:p>
    <w:p w14:paraId="0D2D21F8" w14:textId="0A589198" w:rsidR="00314B8F" w:rsidRDefault="00314B8F" w:rsidP="00314B8F">
      <w:r>
        <w:t xml:space="preserve">Als </w:t>
      </w:r>
      <w:r w:rsidR="00632968">
        <w:t xml:space="preserve">we denken aan licentie kosten voor de domotica systeem is de eerste wat in ons opkwam de licentie kosten van de muziek voor de muziekspeler onderdeel. </w:t>
      </w:r>
      <w:r w:rsidR="00AE2962">
        <w:t>Muziek</w:t>
      </w:r>
      <w:r w:rsidR="007026FB">
        <w:t xml:space="preserve"> licenties zijn een erg gecompliceerd onderdeel van </w:t>
      </w:r>
      <w:r w:rsidR="001D368C">
        <w:t>copyright</w:t>
      </w:r>
      <w:r w:rsidR="00C71C3D">
        <w:t xml:space="preserve"> </w:t>
      </w:r>
      <w:r w:rsidR="00281D09">
        <w:t xml:space="preserve">wetgeving en valt dus ver buiten de scope van ons project. We hebben ervoor gekozen </w:t>
      </w:r>
      <w:r w:rsidR="00B5304D">
        <w:t>om</w:t>
      </w:r>
      <w:r w:rsidR="001C7396">
        <w:t xml:space="preserve"> muziek waar de klant al over beschikt te afspelen maar geen muziek in ons eigen database.</w:t>
      </w:r>
      <w:r w:rsidR="00CE3F20">
        <w:t xml:space="preserve"> </w:t>
      </w:r>
      <w:r w:rsidR="00FF7877">
        <w:t xml:space="preserve">De grootste reden hiervoor is </w:t>
      </w:r>
      <w:r w:rsidR="00833A3E">
        <w:t xml:space="preserve">omdat de prijzen voor een licentie snel kan oplopen en </w:t>
      </w:r>
      <w:r w:rsidR="000536E2">
        <w:t xml:space="preserve">voor elke nummer heb je een </w:t>
      </w:r>
      <w:r w:rsidR="008248E2">
        <w:t xml:space="preserve">eigen licentie waardoor </w:t>
      </w:r>
      <w:r w:rsidR="00C7526A">
        <w:t>de prijs van de domotica systeem alleen maar zal oplopen met elke nummer beschikbaar voor de klant.</w:t>
      </w:r>
    </w:p>
    <w:p w14:paraId="55F6B1D3" w14:textId="77777777" w:rsidR="00243DB1" w:rsidRDefault="00243DB1" w:rsidP="00314B8F"/>
    <w:p w14:paraId="45D95D64" w14:textId="77777777" w:rsidR="00243DB1" w:rsidRDefault="00243DB1" w:rsidP="00314B8F"/>
    <w:p w14:paraId="05C04186" w14:textId="77777777" w:rsidR="00243DB1" w:rsidRDefault="00243DB1" w:rsidP="00314B8F"/>
    <w:p w14:paraId="2701C071" w14:textId="77777777" w:rsidR="00903821" w:rsidRDefault="00903821" w:rsidP="00314B8F"/>
    <w:p w14:paraId="0669C2B6" w14:textId="77777777" w:rsidR="00903821" w:rsidRDefault="00903821" w:rsidP="00314B8F"/>
    <w:p w14:paraId="40EB5686" w14:textId="77777777" w:rsidR="00903821" w:rsidRDefault="00903821" w:rsidP="00314B8F"/>
    <w:p w14:paraId="39766A16" w14:textId="77777777" w:rsidR="00903821" w:rsidRDefault="00903821" w:rsidP="00314B8F"/>
    <w:p w14:paraId="7405DC18" w14:textId="77777777" w:rsidR="00903821" w:rsidRDefault="00903821" w:rsidP="00314B8F"/>
    <w:p w14:paraId="74B95B7A" w14:textId="77777777" w:rsidR="00903821" w:rsidRDefault="00903821" w:rsidP="00314B8F"/>
    <w:p w14:paraId="7E3012A0" w14:textId="77777777" w:rsidR="00903821" w:rsidRDefault="00903821" w:rsidP="00314B8F"/>
    <w:p w14:paraId="73A97C77" w14:textId="77777777" w:rsidR="00903821" w:rsidRDefault="00903821" w:rsidP="00314B8F"/>
    <w:p w14:paraId="7A70F4F7" w14:textId="77777777" w:rsidR="00903821" w:rsidRDefault="00903821" w:rsidP="00314B8F"/>
    <w:p w14:paraId="7C3F6688" w14:textId="77777777" w:rsidR="00903821" w:rsidRDefault="00903821" w:rsidP="00314B8F"/>
    <w:p w14:paraId="0B43D50B" w14:textId="28EA0F6C" w:rsidR="00430CF9" w:rsidRDefault="00DB07A7" w:rsidP="00430CF9">
      <w:pPr>
        <w:pStyle w:val="Heading3"/>
      </w:pPr>
      <w:bookmarkStart w:id="37" w:name="_Toc63948551"/>
      <w:r>
        <w:lastRenderedPageBreak/>
        <w:t>Hardware kosten</w:t>
      </w:r>
      <w:bookmarkEnd w:id="37"/>
    </w:p>
    <w:p w14:paraId="035B6FB0" w14:textId="00DB18BB" w:rsidR="00AA6F75" w:rsidRDefault="00D06877" w:rsidP="00AA6F75">
      <w:r>
        <w:t xml:space="preserve">Wij gebruiken voor het project een </w:t>
      </w:r>
      <w:proofErr w:type="spellStart"/>
      <w:r>
        <w:t>Rasp</w:t>
      </w:r>
      <w:r w:rsidR="00AB7019">
        <w:t>b</w:t>
      </w:r>
      <w:r>
        <w:t>erry</w:t>
      </w:r>
      <w:proofErr w:type="spellEnd"/>
      <w:r>
        <w:t xml:space="preserve"> Pi met een </w:t>
      </w:r>
      <w:proofErr w:type="spellStart"/>
      <w:r>
        <w:t>SenseHat</w:t>
      </w:r>
      <w:proofErr w:type="spellEnd"/>
      <w:r>
        <w:t xml:space="preserve"> en een </w:t>
      </w:r>
      <w:proofErr w:type="spellStart"/>
      <w:r>
        <w:t>Arduino</w:t>
      </w:r>
      <w:proofErr w:type="spellEnd"/>
      <w:r>
        <w:t xml:space="preserve"> </w:t>
      </w:r>
      <w:r w:rsidR="002A1B16">
        <w:t xml:space="preserve">met waaronder een paar dynamische </w:t>
      </w:r>
      <w:r w:rsidR="007F5262">
        <w:t>weerstanden die werken met licht en temperatuur</w:t>
      </w:r>
      <w:r w:rsidR="00927122">
        <w:t xml:space="preserve">. </w:t>
      </w:r>
      <w:r w:rsidR="00BF5E32">
        <w:t>We</w:t>
      </w:r>
      <w:r w:rsidR="00E13175">
        <w:t xml:space="preserve"> hebben sensoren </w:t>
      </w:r>
      <w:r w:rsidR="00363C4E">
        <w:t xml:space="preserve">bekeken die toepasbaar zijn op een </w:t>
      </w:r>
      <w:proofErr w:type="spellStart"/>
      <w:r w:rsidR="003E71A0">
        <w:t>A</w:t>
      </w:r>
      <w:r w:rsidR="00363C4E">
        <w:t>rduino</w:t>
      </w:r>
      <w:proofErr w:type="spellEnd"/>
      <w:r w:rsidR="00363C4E">
        <w:t xml:space="preserve"> en een LED-matrix</w:t>
      </w:r>
      <w:r w:rsidR="003E71A0">
        <w:t xml:space="preserve"> Als wij daar gebruik van zouden maken </w:t>
      </w:r>
      <w:r w:rsidR="00F154EF">
        <w:t xml:space="preserve">kun je met hardware kosten ongeveer </w:t>
      </w:r>
      <w:r w:rsidR="00A65866">
        <w:t>€</w:t>
      </w:r>
      <w:r w:rsidR="00CD04B6">
        <w:t xml:space="preserve"> </w:t>
      </w:r>
      <w:r w:rsidR="003005EE">
        <w:t>6</w:t>
      </w:r>
      <w:r w:rsidR="00AB3FAC">
        <w:t>2</w:t>
      </w:r>
      <w:r w:rsidR="00F154EF">
        <w:t xml:space="preserve"> </w:t>
      </w:r>
      <w:r w:rsidR="00D80F29">
        <w:t xml:space="preserve">besparen. Dit hebben wij berekent op basis van de </w:t>
      </w:r>
      <w:proofErr w:type="spellStart"/>
      <w:r w:rsidR="00D80F29">
        <w:t>Rasp</w:t>
      </w:r>
      <w:r w:rsidR="00AB7019">
        <w:t>b</w:t>
      </w:r>
      <w:r w:rsidR="00D80F29">
        <w:t>erry</w:t>
      </w:r>
      <w:proofErr w:type="spellEnd"/>
      <w:r w:rsidR="00D80F29">
        <w:t xml:space="preserve"> Pi </w:t>
      </w:r>
      <w:r w:rsidR="00177EE3">
        <w:t>set</w:t>
      </w:r>
      <w:r w:rsidR="00CE4351">
        <w:t xml:space="preserve"> prijs van </w:t>
      </w:r>
      <w:r w:rsidR="00A65866">
        <w:t>€</w:t>
      </w:r>
      <w:r w:rsidR="00CD04B6">
        <w:t xml:space="preserve"> </w:t>
      </w:r>
      <w:r w:rsidR="00CE4351">
        <w:t>85</w:t>
      </w:r>
      <w:r w:rsidR="00547153">
        <w:t>.</w:t>
      </w:r>
      <w:r w:rsidR="00172573">
        <w:t xml:space="preserve"> </w:t>
      </w:r>
      <w:r w:rsidR="00547153">
        <w:t>We hebben de</w:t>
      </w:r>
      <w:r w:rsidR="00172573">
        <w:t xml:space="preserve"> prijs van </w:t>
      </w:r>
      <w:r w:rsidR="00A65866">
        <w:t>€</w:t>
      </w:r>
      <w:r w:rsidR="00CD04B6">
        <w:t xml:space="preserve"> </w:t>
      </w:r>
      <w:r w:rsidR="00172573">
        <w:t>4 per stuk voor de twee nodige sensoren (gyro</w:t>
      </w:r>
      <w:r w:rsidR="00AB7019">
        <w:t>scoop</w:t>
      </w:r>
      <w:r w:rsidR="00172573">
        <w:t xml:space="preserve"> en luc</w:t>
      </w:r>
      <w:r w:rsidR="007A332C">
        <w:t>h</w:t>
      </w:r>
      <w:r w:rsidR="00172573">
        <w:t xml:space="preserve">tvochtigheid) </w:t>
      </w:r>
      <w:r w:rsidR="00547153">
        <w:t xml:space="preserve">en een LED-matrix 8x8 </w:t>
      </w:r>
      <w:r w:rsidR="0097159E">
        <w:t xml:space="preserve">voor een prijs van </w:t>
      </w:r>
      <w:r w:rsidR="00A65866">
        <w:t>€</w:t>
      </w:r>
      <w:r w:rsidR="00CD04B6">
        <w:t xml:space="preserve"> </w:t>
      </w:r>
      <w:r w:rsidR="00B763BC">
        <w:t>15</w:t>
      </w:r>
      <w:r w:rsidR="005F2745">
        <w:t xml:space="preserve"> van </w:t>
      </w:r>
      <w:r w:rsidR="003005EE">
        <w:t xml:space="preserve">de prijs van de </w:t>
      </w:r>
      <w:proofErr w:type="spellStart"/>
      <w:r w:rsidR="003005EE">
        <w:t>Raspberry</w:t>
      </w:r>
      <w:proofErr w:type="spellEnd"/>
      <w:r w:rsidR="003005EE">
        <w:t xml:space="preserve"> </w:t>
      </w:r>
      <w:r w:rsidR="00BC2FDF">
        <w:t>Pi</w:t>
      </w:r>
      <w:r w:rsidR="003005EE">
        <w:t xml:space="preserve"> gehaald om tot de besparing te komen.</w:t>
      </w:r>
      <w:r w:rsidR="00AB3FAC">
        <w:t xml:space="preserve"> De totale kosten zou dan komen op </w:t>
      </w:r>
      <w:r w:rsidR="00A65866">
        <w:t>€</w:t>
      </w:r>
      <w:r w:rsidR="00CD04B6">
        <w:t xml:space="preserve"> </w:t>
      </w:r>
      <w:r w:rsidR="002725F7">
        <w:t>6</w:t>
      </w:r>
      <w:r w:rsidR="00D97C0F">
        <w:t>4</w:t>
      </w:r>
      <w:r w:rsidR="00EE1B9A">
        <w:t xml:space="preserve"> i.p.v. </w:t>
      </w:r>
      <w:r w:rsidR="00A65866">
        <w:t>€</w:t>
      </w:r>
      <w:r w:rsidR="00CD04B6">
        <w:t xml:space="preserve"> </w:t>
      </w:r>
      <w:r w:rsidR="00F41435">
        <w:t>1</w:t>
      </w:r>
      <w:r w:rsidR="002725F7">
        <w:t>2</w:t>
      </w:r>
      <w:r w:rsidR="00F41435">
        <w:t>6</w:t>
      </w:r>
      <w:r w:rsidR="005E410F">
        <w:t xml:space="preserve"> voor hardware.</w:t>
      </w:r>
    </w:p>
    <w:p w14:paraId="11319C3C" w14:textId="77777777" w:rsidR="005D0683" w:rsidRDefault="005D0683" w:rsidP="00AA6F75"/>
    <w:p w14:paraId="6F54915C" w14:textId="4E06F9EF" w:rsidR="001612E5" w:rsidRDefault="009337BC" w:rsidP="00AA6F75">
      <w:r>
        <w:t xml:space="preserve">We hebben ook berekend hoeveel het zou kosten als we alle losse </w:t>
      </w:r>
      <w:proofErr w:type="spellStart"/>
      <w:r w:rsidR="00754A55">
        <w:t>A</w:t>
      </w:r>
      <w:r>
        <w:t>rduino</w:t>
      </w:r>
      <w:proofErr w:type="spellEnd"/>
      <w:r>
        <w:t xml:space="preserve"> onderdelen zelf zouden aanschaffen </w:t>
      </w:r>
      <w:r w:rsidR="00260C15">
        <w:t xml:space="preserve">zonder extra onderdelen en kwamen uit op een prijs van </w:t>
      </w:r>
      <w:r w:rsidR="00A65866">
        <w:t>€</w:t>
      </w:r>
      <w:r w:rsidR="00AD5F56">
        <w:t xml:space="preserve"> </w:t>
      </w:r>
      <w:r w:rsidR="00260C15">
        <w:t>16,86</w:t>
      </w:r>
      <w:r w:rsidR="00CC6D07">
        <w:t>. Dit prijs werd berekend door elke benodigde onderdeel te vinden online met de goedkoopste prijs die snel te vinden was</w:t>
      </w:r>
      <w:r w:rsidR="00487E6C">
        <w:t xml:space="preserve">. </w:t>
      </w:r>
      <w:r w:rsidR="002A6107">
        <w:t xml:space="preserve">De prijs bestaat uit de onderdelen: </w:t>
      </w:r>
      <w:proofErr w:type="spellStart"/>
      <w:r w:rsidR="002A6107">
        <w:t>Ardui</w:t>
      </w:r>
      <w:r w:rsidR="00CF173F">
        <w:t>no</w:t>
      </w:r>
      <w:proofErr w:type="spellEnd"/>
      <w:r w:rsidR="00CF173F">
        <w:t>/</w:t>
      </w:r>
      <w:proofErr w:type="spellStart"/>
      <w:r w:rsidR="00CF173F">
        <w:t>Arduino</w:t>
      </w:r>
      <w:proofErr w:type="spellEnd"/>
      <w:r w:rsidR="00CF173F">
        <w:t xml:space="preserve"> kloon (</w:t>
      </w:r>
      <w:r w:rsidR="0071246E">
        <w:t>€</w:t>
      </w:r>
      <w:r w:rsidR="003F3E32">
        <w:t xml:space="preserve"> </w:t>
      </w:r>
      <w:r w:rsidR="00CF173F">
        <w:t>8,95)</w:t>
      </w:r>
      <w:r w:rsidR="00692FDA">
        <w:t xml:space="preserve">, </w:t>
      </w:r>
      <w:proofErr w:type="spellStart"/>
      <w:r w:rsidR="00202B61">
        <w:t>breadboard</w:t>
      </w:r>
      <w:proofErr w:type="spellEnd"/>
      <w:r w:rsidR="00A615F6">
        <w:t xml:space="preserve"> </w:t>
      </w:r>
      <w:r w:rsidR="00202B61">
        <w:t>(</w:t>
      </w:r>
      <w:r w:rsidR="003F3E32">
        <w:t xml:space="preserve">€ </w:t>
      </w:r>
      <w:r w:rsidR="00202B61">
        <w:t>2,45),</w:t>
      </w:r>
      <w:r w:rsidR="00915CEE">
        <w:t xml:space="preserve"> </w:t>
      </w:r>
      <w:r w:rsidR="00E2279B">
        <w:t xml:space="preserve">¼ van een </w:t>
      </w:r>
      <w:r w:rsidR="000829D8">
        <w:t xml:space="preserve">65 </w:t>
      </w:r>
      <w:r w:rsidR="00E2279B">
        <w:t>male-</w:t>
      </w:r>
      <w:proofErr w:type="spellStart"/>
      <w:r w:rsidR="00E2279B">
        <w:t>to</w:t>
      </w:r>
      <w:proofErr w:type="spellEnd"/>
      <w:r w:rsidR="00E2279B">
        <w:t xml:space="preserve">-male </w:t>
      </w:r>
      <w:proofErr w:type="spellStart"/>
      <w:r w:rsidR="00E2279B">
        <w:t>w</w:t>
      </w:r>
      <w:r w:rsidR="000829D8">
        <w:t>ireset</w:t>
      </w:r>
      <w:proofErr w:type="spellEnd"/>
      <w:r w:rsidR="00907112">
        <w:t xml:space="preserve"> van </w:t>
      </w:r>
      <w:r w:rsidR="00295A79">
        <w:t>€</w:t>
      </w:r>
      <w:r w:rsidR="00AD5F56">
        <w:t xml:space="preserve"> </w:t>
      </w:r>
      <w:r w:rsidR="00907112">
        <w:t>2</w:t>
      </w:r>
      <w:r w:rsidR="00295A79">
        <w:t>,</w:t>
      </w:r>
      <w:r w:rsidR="00907112">
        <w:t>45 (</w:t>
      </w:r>
      <w:r w:rsidR="003F3E32">
        <w:t xml:space="preserve">€ </w:t>
      </w:r>
      <w:r w:rsidR="00907112">
        <w:t>0</w:t>
      </w:r>
      <w:r w:rsidR="00252DB5">
        <w:t>,66)</w:t>
      </w:r>
      <w:r w:rsidR="001B149D">
        <w:t>, lichtgevoelige weerstand</w:t>
      </w:r>
      <w:r w:rsidR="00A615F6">
        <w:t xml:space="preserve"> </w:t>
      </w:r>
      <w:r w:rsidR="001B149D">
        <w:t>(</w:t>
      </w:r>
      <w:r w:rsidR="003F3E32">
        <w:t xml:space="preserve">€ </w:t>
      </w:r>
      <w:r w:rsidR="001B149D">
        <w:t xml:space="preserve">0,09) </w:t>
      </w:r>
      <w:r w:rsidR="00A90AEB">
        <w:t>2 in 1 luchtvochtigheid en temperatuur sensor</w:t>
      </w:r>
      <w:r w:rsidR="00A615F6">
        <w:t xml:space="preserve"> </w:t>
      </w:r>
      <w:r w:rsidR="00A90AEB">
        <w:t>(</w:t>
      </w:r>
      <w:r w:rsidR="003F3E32">
        <w:t xml:space="preserve">€ </w:t>
      </w:r>
      <w:r w:rsidR="00A90AEB">
        <w:t xml:space="preserve">1,87) en een </w:t>
      </w:r>
      <w:proofErr w:type="spellStart"/>
      <w:r w:rsidR="00A90AEB">
        <w:t>gyr</w:t>
      </w:r>
      <w:r w:rsidR="00754A55">
        <w:t>o</w:t>
      </w:r>
      <w:r w:rsidR="00A90AEB">
        <w:t>scope</w:t>
      </w:r>
      <w:proofErr w:type="spellEnd"/>
      <w:r w:rsidR="00A90AEB">
        <w:t xml:space="preserve"> (</w:t>
      </w:r>
      <w:r w:rsidR="003F3E32">
        <w:t xml:space="preserve">€ </w:t>
      </w:r>
      <w:r w:rsidR="00A90AEB">
        <w:t>2,64).</w:t>
      </w:r>
    </w:p>
    <w:p w14:paraId="5E47A409" w14:textId="01B98623" w:rsidR="001612E5" w:rsidRDefault="00635DCB" w:rsidP="00CF3883">
      <w:pPr>
        <w:pStyle w:val="Heading3"/>
      </w:pPr>
      <w:bookmarkStart w:id="38" w:name="_Toc63948552"/>
      <w:r>
        <w:t>Distributie kosten</w:t>
      </w:r>
      <w:bookmarkEnd w:id="38"/>
    </w:p>
    <w:p w14:paraId="37E17310" w14:textId="7A6D9E75" w:rsidR="00FC3180" w:rsidRDefault="003F286D" w:rsidP="00635DCB">
      <w:r>
        <w:t xml:space="preserve">Voor </w:t>
      </w:r>
      <w:r w:rsidR="0094125D">
        <w:t>distributiekosten</w:t>
      </w:r>
      <w:r>
        <w:t xml:space="preserve"> hebben wij de grootste </w:t>
      </w:r>
      <w:r w:rsidR="00B37227">
        <w:t>post</w:t>
      </w:r>
      <w:r w:rsidR="0094125D">
        <w:t>dienst</w:t>
      </w:r>
      <w:r w:rsidR="00B37227">
        <w:t xml:space="preserve"> van Nederland</w:t>
      </w:r>
      <w:r w:rsidR="0094125D">
        <w:t xml:space="preserve"> </w:t>
      </w:r>
      <w:r w:rsidR="00A863D2">
        <w:t xml:space="preserve">onderzocht </w:t>
      </w:r>
      <w:r w:rsidR="000E6EE8">
        <w:t xml:space="preserve">en </w:t>
      </w:r>
      <w:r w:rsidR="00870AA9">
        <w:t xml:space="preserve">zijn met de conclusie gekomen dat een apparaat met onze </w:t>
      </w:r>
      <w:r w:rsidR="007E439C">
        <w:t xml:space="preserve">hardware </w:t>
      </w:r>
      <w:r w:rsidR="003E2A36">
        <w:t xml:space="preserve">in de goedkoopste prijs valt en dus </w:t>
      </w:r>
      <w:r w:rsidR="00295A79">
        <w:t>€</w:t>
      </w:r>
      <w:r w:rsidR="00AD5F56">
        <w:t xml:space="preserve"> </w:t>
      </w:r>
      <w:r w:rsidR="00295A79">
        <w:t>6,75</w:t>
      </w:r>
      <w:r w:rsidR="003E2A36">
        <w:t xml:space="preserve"> per pakket zou kosten.</w:t>
      </w:r>
      <w:r w:rsidR="00DD5E18">
        <w:t xml:space="preserve"> </w:t>
      </w:r>
      <w:r w:rsidR="00B740C8">
        <w:t>Voor groot</w:t>
      </w:r>
      <w:r w:rsidR="00F20270">
        <w:t xml:space="preserve">handel transport </w:t>
      </w:r>
      <w:r w:rsidR="00426B42">
        <w:t xml:space="preserve">is de prijs niet te benaderen zonder in gesprek te gaan met </w:t>
      </w:r>
      <w:r w:rsidR="00002BCC">
        <w:t>transportbedrijven</w:t>
      </w:r>
      <w:r w:rsidR="00426B42">
        <w:t xml:space="preserve"> en dit valt buiten de scope van dit project en is dus niet verder onderzocht.</w:t>
      </w:r>
    </w:p>
    <w:p w14:paraId="1E6A9C6C" w14:textId="77777777" w:rsidR="00903821" w:rsidRDefault="00903821" w:rsidP="00635DCB"/>
    <w:p w14:paraId="3894337B" w14:textId="77777777" w:rsidR="00903821" w:rsidRDefault="00903821" w:rsidP="00635DCB"/>
    <w:p w14:paraId="7B932BF9" w14:textId="77777777" w:rsidR="00903821" w:rsidRDefault="00903821" w:rsidP="00635DCB"/>
    <w:p w14:paraId="3379DC18" w14:textId="77777777" w:rsidR="00903821" w:rsidRDefault="00903821" w:rsidP="00635DCB"/>
    <w:p w14:paraId="6752436C" w14:textId="77777777" w:rsidR="00903821" w:rsidRDefault="00903821" w:rsidP="00635DCB"/>
    <w:p w14:paraId="1CEE1FD8" w14:textId="77777777" w:rsidR="00903821" w:rsidRDefault="00903821" w:rsidP="00635DCB"/>
    <w:p w14:paraId="5059F4CD" w14:textId="77777777" w:rsidR="00903821" w:rsidRDefault="00903821" w:rsidP="00635DCB"/>
    <w:p w14:paraId="7D746BB2" w14:textId="77777777" w:rsidR="00903821" w:rsidRDefault="00903821" w:rsidP="00635DCB"/>
    <w:p w14:paraId="25444CDD" w14:textId="77777777" w:rsidR="00903821" w:rsidRDefault="00903821" w:rsidP="00635DCB"/>
    <w:p w14:paraId="2B095E15" w14:textId="77777777" w:rsidR="00903821" w:rsidRDefault="00903821" w:rsidP="00635DCB"/>
    <w:p w14:paraId="2386E0ED" w14:textId="77777777" w:rsidR="00903821" w:rsidRDefault="00903821" w:rsidP="00635DCB"/>
    <w:p w14:paraId="408EC09A" w14:textId="77777777" w:rsidR="00903821" w:rsidRDefault="00903821" w:rsidP="00635DCB"/>
    <w:p w14:paraId="2193BA2D" w14:textId="77777777" w:rsidR="00903821" w:rsidRDefault="00903821" w:rsidP="00635DCB"/>
    <w:p w14:paraId="07E140DD" w14:textId="77777777" w:rsidR="00903821" w:rsidRDefault="00903821" w:rsidP="00635DCB"/>
    <w:p w14:paraId="01BCD0DD" w14:textId="77777777" w:rsidR="00903821" w:rsidRDefault="00903821" w:rsidP="00635DCB"/>
    <w:p w14:paraId="6082D92A" w14:textId="77777777" w:rsidR="00903821" w:rsidRDefault="00903821" w:rsidP="00635DCB"/>
    <w:p w14:paraId="506FF7CC" w14:textId="2A827757" w:rsidR="00FC3180" w:rsidRDefault="00F24B3A" w:rsidP="00F24B3A">
      <w:pPr>
        <w:pStyle w:val="Heading2"/>
      </w:pPr>
      <w:bookmarkStart w:id="39" w:name="_Toc63948553"/>
      <w:r>
        <w:lastRenderedPageBreak/>
        <w:t>Game</w:t>
      </w:r>
      <w:bookmarkEnd w:id="39"/>
    </w:p>
    <w:p w14:paraId="44AD422B" w14:textId="366F271C" w:rsidR="00F24B3A" w:rsidRDefault="00F24B3A" w:rsidP="00F24B3A">
      <w:pPr>
        <w:pStyle w:val="Heading3"/>
      </w:pPr>
      <w:bookmarkStart w:id="40" w:name="_Toc63948554"/>
      <w:r>
        <w:t>Licenties</w:t>
      </w:r>
      <w:bookmarkEnd w:id="40"/>
    </w:p>
    <w:p w14:paraId="5AED9BF3" w14:textId="4F32F708" w:rsidR="00F24B3A" w:rsidRDefault="00FE2C13" w:rsidP="00F24B3A">
      <w:r>
        <w:t>Er zijn verschillende licenties die kunnen opkomen tijdens het ontwerpen van een videogame</w:t>
      </w:r>
      <w:r w:rsidR="00540C5D">
        <w:t>. De eerste en waarschijnlijk de belangrijkste zijn game engine licenties, als je van plan bent een game engine op de markt te gebruiken</w:t>
      </w:r>
      <w:r w:rsidR="008C0F09">
        <w:t xml:space="preserve"> </w:t>
      </w:r>
      <w:r w:rsidR="00D76CC2">
        <w:t>zitten daar vaak licentie kosten aan vast.</w:t>
      </w:r>
    </w:p>
    <w:p w14:paraId="700FA4DA" w14:textId="7317AFD8" w:rsidR="00745A6C" w:rsidRDefault="00F87241" w:rsidP="00F87241">
      <w:pPr>
        <w:pStyle w:val="Heading3"/>
      </w:pPr>
      <w:bookmarkStart w:id="41" w:name="_Toc63948555"/>
      <w:r>
        <w:t>Hardware kosten</w:t>
      </w:r>
      <w:bookmarkEnd w:id="41"/>
    </w:p>
    <w:p w14:paraId="1F925A21" w14:textId="3273A416" w:rsidR="00F87241" w:rsidRDefault="008C2AF4" w:rsidP="00F87241">
      <w:r>
        <w:t>V</w:t>
      </w:r>
      <w:r w:rsidR="00EB19A3">
        <w:t xml:space="preserve">oor ons bedacht game is het nodig om </w:t>
      </w:r>
      <w:r w:rsidR="00430218">
        <w:t xml:space="preserve">verschillende richtingen te kunnen bewegen en </w:t>
      </w:r>
      <w:r w:rsidR="006C2696">
        <w:t xml:space="preserve">nog een </w:t>
      </w:r>
      <w:r w:rsidR="007B741B">
        <w:t xml:space="preserve">manier om te kunnen schieten. </w:t>
      </w:r>
      <w:r w:rsidR="00131C9E">
        <w:t xml:space="preserve">Met de </w:t>
      </w:r>
      <w:proofErr w:type="spellStart"/>
      <w:r w:rsidR="00131C9E">
        <w:t>Arduino</w:t>
      </w:r>
      <w:proofErr w:type="spellEnd"/>
      <w:r w:rsidR="00131C9E">
        <w:t xml:space="preserve"> onderdelen die tot ons beschikbaar waren was dit mogelijk als we de schieten automatisch maakten, alhoewel is er hiermee minder vrijheid voor de speler dan met een joystick. We </w:t>
      </w:r>
      <w:r w:rsidR="005D3844">
        <w:t xml:space="preserve">hebben hierdoor besloten om de </w:t>
      </w:r>
      <w:proofErr w:type="spellStart"/>
      <w:r w:rsidR="005D3844">
        <w:t>Raspberry</w:t>
      </w:r>
      <w:proofErr w:type="spellEnd"/>
      <w:r w:rsidR="005D3844">
        <w:t xml:space="preserve"> Pi joystick te gebruiken, </w:t>
      </w:r>
      <w:r w:rsidR="00CF673D">
        <w:t xml:space="preserve">als we een joystick voor de </w:t>
      </w:r>
      <w:proofErr w:type="spellStart"/>
      <w:r w:rsidR="00CF673D">
        <w:t>Arduino</w:t>
      </w:r>
      <w:proofErr w:type="spellEnd"/>
      <w:r w:rsidR="00CF673D">
        <w:t xml:space="preserve"> wouden kopen was de goedkoopste prijs </w:t>
      </w:r>
      <w:r w:rsidR="00EA339A">
        <w:t>~</w:t>
      </w:r>
      <w:r w:rsidR="00295A79">
        <w:t>€</w:t>
      </w:r>
      <w:r w:rsidR="008B524C">
        <w:t>3,5</w:t>
      </w:r>
      <w:r w:rsidR="000649F1">
        <w:t xml:space="preserve">. Dit zou dan </w:t>
      </w:r>
      <w:r w:rsidR="005F7A61">
        <w:t>(</w:t>
      </w:r>
      <w:r w:rsidR="00295A79">
        <w:t>€</w:t>
      </w:r>
      <w:r w:rsidR="009A41AD">
        <w:t>85</w:t>
      </w:r>
      <w:r w:rsidR="005601AD">
        <w:t xml:space="preserve"> – </w:t>
      </w:r>
      <w:r w:rsidR="00295A79">
        <w:t>€</w:t>
      </w:r>
      <w:r w:rsidR="005601AD">
        <w:t xml:space="preserve">45 – </w:t>
      </w:r>
      <w:r w:rsidR="00957CF7">
        <w:t>~</w:t>
      </w:r>
      <w:r w:rsidR="00295A79">
        <w:t>€</w:t>
      </w:r>
      <w:r w:rsidR="005601AD">
        <w:t xml:space="preserve">3,5 </w:t>
      </w:r>
      <w:r w:rsidR="00957CF7">
        <w:t>= ~</w:t>
      </w:r>
      <w:r w:rsidR="00295A79">
        <w:t>€</w:t>
      </w:r>
      <w:r w:rsidR="004C1DB3">
        <w:t>37,5</w:t>
      </w:r>
      <w:r w:rsidR="005F7A61">
        <w:t>)</w:t>
      </w:r>
      <w:r w:rsidR="004C1DB3">
        <w:t xml:space="preserve"> besparen </w:t>
      </w:r>
      <w:r w:rsidR="00946ADA">
        <w:t>voor hardware kosten.</w:t>
      </w:r>
    </w:p>
    <w:p w14:paraId="7E9B7961" w14:textId="77777777" w:rsidR="00395ECE" w:rsidRDefault="00395ECE" w:rsidP="00F87241"/>
    <w:p w14:paraId="13083F7A" w14:textId="18B14D24" w:rsidR="00946ADA" w:rsidRDefault="00395ECE" w:rsidP="00F87241">
      <w:r>
        <w:t xml:space="preserve">Ook voor de game kosten hebben wij nog de kosten berekend buiten ons eigen set, </w:t>
      </w:r>
      <w:r w:rsidR="004A3B01">
        <w:t xml:space="preserve">Als we </w:t>
      </w:r>
      <w:r w:rsidR="007E009C">
        <w:t xml:space="preserve">de minimale hardware zouden aanschaffen voor de game controller zou de prijs uitkomen op </w:t>
      </w:r>
      <w:r w:rsidR="00295A79">
        <w:t>€</w:t>
      </w:r>
      <w:r w:rsidR="00B407A5">
        <w:t>12,23</w:t>
      </w:r>
      <w:r w:rsidR="007C36A6">
        <w:t xml:space="preserve">. Deze prijs is berekend door de prijzen te nemen van een </w:t>
      </w:r>
      <w:proofErr w:type="spellStart"/>
      <w:r w:rsidR="007C36A6">
        <w:t>Arduino</w:t>
      </w:r>
      <w:proofErr w:type="spellEnd"/>
      <w:r w:rsidR="007C36A6">
        <w:t xml:space="preserve"> kloon</w:t>
      </w:r>
      <w:r w:rsidR="002B139A">
        <w:t xml:space="preserve"> </w:t>
      </w:r>
      <w:r w:rsidR="000D4F28">
        <w:t>(</w:t>
      </w:r>
      <w:r w:rsidR="002B139A">
        <w:t xml:space="preserve">€ </w:t>
      </w:r>
      <w:r w:rsidR="000D4F28">
        <w:t>8,95</w:t>
      </w:r>
      <w:r w:rsidR="007C36A6">
        <w:t xml:space="preserve">, 1 </w:t>
      </w:r>
      <w:proofErr w:type="spellStart"/>
      <w:r w:rsidR="007C36A6">
        <w:t>breadboard</w:t>
      </w:r>
      <w:proofErr w:type="spellEnd"/>
      <w:r w:rsidR="002B139A">
        <w:t xml:space="preserve"> </w:t>
      </w:r>
      <w:r w:rsidR="000D4F28">
        <w:t>(</w:t>
      </w:r>
      <w:r w:rsidR="002B139A">
        <w:t xml:space="preserve">€ </w:t>
      </w:r>
      <w:r w:rsidR="000D4F28">
        <w:t>2,45)</w:t>
      </w:r>
      <w:r w:rsidR="007C36A6">
        <w:t>, 1/10 van een setje van 65 male-</w:t>
      </w:r>
      <w:proofErr w:type="spellStart"/>
      <w:r w:rsidR="007C36A6">
        <w:t>to</w:t>
      </w:r>
      <w:proofErr w:type="spellEnd"/>
      <w:r w:rsidR="007C36A6">
        <w:t xml:space="preserve">-male </w:t>
      </w:r>
      <w:proofErr w:type="spellStart"/>
      <w:r w:rsidR="007C36A6">
        <w:t>wires</w:t>
      </w:r>
      <w:proofErr w:type="spellEnd"/>
      <w:r w:rsidR="002B139A">
        <w:t xml:space="preserve"> </w:t>
      </w:r>
      <w:r w:rsidR="000D4F28">
        <w:t>(</w:t>
      </w:r>
      <w:r w:rsidR="002B139A">
        <w:t xml:space="preserve">€ </w:t>
      </w:r>
      <w:r w:rsidR="000D4F28">
        <w:t>0,25)</w:t>
      </w:r>
      <w:r w:rsidR="007C36A6">
        <w:t xml:space="preserve"> en 2x</w:t>
      </w:r>
      <w:r w:rsidR="000D4CE8">
        <w:t xml:space="preserve"> een </w:t>
      </w:r>
      <w:proofErr w:type="spellStart"/>
      <w:r w:rsidR="00CD04B6">
        <w:t>A</w:t>
      </w:r>
      <w:r w:rsidR="000D4CE8">
        <w:t>rduino</w:t>
      </w:r>
      <w:proofErr w:type="spellEnd"/>
      <w:r w:rsidR="000D4CE8">
        <w:t xml:space="preserve"> drukknop</w:t>
      </w:r>
      <w:r w:rsidR="002B139A">
        <w:t xml:space="preserve"> </w:t>
      </w:r>
      <w:r w:rsidR="000D4F28">
        <w:t>(</w:t>
      </w:r>
      <w:r w:rsidR="002B139A">
        <w:t xml:space="preserve">€ </w:t>
      </w:r>
      <w:r w:rsidR="000D4F28">
        <w:t>0,36).</w:t>
      </w:r>
    </w:p>
    <w:p w14:paraId="35235CDC" w14:textId="7B423062" w:rsidR="00946ADA" w:rsidRDefault="00EE15C9" w:rsidP="00EE15C9">
      <w:pPr>
        <w:pStyle w:val="Heading3"/>
      </w:pPr>
      <w:bookmarkStart w:id="42" w:name="_Toc63948556"/>
      <w:r>
        <w:t>Distributie kosten</w:t>
      </w:r>
      <w:bookmarkEnd w:id="42"/>
    </w:p>
    <w:p w14:paraId="046835EA" w14:textId="64E92D80" w:rsidR="00EE15C9" w:rsidRPr="00EE15C9" w:rsidRDefault="00E10670" w:rsidP="00EE15C9">
      <w:r>
        <w:t xml:space="preserve">Voor distributie kosten </w:t>
      </w:r>
      <w:r w:rsidR="00944DD0">
        <w:t xml:space="preserve">met betrekking tot een game kun je </w:t>
      </w:r>
      <w:r w:rsidR="00CC3498">
        <w:t xml:space="preserve">het onder verdelen in digitaal en </w:t>
      </w:r>
      <w:r w:rsidR="007E61C6">
        <w:t xml:space="preserve">fysiek distributie. Digitaal kan of helemaal gratis zijn als je zelf voor de </w:t>
      </w:r>
      <w:r w:rsidR="001F365A">
        <w:t xml:space="preserve">service regelt of kan </w:t>
      </w:r>
      <w:r w:rsidR="007526A5">
        <w:t xml:space="preserve">je kunt ervoor kiezen om je game te verkopen op een bestaande markt, dit </w:t>
      </w:r>
      <w:r w:rsidR="00B979BB">
        <w:t xml:space="preserve">heeft verschillende kosten afhankelijk van de service die je gebruikt. </w:t>
      </w:r>
      <w:r w:rsidR="0072008E">
        <w:t xml:space="preserve">De markt standard voor </w:t>
      </w:r>
      <w:r w:rsidR="00B64D63">
        <w:t>distributiekosten</w:t>
      </w:r>
      <w:r w:rsidR="0072008E">
        <w:t xml:space="preserve"> is vaak 30% van de opbrengsten van je game en is in sommige gevallen lager zoals bij </w:t>
      </w:r>
      <w:proofErr w:type="spellStart"/>
      <w:r w:rsidR="0072008E">
        <w:t>Epic</w:t>
      </w:r>
      <w:proofErr w:type="spellEnd"/>
      <w:r w:rsidR="0072008E">
        <w:t xml:space="preserve"> Game</w:t>
      </w:r>
      <w:r w:rsidR="00CD04B6">
        <w:t>s</w:t>
      </w:r>
      <w:r w:rsidR="0072008E">
        <w:t xml:space="preserve"> store voor 15%.</w:t>
      </w:r>
      <w:r w:rsidR="00B26CF9">
        <w:t xml:space="preserve"> </w:t>
      </w:r>
      <w:r w:rsidR="00B64D63">
        <w:t xml:space="preserve">Als we </w:t>
      </w:r>
      <w:r w:rsidR="004E3EBE">
        <w:t xml:space="preserve">fysiek wouden distribueren </w:t>
      </w:r>
      <w:r w:rsidR="005E049D">
        <w:t>zouden de kosten overeenkomen met de distributie kosten te vinden in paragraaf 5.4.3</w:t>
      </w:r>
      <w:r w:rsidR="00BA166F">
        <w:t xml:space="preserve">, </w:t>
      </w:r>
      <w:r w:rsidR="00EB2BD6">
        <w:t>dit valt echter buiten de scope van ons project</w:t>
      </w:r>
      <w:r w:rsidR="00D73D93">
        <w:t>.</w:t>
      </w:r>
    </w:p>
    <w:p w14:paraId="7D7DC7CB" w14:textId="77777777" w:rsidR="00105973" w:rsidRDefault="00105973" w:rsidP="006020C4">
      <w:pPr>
        <w:pStyle w:val="Heading1"/>
      </w:pPr>
      <w:bookmarkStart w:id="43" w:name="_Toc481991923"/>
      <w:bookmarkStart w:id="44" w:name="_Toc63948557"/>
      <w:r>
        <w:lastRenderedPageBreak/>
        <w:t>Opbrengsten en investeringen</w:t>
      </w:r>
      <w:bookmarkEnd w:id="43"/>
      <w:bookmarkEnd w:id="44"/>
    </w:p>
    <w:p w14:paraId="5D66BA2B" w14:textId="7B4F4AFF" w:rsidR="00105973" w:rsidRDefault="00EA5490">
      <w:r>
        <w:t xml:space="preserve">In dit gedeelte bespreken wij hoeveel </w:t>
      </w:r>
      <w:r w:rsidR="0032234B">
        <w:t>kosten het project zou opleveren en hoeveel producten verkocht zouden moeten worden om deze initiale investering te kunnen terugverdienen.</w:t>
      </w:r>
      <w:r w:rsidR="00833C82">
        <w:t xml:space="preserve"> D</w:t>
      </w:r>
      <w:r w:rsidR="00577D03">
        <w:t xml:space="preserve">e investering is </w:t>
      </w:r>
      <w:r w:rsidR="00860D7C">
        <w:t xml:space="preserve">een enkele som die terugverdiend kan worden met 2 producten maar we zullen voor beiden bespreken hoeveel we moeten verkopen om </w:t>
      </w:r>
      <w:r w:rsidR="00A06960">
        <w:t>de volledige som te kunnen terugverdienen.</w:t>
      </w:r>
    </w:p>
    <w:p w14:paraId="186F74DD" w14:textId="77777777" w:rsidR="005C6F01" w:rsidRDefault="005C6F01"/>
    <w:p w14:paraId="292434F9" w14:textId="42FCD8BA" w:rsidR="006C62A7" w:rsidRDefault="006C62A7">
      <w:r>
        <w:t xml:space="preserve">Met de aanname dat </w:t>
      </w:r>
      <w:r w:rsidR="00990F28">
        <w:t xml:space="preserve">de onderdelen van de klimaatbeheer systeem </w:t>
      </w:r>
      <w:r w:rsidR="00694037">
        <w:t xml:space="preserve">€ </w:t>
      </w:r>
      <w:r w:rsidR="00990F28">
        <w:t xml:space="preserve">16,86 op het goedkoopst zou kosten (met </w:t>
      </w:r>
      <w:r w:rsidR="00DA6291">
        <w:t xml:space="preserve">massaal bestellingen is dit </w:t>
      </w:r>
      <w:r w:rsidR="00B64125">
        <w:t>hoogstwaarschijnlijk</w:t>
      </w:r>
      <w:r w:rsidR="00DA6291">
        <w:t xml:space="preserve"> goedkoper te doen)</w:t>
      </w:r>
      <w:r w:rsidR="00A862B5">
        <w:t xml:space="preserve"> </w:t>
      </w:r>
      <w:r w:rsidR="001B14E8">
        <w:t xml:space="preserve">en dat mensen </w:t>
      </w:r>
      <w:r w:rsidR="00694037">
        <w:t xml:space="preserve">€ </w:t>
      </w:r>
      <w:r w:rsidR="00CE5D9A">
        <w:t>2</w:t>
      </w:r>
      <w:r w:rsidR="00F24279">
        <w:t>5</w:t>
      </w:r>
      <w:r w:rsidR="00D655B9">
        <w:t xml:space="preserve">,00 </w:t>
      </w:r>
      <w:r w:rsidR="00E066C6">
        <w:t>zouden willen betalen voor een centrale klimaatbeheer systeem</w:t>
      </w:r>
      <w:r w:rsidR="00911FD2">
        <w:t xml:space="preserve"> is er een </w:t>
      </w:r>
      <w:r w:rsidR="00080D83">
        <w:t xml:space="preserve">winst </w:t>
      </w:r>
      <w:r w:rsidR="003A7859">
        <w:t xml:space="preserve">van </w:t>
      </w:r>
      <w:r w:rsidR="00462EEB">
        <w:t>€</w:t>
      </w:r>
      <w:r w:rsidR="0078383F">
        <w:t xml:space="preserve"> </w:t>
      </w:r>
      <w:r w:rsidR="000A1D4A">
        <w:t>7,</w:t>
      </w:r>
      <w:r w:rsidR="00BC5FFA">
        <w:t>14</w:t>
      </w:r>
      <w:r w:rsidR="00080D83">
        <w:t xml:space="preserve"> </w:t>
      </w:r>
      <w:r w:rsidR="000B55F1">
        <w:t>per verkoop.</w:t>
      </w:r>
      <w:r w:rsidR="00A10A64">
        <w:t xml:space="preserve"> </w:t>
      </w:r>
      <w:r w:rsidR="00003214">
        <w:t xml:space="preserve">Hiernaast was er berekend dat </w:t>
      </w:r>
      <w:r w:rsidR="005E216C">
        <w:t xml:space="preserve">de initiale ontwerp kosten voor </w:t>
      </w:r>
      <w:r w:rsidR="00803A56">
        <w:t>het</w:t>
      </w:r>
      <w:r w:rsidR="005E216C">
        <w:t xml:space="preserve"> project zelf ongeveer </w:t>
      </w:r>
      <w:r w:rsidR="00694037">
        <w:t xml:space="preserve">€ </w:t>
      </w:r>
      <w:r w:rsidR="000A55C5">
        <w:t>10</w:t>
      </w:r>
      <w:r w:rsidR="00903821">
        <w:t>.</w:t>
      </w:r>
      <w:r w:rsidR="000A55C5">
        <w:t>5</w:t>
      </w:r>
      <w:r w:rsidR="00903821">
        <w:t>00</w:t>
      </w:r>
      <w:r w:rsidR="005E216C">
        <w:t xml:space="preserve"> zou bijdragen</w:t>
      </w:r>
      <w:r w:rsidR="006F7110">
        <w:t xml:space="preserve">, er is dus hiermee te berekenen dat er </w:t>
      </w:r>
      <w:r w:rsidR="00EC0D66">
        <w:t xml:space="preserve">na </w:t>
      </w:r>
      <w:r w:rsidR="00803A56">
        <w:t>de</w:t>
      </w:r>
      <w:r w:rsidR="00EC0D66">
        <w:t xml:space="preserve"> verkoop van </w:t>
      </w:r>
      <w:r w:rsidR="00506BBB">
        <w:t>1.500</w:t>
      </w:r>
      <w:r w:rsidR="00EC0D66">
        <w:t xml:space="preserve"> </w:t>
      </w:r>
      <w:r w:rsidR="00841860">
        <w:t xml:space="preserve">systemen </w:t>
      </w:r>
      <w:r w:rsidR="000B4E90">
        <w:t xml:space="preserve">de investering terug </w:t>
      </w:r>
      <w:r w:rsidR="00E65F2A">
        <w:t>verdiend kan worden.</w:t>
      </w:r>
    </w:p>
    <w:p w14:paraId="2DA21109" w14:textId="77777777" w:rsidR="00C01CCD" w:rsidRDefault="00C01CCD"/>
    <w:p w14:paraId="33309403" w14:textId="1902C5B0" w:rsidR="00C01CCD" w:rsidRDefault="00420BFB">
      <w:r>
        <w:t xml:space="preserve">Als we dan voor elke systeem </w:t>
      </w:r>
      <w:r w:rsidR="005F7032">
        <w:t>marketingkosten</w:t>
      </w:r>
      <w:r>
        <w:t xml:space="preserve"> zouden berekenen met behulp van de advertentie</w:t>
      </w:r>
      <w:r w:rsidR="00D50E97">
        <w:t xml:space="preserve"> prijs van </w:t>
      </w:r>
      <w:r w:rsidR="005F7032">
        <w:t xml:space="preserve">Google en Bing. We hebben gekozen om deze twee </w:t>
      </w:r>
      <w:r w:rsidR="00823E3C">
        <w:t>marketingmogelijkheden</w:t>
      </w:r>
      <w:r w:rsidR="00420A9A">
        <w:t xml:space="preserve"> te gebruiken omdat het </w:t>
      </w:r>
      <w:r w:rsidR="00B45F4C">
        <w:t xml:space="preserve">de meest efficiënt manier is van adverteren in ons tijdperk. </w:t>
      </w:r>
      <w:r w:rsidR="00823E3C">
        <w:t xml:space="preserve">De prijs hiervoor </w:t>
      </w:r>
      <w:r w:rsidR="00985ACC">
        <w:t xml:space="preserve">is verschillende maar het goedkoopste voor Google is </w:t>
      </w:r>
      <w:r w:rsidR="00A4714D">
        <w:t>€ 0,</w:t>
      </w:r>
      <w:r w:rsidR="00985ACC">
        <w:t xml:space="preserve">50 per advertentieklik en voor Bing is dat </w:t>
      </w:r>
      <w:r w:rsidR="00A4714D">
        <w:t>€ 0,</w:t>
      </w:r>
      <w:r w:rsidR="00985ACC">
        <w:t>30</w:t>
      </w:r>
      <w:r w:rsidR="00684C29">
        <w:t xml:space="preserve">, als we dan aannemen dat het gemiddeld </w:t>
      </w:r>
      <w:r w:rsidR="00A4714D">
        <w:t>€ 0,</w:t>
      </w:r>
      <w:r w:rsidR="00684C29">
        <w:t xml:space="preserve">40 per klik zou kosten en dat </w:t>
      </w:r>
      <w:r w:rsidR="00CF5FDC">
        <w:t xml:space="preserve">er per verkoop </w:t>
      </w:r>
      <w:r w:rsidR="00292912">
        <w:t>8 keer geklikt wordt</w:t>
      </w:r>
      <w:r w:rsidR="006E58DD">
        <w:t xml:space="preserve"> dan is het marketing kosten per product </w:t>
      </w:r>
      <w:r w:rsidR="00E34F26">
        <w:t xml:space="preserve">€ </w:t>
      </w:r>
      <w:r w:rsidR="007B3C51">
        <w:t>3,20.</w:t>
      </w:r>
      <w:r w:rsidR="00617F5D">
        <w:t xml:space="preserve"> </w:t>
      </w:r>
      <w:r w:rsidR="00123E03">
        <w:t xml:space="preserve">Als we deze prijs dan afhalen van de winst per verkoop van de vorige alinea hebben wij een winst van </w:t>
      </w:r>
      <w:r w:rsidR="00E34F26">
        <w:t xml:space="preserve">€ </w:t>
      </w:r>
      <w:r w:rsidR="009019B2">
        <w:t>3,</w:t>
      </w:r>
      <w:r w:rsidR="00A97E62">
        <w:t>94</w:t>
      </w:r>
      <w:r w:rsidR="00AF18E4">
        <w:t>.</w:t>
      </w:r>
      <w:r w:rsidR="007600CD">
        <w:t xml:space="preserve"> </w:t>
      </w:r>
      <w:r w:rsidR="00016FDF">
        <w:t xml:space="preserve">Hiermee is ons investering terug te verdienen </w:t>
      </w:r>
      <w:r w:rsidR="008C53A1">
        <w:t xml:space="preserve">met </w:t>
      </w:r>
      <w:r w:rsidR="00BD6FE2">
        <w:t>de verkoop</w:t>
      </w:r>
      <w:r w:rsidR="008C53A1">
        <w:t xml:space="preserve"> van </w:t>
      </w:r>
      <w:r w:rsidR="002D4C73">
        <w:t xml:space="preserve">3.300 </w:t>
      </w:r>
      <w:r w:rsidR="00BD6FE2">
        <w:t>systemen.</w:t>
      </w:r>
      <w:r w:rsidR="00972512" w:rsidRPr="00972512">
        <w:t xml:space="preserve"> </w:t>
      </w:r>
      <w:r w:rsidR="00972512">
        <w:t>Hieronder zijn een tabel en grafiek te zien met betrekking tot hoelang het duurt voordat wij verwachten winst te verdienen met de</w:t>
      </w:r>
      <w:r w:rsidR="00DD28A9">
        <w:t xml:space="preserve"> </w:t>
      </w:r>
      <w:proofErr w:type="spellStart"/>
      <w:r w:rsidR="00DD28A9">
        <w:t>dom</w:t>
      </w:r>
      <w:r w:rsidR="005E2113">
        <w:t>o</w:t>
      </w:r>
      <w:r w:rsidR="00DD28A9">
        <w:t>tica</w:t>
      </w:r>
      <w:proofErr w:type="spellEnd"/>
      <w:r w:rsidR="00DD28A9">
        <w:t xml:space="preserve"> systeem</w:t>
      </w:r>
      <w:r w:rsidR="002A750A">
        <w:t xml:space="preserve">, met als aanname dat we </w:t>
      </w:r>
      <w:r w:rsidR="005638DA">
        <w:t>1.100 systemen per jaar ongeveer verkopen.</w:t>
      </w:r>
    </w:p>
    <w:p w14:paraId="42312E98" w14:textId="77777777" w:rsidR="00DD28A9" w:rsidRDefault="00DD28A9"/>
    <w:tbl>
      <w:tblPr>
        <w:tblStyle w:val="TableGrid"/>
        <w:tblW w:w="0" w:type="auto"/>
        <w:tblLook w:val="04A0" w:firstRow="1" w:lastRow="0" w:firstColumn="1" w:lastColumn="0" w:noHBand="0" w:noVBand="1"/>
      </w:tblPr>
      <w:tblGrid>
        <w:gridCol w:w="1720"/>
        <w:gridCol w:w="960"/>
        <w:gridCol w:w="960"/>
        <w:gridCol w:w="960"/>
        <w:gridCol w:w="960"/>
        <w:gridCol w:w="960"/>
      </w:tblGrid>
      <w:tr w:rsidR="00F92F6F" w:rsidRPr="00F92F6F" w14:paraId="18F406AB" w14:textId="77777777" w:rsidTr="00F92F6F">
        <w:trPr>
          <w:trHeight w:val="300"/>
        </w:trPr>
        <w:tc>
          <w:tcPr>
            <w:tcW w:w="1720" w:type="dxa"/>
            <w:noWrap/>
            <w:hideMark/>
          </w:tcPr>
          <w:p w14:paraId="1F7ADEDE" w14:textId="6F74D544" w:rsidR="00F92F6F" w:rsidRPr="00F92F6F" w:rsidRDefault="00F92F6F" w:rsidP="00F92F6F">
            <w:r w:rsidRPr="00F92F6F">
              <w:t>Jaar</w:t>
            </w:r>
          </w:p>
        </w:tc>
        <w:tc>
          <w:tcPr>
            <w:tcW w:w="960" w:type="dxa"/>
            <w:noWrap/>
            <w:hideMark/>
          </w:tcPr>
          <w:p w14:paraId="47C4AC83" w14:textId="77777777" w:rsidR="00F92F6F" w:rsidRPr="00F92F6F" w:rsidRDefault="00F92F6F" w:rsidP="00F92F6F">
            <w:r w:rsidRPr="00F92F6F">
              <w:t>2021</w:t>
            </w:r>
          </w:p>
        </w:tc>
        <w:tc>
          <w:tcPr>
            <w:tcW w:w="960" w:type="dxa"/>
            <w:noWrap/>
            <w:hideMark/>
          </w:tcPr>
          <w:p w14:paraId="5F1AEA77" w14:textId="77777777" w:rsidR="00F92F6F" w:rsidRPr="00F92F6F" w:rsidRDefault="00F92F6F" w:rsidP="00F92F6F">
            <w:r w:rsidRPr="00F92F6F">
              <w:t>2022</w:t>
            </w:r>
          </w:p>
        </w:tc>
        <w:tc>
          <w:tcPr>
            <w:tcW w:w="960" w:type="dxa"/>
            <w:noWrap/>
            <w:hideMark/>
          </w:tcPr>
          <w:p w14:paraId="26A1BF02" w14:textId="77777777" w:rsidR="00F92F6F" w:rsidRPr="00F92F6F" w:rsidRDefault="00F92F6F" w:rsidP="00F92F6F">
            <w:r w:rsidRPr="00F92F6F">
              <w:t>2023</w:t>
            </w:r>
          </w:p>
        </w:tc>
        <w:tc>
          <w:tcPr>
            <w:tcW w:w="960" w:type="dxa"/>
            <w:noWrap/>
            <w:hideMark/>
          </w:tcPr>
          <w:p w14:paraId="26297928" w14:textId="77777777" w:rsidR="00F92F6F" w:rsidRPr="00F92F6F" w:rsidRDefault="00F92F6F" w:rsidP="00F92F6F">
            <w:r w:rsidRPr="00F92F6F">
              <w:t>2024</w:t>
            </w:r>
          </w:p>
        </w:tc>
        <w:tc>
          <w:tcPr>
            <w:tcW w:w="960" w:type="dxa"/>
            <w:noWrap/>
            <w:hideMark/>
          </w:tcPr>
          <w:p w14:paraId="2019CDAC" w14:textId="77777777" w:rsidR="00F92F6F" w:rsidRPr="00F92F6F" w:rsidRDefault="00F92F6F" w:rsidP="00F92F6F">
            <w:r w:rsidRPr="00F92F6F">
              <w:t>2025</w:t>
            </w:r>
          </w:p>
        </w:tc>
      </w:tr>
      <w:tr w:rsidR="00F92F6F" w:rsidRPr="00F92F6F" w14:paraId="2C07AC5D" w14:textId="77777777" w:rsidTr="00F92F6F">
        <w:trPr>
          <w:trHeight w:val="300"/>
        </w:trPr>
        <w:tc>
          <w:tcPr>
            <w:tcW w:w="1720" w:type="dxa"/>
            <w:noWrap/>
            <w:hideMark/>
          </w:tcPr>
          <w:p w14:paraId="64B09706" w14:textId="1128B4EF" w:rsidR="00F92F6F" w:rsidRPr="00F92F6F" w:rsidRDefault="00F92F6F">
            <w:r w:rsidRPr="00F92F6F">
              <w:t>Opbrengsten</w:t>
            </w:r>
          </w:p>
        </w:tc>
        <w:tc>
          <w:tcPr>
            <w:tcW w:w="960" w:type="dxa"/>
            <w:noWrap/>
            <w:hideMark/>
          </w:tcPr>
          <w:p w14:paraId="659EB744" w14:textId="77777777" w:rsidR="00F92F6F" w:rsidRPr="00F92F6F" w:rsidRDefault="00F92F6F" w:rsidP="00F92F6F">
            <w:r w:rsidRPr="00F92F6F">
              <w:t>27500</w:t>
            </w:r>
          </w:p>
        </w:tc>
        <w:tc>
          <w:tcPr>
            <w:tcW w:w="960" w:type="dxa"/>
            <w:noWrap/>
            <w:hideMark/>
          </w:tcPr>
          <w:p w14:paraId="14E98FBC" w14:textId="77777777" w:rsidR="00F92F6F" w:rsidRPr="00F92F6F" w:rsidRDefault="00F92F6F" w:rsidP="00F92F6F">
            <w:r w:rsidRPr="00F92F6F">
              <w:t>27500</w:t>
            </w:r>
          </w:p>
        </w:tc>
        <w:tc>
          <w:tcPr>
            <w:tcW w:w="960" w:type="dxa"/>
            <w:noWrap/>
            <w:hideMark/>
          </w:tcPr>
          <w:p w14:paraId="5F3BE594" w14:textId="77777777" w:rsidR="00F92F6F" w:rsidRPr="00F92F6F" w:rsidRDefault="00F92F6F" w:rsidP="00F92F6F">
            <w:r w:rsidRPr="00F92F6F">
              <w:t>27500</w:t>
            </w:r>
          </w:p>
        </w:tc>
        <w:tc>
          <w:tcPr>
            <w:tcW w:w="960" w:type="dxa"/>
            <w:noWrap/>
            <w:hideMark/>
          </w:tcPr>
          <w:p w14:paraId="17E34725" w14:textId="77777777" w:rsidR="00F92F6F" w:rsidRPr="00F92F6F" w:rsidRDefault="00F92F6F" w:rsidP="00F92F6F">
            <w:r w:rsidRPr="00F92F6F">
              <w:t>27500</w:t>
            </w:r>
          </w:p>
        </w:tc>
        <w:tc>
          <w:tcPr>
            <w:tcW w:w="960" w:type="dxa"/>
            <w:noWrap/>
            <w:hideMark/>
          </w:tcPr>
          <w:p w14:paraId="052D0AE5" w14:textId="77777777" w:rsidR="00F92F6F" w:rsidRPr="00F92F6F" w:rsidRDefault="00F92F6F" w:rsidP="00F92F6F">
            <w:r w:rsidRPr="00F92F6F">
              <w:t>27500</w:t>
            </w:r>
          </w:p>
        </w:tc>
      </w:tr>
      <w:tr w:rsidR="00F92F6F" w:rsidRPr="00F92F6F" w14:paraId="5426F4AA" w14:textId="77777777" w:rsidTr="00F92F6F">
        <w:trPr>
          <w:trHeight w:val="300"/>
        </w:trPr>
        <w:tc>
          <w:tcPr>
            <w:tcW w:w="1720" w:type="dxa"/>
            <w:noWrap/>
            <w:hideMark/>
          </w:tcPr>
          <w:p w14:paraId="3D6C35F7" w14:textId="00B6A8D2" w:rsidR="00F92F6F" w:rsidRPr="00F92F6F" w:rsidRDefault="00F92F6F">
            <w:r w:rsidRPr="00F92F6F">
              <w:t>Kosten</w:t>
            </w:r>
          </w:p>
        </w:tc>
        <w:tc>
          <w:tcPr>
            <w:tcW w:w="960" w:type="dxa"/>
            <w:noWrap/>
            <w:hideMark/>
          </w:tcPr>
          <w:p w14:paraId="7B5F17D3" w14:textId="77777777" w:rsidR="00F92F6F" w:rsidRPr="00F92F6F" w:rsidRDefault="00F92F6F" w:rsidP="00F92F6F">
            <w:r w:rsidRPr="00F92F6F">
              <w:t>29046</w:t>
            </w:r>
          </w:p>
        </w:tc>
        <w:tc>
          <w:tcPr>
            <w:tcW w:w="960" w:type="dxa"/>
            <w:noWrap/>
            <w:hideMark/>
          </w:tcPr>
          <w:p w14:paraId="0A21E45B" w14:textId="77777777" w:rsidR="00F92F6F" w:rsidRPr="00F92F6F" w:rsidRDefault="00F92F6F" w:rsidP="00F92F6F">
            <w:r w:rsidRPr="00F92F6F">
              <w:t>18546</w:t>
            </w:r>
          </w:p>
        </w:tc>
        <w:tc>
          <w:tcPr>
            <w:tcW w:w="960" w:type="dxa"/>
            <w:noWrap/>
            <w:hideMark/>
          </w:tcPr>
          <w:p w14:paraId="51421D59" w14:textId="77777777" w:rsidR="00F92F6F" w:rsidRPr="00F92F6F" w:rsidRDefault="00F92F6F" w:rsidP="00F92F6F">
            <w:r w:rsidRPr="00F92F6F">
              <w:t>18546</w:t>
            </w:r>
          </w:p>
        </w:tc>
        <w:tc>
          <w:tcPr>
            <w:tcW w:w="960" w:type="dxa"/>
            <w:noWrap/>
            <w:hideMark/>
          </w:tcPr>
          <w:p w14:paraId="706CB233" w14:textId="77777777" w:rsidR="00F92F6F" w:rsidRPr="00F92F6F" w:rsidRDefault="00F92F6F" w:rsidP="00F92F6F">
            <w:r w:rsidRPr="00F92F6F">
              <w:t>18546</w:t>
            </w:r>
          </w:p>
        </w:tc>
        <w:tc>
          <w:tcPr>
            <w:tcW w:w="960" w:type="dxa"/>
            <w:noWrap/>
            <w:hideMark/>
          </w:tcPr>
          <w:p w14:paraId="14FD4AB0" w14:textId="77777777" w:rsidR="00F92F6F" w:rsidRPr="00F92F6F" w:rsidRDefault="00F92F6F" w:rsidP="00F92F6F">
            <w:r w:rsidRPr="00F92F6F">
              <w:t>18546</w:t>
            </w:r>
          </w:p>
        </w:tc>
      </w:tr>
      <w:tr w:rsidR="00F92F6F" w:rsidRPr="00F92F6F" w14:paraId="0DE21B3E" w14:textId="77777777" w:rsidTr="00F92F6F">
        <w:trPr>
          <w:trHeight w:val="300"/>
        </w:trPr>
        <w:tc>
          <w:tcPr>
            <w:tcW w:w="1720" w:type="dxa"/>
            <w:noWrap/>
            <w:hideMark/>
          </w:tcPr>
          <w:p w14:paraId="7584F678" w14:textId="4BAD64FF" w:rsidR="00F92F6F" w:rsidRPr="00F92F6F" w:rsidRDefault="00F92F6F">
            <w:r w:rsidRPr="00F92F6F">
              <w:t>Winst</w:t>
            </w:r>
          </w:p>
        </w:tc>
        <w:tc>
          <w:tcPr>
            <w:tcW w:w="960" w:type="dxa"/>
            <w:noWrap/>
            <w:hideMark/>
          </w:tcPr>
          <w:p w14:paraId="08F05C33" w14:textId="77777777" w:rsidR="00F92F6F" w:rsidRPr="00F92F6F" w:rsidRDefault="00F92F6F" w:rsidP="00F92F6F">
            <w:r w:rsidRPr="00F92F6F">
              <w:t>-1546</w:t>
            </w:r>
          </w:p>
        </w:tc>
        <w:tc>
          <w:tcPr>
            <w:tcW w:w="960" w:type="dxa"/>
            <w:noWrap/>
            <w:hideMark/>
          </w:tcPr>
          <w:p w14:paraId="080DB4B9" w14:textId="77777777" w:rsidR="00F92F6F" w:rsidRPr="00F92F6F" w:rsidRDefault="00F92F6F" w:rsidP="00F92F6F">
            <w:r w:rsidRPr="00F92F6F">
              <w:t>7408</w:t>
            </w:r>
          </w:p>
        </w:tc>
        <w:tc>
          <w:tcPr>
            <w:tcW w:w="960" w:type="dxa"/>
            <w:noWrap/>
            <w:hideMark/>
          </w:tcPr>
          <w:p w14:paraId="10DAC66C" w14:textId="77777777" w:rsidR="00F92F6F" w:rsidRPr="00F92F6F" w:rsidRDefault="00F92F6F" w:rsidP="00F92F6F">
            <w:r w:rsidRPr="00F92F6F">
              <w:t>16362</w:t>
            </w:r>
          </w:p>
        </w:tc>
        <w:tc>
          <w:tcPr>
            <w:tcW w:w="960" w:type="dxa"/>
            <w:noWrap/>
            <w:hideMark/>
          </w:tcPr>
          <w:p w14:paraId="33FACCF7" w14:textId="77777777" w:rsidR="00F92F6F" w:rsidRPr="00F92F6F" w:rsidRDefault="00F92F6F" w:rsidP="00F92F6F">
            <w:r w:rsidRPr="00F92F6F">
              <w:t>25316</w:t>
            </w:r>
          </w:p>
        </w:tc>
        <w:tc>
          <w:tcPr>
            <w:tcW w:w="960" w:type="dxa"/>
            <w:noWrap/>
            <w:hideMark/>
          </w:tcPr>
          <w:p w14:paraId="3795EE42" w14:textId="77777777" w:rsidR="00F92F6F" w:rsidRPr="00F92F6F" w:rsidRDefault="00F92F6F" w:rsidP="00F92F6F">
            <w:r w:rsidRPr="00F92F6F">
              <w:t>34270</w:t>
            </w:r>
          </w:p>
        </w:tc>
      </w:tr>
    </w:tbl>
    <w:p w14:paraId="4FF49DBB" w14:textId="49F20B9A" w:rsidR="00BE7F04" w:rsidRDefault="00333932" w:rsidP="00BE7F04">
      <w:r>
        <w:rPr>
          <w:noProof/>
        </w:rPr>
        <w:drawing>
          <wp:inline distT="0" distB="0" distL="0" distR="0" wp14:anchorId="65B3F88C" wp14:editId="6FB12418">
            <wp:extent cx="4295775" cy="2190750"/>
            <wp:effectExtent l="0" t="0" r="0" b="0"/>
            <wp:docPr id="1" name="Chart 1">
              <a:extLst xmlns:a="http://schemas.openxmlformats.org/drawingml/2006/main">
                <a:ext uri="{FF2B5EF4-FFF2-40B4-BE49-F238E27FC236}">
                  <a16:creationId xmlns:a16="http://schemas.microsoft.com/office/drawing/2014/main" id="{2BA82315-8F0D-4310-9EFD-C511C24908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C64702C" w14:textId="06152FF0" w:rsidR="005C6F01" w:rsidRDefault="00DF72E3">
      <w:r>
        <w:lastRenderedPageBreak/>
        <w:t xml:space="preserve">Als laatste willen we nog even kijken naar hoeveel games we moeten verkopen om ons investering terug te verdienen. </w:t>
      </w:r>
      <w:r w:rsidR="008512DD">
        <w:t>We hebben de twee grootste markten voor pc</w:t>
      </w:r>
      <w:r w:rsidR="003115D1">
        <w:t>-</w:t>
      </w:r>
      <w:r w:rsidR="008512DD">
        <w:t>games bekeken</w:t>
      </w:r>
      <w:r w:rsidR="00F816B9">
        <w:t>:</w:t>
      </w:r>
      <w:r w:rsidR="00960E04">
        <w:t xml:space="preserve"> de </w:t>
      </w:r>
      <w:proofErr w:type="spellStart"/>
      <w:r w:rsidR="00186A66">
        <w:t>E</w:t>
      </w:r>
      <w:r w:rsidR="00960E04">
        <w:t>pic</w:t>
      </w:r>
      <w:proofErr w:type="spellEnd"/>
      <w:r w:rsidR="00960E04">
        <w:t xml:space="preserve"> </w:t>
      </w:r>
      <w:r w:rsidR="00186A66">
        <w:t>G</w:t>
      </w:r>
      <w:r w:rsidR="00960E04">
        <w:t>ame</w:t>
      </w:r>
      <w:r w:rsidR="00186A66">
        <w:t>s</w:t>
      </w:r>
      <w:r w:rsidR="00960E04">
        <w:t xml:space="preserve"> store en </w:t>
      </w:r>
      <w:proofErr w:type="spellStart"/>
      <w:r w:rsidR="006A19EC">
        <w:t>S</w:t>
      </w:r>
      <w:r w:rsidR="00960E04">
        <w:t>team</w:t>
      </w:r>
      <w:proofErr w:type="spellEnd"/>
      <w:r w:rsidR="00EC4DAD">
        <w:t xml:space="preserve">, </w:t>
      </w:r>
      <w:r w:rsidR="00E84E3D">
        <w:t xml:space="preserve">de voordeligste hiervan </w:t>
      </w:r>
      <w:r w:rsidR="00DC076E">
        <w:t xml:space="preserve">is </w:t>
      </w:r>
      <w:r w:rsidR="0078383F">
        <w:t xml:space="preserve">de </w:t>
      </w:r>
      <w:proofErr w:type="spellStart"/>
      <w:r w:rsidR="00186A66">
        <w:t>E</w:t>
      </w:r>
      <w:r w:rsidR="00DC076E">
        <w:t>pic</w:t>
      </w:r>
      <w:proofErr w:type="spellEnd"/>
      <w:r w:rsidR="00DC076E">
        <w:t xml:space="preserve"> </w:t>
      </w:r>
      <w:r w:rsidR="00186A66">
        <w:t>G</w:t>
      </w:r>
      <w:r w:rsidR="00DC076E">
        <w:t>ame</w:t>
      </w:r>
      <w:r w:rsidR="00186A66">
        <w:t>s</w:t>
      </w:r>
      <w:r w:rsidR="00DC076E">
        <w:t xml:space="preserve"> store </w:t>
      </w:r>
      <w:r w:rsidR="00A561A8">
        <w:t>met een kost van 15% van de winst.</w:t>
      </w:r>
      <w:r w:rsidR="00A3454B">
        <w:t xml:space="preserve"> </w:t>
      </w:r>
      <w:r w:rsidR="003115D1">
        <w:t xml:space="preserve">Wij nemen voor dit project aan dat wij ons game kunnen verkopen met een prijs van </w:t>
      </w:r>
      <w:r w:rsidR="00E34F26">
        <w:t xml:space="preserve">€ </w:t>
      </w:r>
      <w:r w:rsidR="008261FC">
        <w:t>12,95</w:t>
      </w:r>
      <w:r w:rsidR="00772810">
        <w:t>.</w:t>
      </w:r>
      <w:r w:rsidR="000550A0">
        <w:t xml:space="preserve"> </w:t>
      </w:r>
      <w:r w:rsidR="00772810">
        <w:t>W</w:t>
      </w:r>
      <w:r w:rsidR="0094638D">
        <w:t xml:space="preserve">e nemen ook aan dat de marketing kosten overeen zullen komen met die van </w:t>
      </w:r>
      <w:r w:rsidR="00A46780">
        <w:t>de</w:t>
      </w:r>
      <w:r w:rsidR="00944181">
        <w:t xml:space="preserve"> domotica systeem. </w:t>
      </w:r>
      <w:r w:rsidR="00D97F17">
        <w:t xml:space="preserve">Hierbij </w:t>
      </w:r>
      <w:r w:rsidR="00DE6B18">
        <w:t xml:space="preserve">kunnen wij de conclusie nemen dat </w:t>
      </w:r>
      <w:r w:rsidR="00D95B2D">
        <w:t xml:space="preserve">wij per game </w:t>
      </w:r>
      <w:r w:rsidR="003D18D7">
        <w:t>(</w:t>
      </w:r>
      <w:r w:rsidR="00D20434">
        <w:t xml:space="preserve">(0.85 * </w:t>
      </w:r>
      <w:r w:rsidR="00747FF5">
        <w:t>12.95)</w:t>
      </w:r>
      <w:r w:rsidR="003D18D7">
        <w:t xml:space="preserve"> </w:t>
      </w:r>
      <w:r w:rsidR="00942839">
        <w:t>-</w:t>
      </w:r>
      <w:r w:rsidR="003D18D7">
        <w:t xml:space="preserve"> </w:t>
      </w:r>
      <w:r w:rsidR="00120219">
        <w:t>3.20</w:t>
      </w:r>
      <w:r w:rsidR="00B97C91">
        <w:t>)</w:t>
      </w:r>
      <w:r w:rsidR="003D18D7">
        <w:t xml:space="preserve"> = </w:t>
      </w:r>
      <w:r w:rsidR="00E34F26">
        <w:t>€</w:t>
      </w:r>
      <w:r w:rsidR="003D18D7">
        <w:t xml:space="preserve"> 7,8</w:t>
      </w:r>
      <w:r w:rsidR="006139E7">
        <w:t>1</w:t>
      </w:r>
      <w:r w:rsidR="009C0A5A">
        <w:t xml:space="preserve"> </w:t>
      </w:r>
      <w:r w:rsidR="00456E5D">
        <w:t xml:space="preserve">winst maken. </w:t>
      </w:r>
      <w:r w:rsidR="00977F22">
        <w:t xml:space="preserve">Onze investering is dus terug te verdienen met </w:t>
      </w:r>
      <w:r w:rsidR="00E34F26">
        <w:t>de</w:t>
      </w:r>
      <w:r w:rsidR="00977F22">
        <w:t xml:space="preserve"> verkoop van </w:t>
      </w:r>
      <w:r w:rsidR="004B3F48">
        <w:t>2.700 games.</w:t>
      </w:r>
      <w:r w:rsidR="00320898">
        <w:t xml:space="preserve"> Hieronder is weer onze verwachtingen te zien </w:t>
      </w:r>
      <w:r w:rsidR="000C53C9">
        <w:t>in een tabel en grafiek met betrekking tot de verkoop van 600 games per jaar.</w:t>
      </w:r>
    </w:p>
    <w:p w14:paraId="5FE5671C" w14:textId="77777777" w:rsidR="0063224B" w:rsidRDefault="0063224B"/>
    <w:tbl>
      <w:tblPr>
        <w:tblStyle w:val="TableGrid"/>
        <w:tblW w:w="0" w:type="auto"/>
        <w:tblLook w:val="04A0" w:firstRow="1" w:lastRow="0" w:firstColumn="1" w:lastColumn="0" w:noHBand="0" w:noVBand="1"/>
      </w:tblPr>
      <w:tblGrid>
        <w:gridCol w:w="1720"/>
        <w:gridCol w:w="960"/>
        <w:gridCol w:w="960"/>
        <w:gridCol w:w="960"/>
        <w:gridCol w:w="960"/>
        <w:gridCol w:w="960"/>
      </w:tblGrid>
      <w:tr w:rsidR="00320898" w:rsidRPr="00320898" w14:paraId="41284A52" w14:textId="77777777" w:rsidTr="00320898">
        <w:trPr>
          <w:trHeight w:val="300"/>
        </w:trPr>
        <w:tc>
          <w:tcPr>
            <w:tcW w:w="1720" w:type="dxa"/>
            <w:noWrap/>
            <w:hideMark/>
          </w:tcPr>
          <w:p w14:paraId="4F90DFEF" w14:textId="171996CA" w:rsidR="00320898" w:rsidRPr="00320898" w:rsidRDefault="00320898" w:rsidP="00320898">
            <w:r w:rsidRPr="00320898">
              <w:t>Jaar</w:t>
            </w:r>
          </w:p>
        </w:tc>
        <w:tc>
          <w:tcPr>
            <w:tcW w:w="960" w:type="dxa"/>
            <w:noWrap/>
            <w:hideMark/>
          </w:tcPr>
          <w:p w14:paraId="03EBB755" w14:textId="77777777" w:rsidR="00320898" w:rsidRPr="00320898" w:rsidRDefault="00320898" w:rsidP="00320898">
            <w:r w:rsidRPr="00320898">
              <w:t>2021</w:t>
            </w:r>
          </w:p>
        </w:tc>
        <w:tc>
          <w:tcPr>
            <w:tcW w:w="960" w:type="dxa"/>
            <w:noWrap/>
            <w:hideMark/>
          </w:tcPr>
          <w:p w14:paraId="04E4F3C0" w14:textId="77777777" w:rsidR="00320898" w:rsidRPr="00320898" w:rsidRDefault="00320898" w:rsidP="00320898">
            <w:r w:rsidRPr="00320898">
              <w:t>2022</w:t>
            </w:r>
          </w:p>
        </w:tc>
        <w:tc>
          <w:tcPr>
            <w:tcW w:w="960" w:type="dxa"/>
            <w:noWrap/>
            <w:hideMark/>
          </w:tcPr>
          <w:p w14:paraId="5E67C53F" w14:textId="77777777" w:rsidR="00320898" w:rsidRPr="00320898" w:rsidRDefault="00320898" w:rsidP="00320898">
            <w:r w:rsidRPr="00320898">
              <w:t>2023</w:t>
            </w:r>
          </w:p>
        </w:tc>
        <w:tc>
          <w:tcPr>
            <w:tcW w:w="960" w:type="dxa"/>
            <w:noWrap/>
            <w:hideMark/>
          </w:tcPr>
          <w:p w14:paraId="4E06DA14" w14:textId="77777777" w:rsidR="00320898" w:rsidRPr="00320898" w:rsidRDefault="00320898" w:rsidP="00320898">
            <w:r w:rsidRPr="00320898">
              <w:t>2024</w:t>
            </w:r>
          </w:p>
        </w:tc>
        <w:tc>
          <w:tcPr>
            <w:tcW w:w="960" w:type="dxa"/>
            <w:noWrap/>
            <w:hideMark/>
          </w:tcPr>
          <w:p w14:paraId="77E90316" w14:textId="77777777" w:rsidR="00320898" w:rsidRPr="00320898" w:rsidRDefault="00320898" w:rsidP="00320898">
            <w:r w:rsidRPr="00320898">
              <w:t>2025</w:t>
            </w:r>
          </w:p>
        </w:tc>
      </w:tr>
      <w:tr w:rsidR="00320898" w:rsidRPr="00320898" w14:paraId="669D3C31" w14:textId="77777777" w:rsidTr="00320898">
        <w:trPr>
          <w:trHeight w:val="300"/>
        </w:trPr>
        <w:tc>
          <w:tcPr>
            <w:tcW w:w="1720" w:type="dxa"/>
            <w:noWrap/>
            <w:hideMark/>
          </w:tcPr>
          <w:p w14:paraId="41B7F1D9" w14:textId="2D28B79C" w:rsidR="00320898" w:rsidRPr="00320898" w:rsidRDefault="00320898">
            <w:r w:rsidRPr="00320898">
              <w:t>Opbrengsten</w:t>
            </w:r>
          </w:p>
        </w:tc>
        <w:tc>
          <w:tcPr>
            <w:tcW w:w="960" w:type="dxa"/>
            <w:noWrap/>
            <w:hideMark/>
          </w:tcPr>
          <w:p w14:paraId="48C5E54D" w14:textId="77777777" w:rsidR="00320898" w:rsidRPr="00320898" w:rsidRDefault="00320898" w:rsidP="00320898">
            <w:r w:rsidRPr="00320898">
              <w:t>7770</w:t>
            </w:r>
          </w:p>
        </w:tc>
        <w:tc>
          <w:tcPr>
            <w:tcW w:w="960" w:type="dxa"/>
            <w:hideMark/>
          </w:tcPr>
          <w:p w14:paraId="6AFAA226" w14:textId="77777777" w:rsidR="00320898" w:rsidRPr="00320898" w:rsidRDefault="00320898" w:rsidP="00320898">
            <w:r w:rsidRPr="00320898">
              <w:t>7770</w:t>
            </w:r>
          </w:p>
        </w:tc>
        <w:tc>
          <w:tcPr>
            <w:tcW w:w="960" w:type="dxa"/>
            <w:noWrap/>
            <w:hideMark/>
          </w:tcPr>
          <w:p w14:paraId="2C2B6A37" w14:textId="77777777" w:rsidR="00320898" w:rsidRPr="00320898" w:rsidRDefault="00320898" w:rsidP="00320898">
            <w:r w:rsidRPr="00320898">
              <w:t>7770</w:t>
            </w:r>
          </w:p>
        </w:tc>
        <w:tc>
          <w:tcPr>
            <w:tcW w:w="960" w:type="dxa"/>
            <w:noWrap/>
            <w:hideMark/>
          </w:tcPr>
          <w:p w14:paraId="189694BA" w14:textId="77777777" w:rsidR="00320898" w:rsidRPr="00320898" w:rsidRDefault="00320898" w:rsidP="00320898">
            <w:r w:rsidRPr="00320898">
              <w:t>7770</w:t>
            </w:r>
          </w:p>
        </w:tc>
        <w:tc>
          <w:tcPr>
            <w:tcW w:w="960" w:type="dxa"/>
            <w:noWrap/>
            <w:hideMark/>
          </w:tcPr>
          <w:p w14:paraId="63D467C1" w14:textId="77777777" w:rsidR="00320898" w:rsidRPr="00320898" w:rsidRDefault="00320898" w:rsidP="00320898">
            <w:r w:rsidRPr="00320898">
              <w:t>7770</w:t>
            </w:r>
          </w:p>
        </w:tc>
      </w:tr>
      <w:tr w:rsidR="00320898" w:rsidRPr="00320898" w14:paraId="501FDD99" w14:textId="77777777" w:rsidTr="00320898">
        <w:trPr>
          <w:trHeight w:val="300"/>
        </w:trPr>
        <w:tc>
          <w:tcPr>
            <w:tcW w:w="1720" w:type="dxa"/>
            <w:noWrap/>
            <w:hideMark/>
          </w:tcPr>
          <w:p w14:paraId="391AFEEA" w14:textId="64C47696" w:rsidR="00320898" w:rsidRPr="00320898" w:rsidRDefault="00320898">
            <w:r w:rsidRPr="00320898">
              <w:t>Kosten</w:t>
            </w:r>
          </w:p>
        </w:tc>
        <w:tc>
          <w:tcPr>
            <w:tcW w:w="960" w:type="dxa"/>
            <w:noWrap/>
            <w:hideMark/>
          </w:tcPr>
          <w:p w14:paraId="5BB22C0D" w14:textId="77777777" w:rsidR="00320898" w:rsidRPr="00320898" w:rsidRDefault="00320898" w:rsidP="00320898">
            <w:r w:rsidRPr="00320898">
              <w:t>18270</w:t>
            </w:r>
          </w:p>
        </w:tc>
        <w:tc>
          <w:tcPr>
            <w:tcW w:w="960" w:type="dxa"/>
            <w:noWrap/>
            <w:hideMark/>
          </w:tcPr>
          <w:p w14:paraId="5D50CEC7" w14:textId="77777777" w:rsidR="00320898" w:rsidRPr="00320898" w:rsidRDefault="00320898" w:rsidP="00320898">
            <w:r w:rsidRPr="00320898">
              <w:t>1920</w:t>
            </w:r>
          </w:p>
        </w:tc>
        <w:tc>
          <w:tcPr>
            <w:tcW w:w="960" w:type="dxa"/>
            <w:noWrap/>
            <w:hideMark/>
          </w:tcPr>
          <w:p w14:paraId="0019A341" w14:textId="77777777" w:rsidR="00320898" w:rsidRPr="00320898" w:rsidRDefault="00320898" w:rsidP="00320898">
            <w:r w:rsidRPr="00320898">
              <w:t>1920</w:t>
            </w:r>
          </w:p>
        </w:tc>
        <w:tc>
          <w:tcPr>
            <w:tcW w:w="960" w:type="dxa"/>
            <w:noWrap/>
            <w:hideMark/>
          </w:tcPr>
          <w:p w14:paraId="7298AADC" w14:textId="77777777" w:rsidR="00320898" w:rsidRPr="00320898" w:rsidRDefault="00320898" w:rsidP="00320898">
            <w:r w:rsidRPr="00320898">
              <w:t>1920</w:t>
            </w:r>
          </w:p>
        </w:tc>
        <w:tc>
          <w:tcPr>
            <w:tcW w:w="960" w:type="dxa"/>
            <w:noWrap/>
            <w:hideMark/>
          </w:tcPr>
          <w:p w14:paraId="65DFA73E" w14:textId="77777777" w:rsidR="00320898" w:rsidRPr="00320898" w:rsidRDefault="00320898" w:rsidP="00320898">
            <w:r w:rsidRPr="00320898">
              <w:t>1920</w:t>
            </w:r>
          </w:p>
        </w:tc>
      </w:tr>
      <w:tr w:rsidR="00320898" w:rsidRPr="00320898" w14:paraId="69D9E593" w14:textId="77777777" w:rsidTr="00320898">
        <w:trPr>
          <w:trHeight w:val="300"/>
        </w:trPr>
        <w:tc>
          <w:tcPr>
            <w:tcW w:w="1720" w:type="dxa"/>
            <w:noWrap/>
            <w:hideMark/>
          </w:tcPr>
          <w:p w14:paraId="71851BE2" w14:textId="6E127B82" w:rsidR="00320898" w:rsidRPr="00320898" w:rsidRDefault="00320898">
            <w:r w:rsidRPr="00320898">
              <w:t>Winst</w:t>
            </w:r>
          </w:p>
        </w:tc>
        <w:tc>
          <w:tcPr>
            <w:tcW w:w="960" w:type="dxa"/>
            <w:noWrap/>
            <w:hideMark/>
          </w:tcPr>
          <w:p w14:paraId="1A8B9D1F" w14:textId="77777777" w:rsidR="00320898" w:rsidRPr="00320898" w:rsidRDefault="00320898" w:rsidP="00320898">
            <w:r w:rsidRPr="00320898">
              <w:t>-10500</w:t>
            </w:r>
          </w:p>
        </w:tc>
        <w:tc>
          <w:tcPr>
            <w:tcW w:w="960" w:type="dxa"/>
            <w:noWrap/>
            <w:hideMark/>
          </w:tcPr>
          <w:p w14:paraId="79177704" w14:textId="77777777" w:rsidR="00320898" w:rsidRPr="00320898" w:rsidRDefault="00320898" w:rsidP="00320898">
            <w:r w:rsidRPr="00320898">
              <w:t>-4650</w:t>
            </w:r>
          </w:p>
        </w:tc>
        <w:tc>
          <w:tcPr>
            <w:tcW w:w="960" w:type="dxa"/>
            <w:noWrap/>
            <w:hideMark/>
          </w:tcPr>
          <w:p w14:paraId="143DBC9B" w14:textId="77777777" w:rsidR="00320898" w:rsidRPr="00320898" w:rsidRDefault="00320898" w:rsidP="00320898">
            <w:r w:rsidRPr="00320898">
              <w:t>1200</w:t>
            </w:r>
          </w:p>
        </w:tc>
        <w:tc>
          <w:tcPr>
            <w:tcW w:w="960" w:type="dxa"/>
            <w:noWrap/>
            <w:hideMark/>
          </w:tcPr>
          <w:p w14:paraId="1F794C5E" w14:textId="77777777" w:rsidR="00320898" w:rsidRPr="00320898" w:rsidRDefault="00320898" w:rsidP="00320898">
            <w:r w:rsidRPr="00320898">
              <w:t>7050</w:t>
            </w:r>
          </w:p>
        </w:tc>
        <w:tc>
          <w:tcPr>
            <w:tcW w:w="960" w:type="dxa"/>
            <w:noWrap/>
            <w:hideMark/>
          </w:tcPr>
          <w:p w14:paraId="0B73859F" w14:textId="77777777" w:rsidR="00320898" w:rsidRPr="00320898" w:rsidRDefault="00320898" w:rsidP="00320898">
            <w:r w:rsidRPr="00320898">
              <w:t>12900</w:t>
            </w:r>
          </w:p>
        </w:tc>
      </w:tr>
    </w:tbl>
    <w:p w14:paraId="50B5ADC5" w14:textId="4CF51B2F" w:rsidR="00320898" w:rsidRDefault="005B0050">
      <w:r>
        <w:rPr>
          <w:noProof/>
        </w:rPr>
        <w:drawing>
          <wp:inline distT="0" distB="0" distL="0" distR="0" wp14:anchorId="461BEB93" wp14:editId="382941F7">
            <wp:extent cx="4572000" cy="2743200"/>
            <wp:effectExtent l="0" t="0" r="0" b="0"/>
            <wp:docPr id="2" name="Chart 2">
              <a:extLst xmlns:a="http://schemas.openxmlformats.org/drawingml/2006/main">
                <a:ext uri="{FF2B5EF4-FFF2-40B4-BE49-F238E27FC236}">
                  <a16:creationId xmlns:a16="http://schemas.microsoft.com/office/drawing/2014/main" id="{84BFB1A0-6A23-4D1D-9A79-FF5F659E28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sectPr w:rsidR="00320898" w:rsidSect="00023DC2">
      <w:headerReference w:type="default" r:id="rId19"/>
      <w:footnotePr>
        <w:pos w:val="beneathText"/>
      </w:footnotePr>
      <w:pgSz w:w="11906" w:h="16838" w:code="9"/>
      <w:pgMar w:top="2552" w:right="1701" w:bottom="1985" w:left="1616"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7B9F1" w14:textId="77777777" w:rsidR="00E74E0C" w:rsidRDefault="00E74E0C">
      <w:pPr>
        <w:spacing w:line="240" w:lineRule="auto"/>
      </w:pPr>
      <w:r>
        <w:separator/>
      </w:r>
    </w:p>
  </w:endnote>
  <w:endnote w:type="continuationSeparator" w:id="0">
    <w:p w14:paraId="249DB015" w14:textId="77777777" w:rsidR="00E74E0C" w:rsidRDefault="00E74E0C">
      <w:pPr>
        <w:spacing w:line="240" w:lineRule="auto"/>
      </w:pPr>
      <w:r>
        <w:continuationSeparator/>
      </w:r>
    </w:p>
  </w:endnote>
  <w:endnote w:type="continuationNotice" w:id="1">
    <w:p w14:paraId="44FE8006" w14:textId="77777777" w:rsidR="00E74E0C" w:rsidRDefault="00E74E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EndPr/>
    <w:sdtContent>
      <w:p w14:paraId="5E0512F0" w14:textId="365B1312" w:rsidR="00F73C40" w:rsidRDefault="00F73C40" w:rsidP="00F73C40">
        <w:pPr>
          <w:pStyle w:val="Title"/>
          <w:pBdr>
            <w:bottom w:val="none" w:sz="0" w:space="0" w:color="auto"/>
          </w:pBdr>
          <w:jc w:val="right"/>
          <w:rPr>
            <w:caps/>
            <w:color w:val="FFFFFF" w:themeColor="background1"/>
            <w:sz w:val="72"/>
            <w:szCs w:val="72"/>
          </w:rPr>
        </w:pPr>
        <w:r>
          <w:rPr>
            <w:caps/>
            <w:color w:val="FFFFFF" w:themeColor="background1"/>
            <w:sz w:val="72"/>
            <w:szCs w:val="72"/>
          </w:rPr>
          <w:t>Gamotica</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151D6" w14:textId="5B22E66B" w:rsidR="00105973" w:rsidRDefault="00ED5823">
    <w:pPr>
      <w:pStyle w:val="Footer"/>
      <w:tabs>
        <w:tab w:val="left" w:pos="6300"/>
        <w:tab w:val="left" w:pos="7020"/>
      </w:tabs>
      <w:rPr>
        <w:rStyle w:val="PageNumber"/>
      </w:rPr>
    </w:pPr>
    <w:r>
      <w:tab/>
    </w:r>
    <w:r w:rsidR="00105973">
      <w:t xml:space="preserve">Datum: </w:t>
    </w:r>
    <w:r w:rsidR="00105973">
      <w:tab/>
    </w:r>
    <w:r w:rsidR="005B490D">
      <w:t>28-05</w:t>
    </w:r>
    <w:r w:rsidR="00F3423E">
      <w:t>-2021</w:t>
    </w:r>
  </w:p>
  <w:p w14:paraId="3B6D6BEA" w14:textId="61BA8214" w:rsidR="00105973" w:rsidRDefault="00105973">
    <w:pPr>
      <w:pStyle w:val="Footer"/>
      <w:tabs>
        <w:tab w:val="left" w:pos="6300"/>
        <w:tab w:val="left" w:pos="7020"/>
      </w:tabs>
    </w:pPr>
    <w:r>
      <w:rPr>
        <w:rStyle w:val="PageNumber"/>
      </w:rPr>
      <w:tab/>
    </w:r>
    <w:r>
      <w:t xml:space="preserve">Versie: </w:t>
    </w:r>
    <w:r>
      <w:tab/>
    </w:r>
    <w:r w:rsidR="004C48E8">
      <w:t>1.</w:t>
    </w:r>
    <w:r w:rsidR="00665352">
      <w:t>2</w:t>
    </w:r>
  </w:p>
  <w:p w14:paraId="6FD1BC6F" w14:textId="77777777" w:rsidR="00105973" w:rsidRDefault="00105973">
    <w:pPr>
      <w:pStyle w:val="Footer"/>
      <w:tabs>
        <w:tab w:val="left" w:pos="6300"/>
        <w:tab w:val="left" w:pos="7020"/>
      </w:tabs>
    </w:pPr>
  </w:p>
  <w:p w14:paraId="5C36D2A7" w14:textId="77777777" w:rsidR="00105973" w:rsidRDefault="00105973">
    <w:pPr>
      <w:pStyle w:val="Footer"/>
      <w:tabs>
        <w:tab w:val="left" w:pos="6300"/>
        <w:tab w:val="left" w:pos="7020"/>
      </w:tabs>
    </w:pP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E6F2" w14:textId="34A6D03C" w:rsidR="00024D1B" w:rsidRDefault="00105973">
    <w:pPr>
      <w:pStyle w:val="Footer"/>
      <w:tabs>
        <w:tab w:val="left" w:pos="6300"/>
        <w:tab w:val="left" w:pos="7020"/>
      </w:tabs>
      <w:rPr>
        <w:rStyle w:val="PageNumber"/>
      </w:rPr>
    </w:pPr>
    <w:r>
      <w:tab/>
      <w:t xml:space="preserve">Datum: </w:t>
    </w:r>
    <w:r>
      <w:tab/>
    </w:r>
    <w:r w:rsidR="00024D1B">
      <w:t>2</w:t>
    </w:r>
    <w:r w:rsidR="005B490D">
      <w:t>8</w:t>
    </w:r>
    <w:r w:rsidR="00024D1B">
      <w:t>-0</w:t>
    </w:r>
    <w:r w:rsidR="005B490D">
      <w:t>5</w:t>
    </w:r>
    <w:r w:rsidR="00024D1B">
      <w:t>-2021</w:t>
    </w:r>
  </w:p>
  <w:p w14:paraId="3D600CE1" w14:textId="4FB8FD63" w:rsidR="00105973" w:rsidRDefault="00105973">
    <w:pPr>
      <w:pStyle w:val="Footer"/>
      <w:tabs>
        <w:tab w:val="left" w:pos="6300"/>
        <w:tab w:val="left" w:pos="7020"/>
      </w:tabs>
    </w:pPr>
    <w:r>
      <w:rPr>
        <w:rStyle w:val="PageNumber"/>
      </w:rPr>
      <w:tab/>
    </w:r>
    <w:r>
      <w:t xml:space="preserve">Versie: </w:t>
    </w:r>
    <w:r>
      <w:tab/>
    </w:r>
    <w:r w:rsidR="004C48E8">
      <w:t>1.</w:t>
    </w:r>
    <w:r w:rsidR="00BE685F">
      <w:t>2</w:t>
    </w:r>
  </w:p>
  <w:p w14:paraId="28DAE03E" w14:textId="50B62FE6" w:rsidR="00105973" w:rsidRDefault="00105973" w:rsidP="00463321">
    <w:pPr>
      <w:pStyle w:val="Footer"/>
      <w:tabs>
        <w:tab w:val="left" w:pos="6300"/>
        <w:tab w:val="left" w:pos="7020"/>
      </w:tabs>
      <w:jc w:val="right"/>
    </w:pPr>
  </w:p>
  <w:p w14:paraId="6FD96F74" w14:textId="551EDF93" w:rsidR="00105973" w:rsidRDefault="00105973">
    <w:pPr>
      <w:pStyle w:val="Footer"/>
      <w:tabs>
        <w:tab w:val="left" w:pos="6300"/>
        <w:tab w:val="left" w:pos="7020"/>
      </w:tabs>
    </w:pPr>
    <w:r>
      <w:tab/>
    </w:r>
    <w:r>
      <w:tab/>
    </w:r>
    <w:r>
      <w:tab/>
      <w:t xml:space="preserve">Pagina </w:t>
    </w:r>
    <w:r w:rsidR="00023DC2">
      <w:rPr>
        <w:rStyle w:val="PageNumber"/>
      </w:rPr>
      <w:fldChar w:fldCharType="begin"/>
    </w:r>
    <w:r>
      <w:rPr>
        <w:rStyle w:val="PageNumber"/>
      </w:rPr>
      <w:instrText xml:space="preserve"> PAGE </w:instrText>
    </w:r>
    <w:r w:rsidR="00023DC2">
      <w:rPr>
        <w:rStyle w:val="PageNumber"/>
      </w:rPr>
      <w:fldChar w:fldCharType="separate"/>
    </w:r>
    <w:r w:rsidR="00AE69FB">
      <w:rPr>
        <w:rStyle w:val="PageNumber"/>
      </w:rPr>
      <w:t>4</w:t>
    </w:r>
    <w:r w:rsidR="00023DC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E8413" w14:textId="77777777" w:rsidR="00E74E0C" w:rsidRDefault="00E74E0C">
      <w:pPr>
        <w:spacing w:line="240" w:lineRule="auto"/>
      </w:pPr>
      <w:r>
        <w:separator/>
      </w:r>
    </w:p>
  </w:footnote>
  <w:footnote w:type="continuationSeparator" w:id="0">
    <w:p w14:paraId="14B609C1" w14:textId="77777777" w:rsidR="00E74E0C" w:rsidRDefault="00E74E0C">
      <w:pPr>
        <w:spacing w:line="240" w:lineRule="auto"/>
      </w:pPr>
      <w:r>
        <w:continuationSeparator/>
      </w:r>
    </w:p>
  </w:footnote>
  <w:footnote w:type="continuationNotice" w:id="1">
    <w:p w14:paraId="0565A6EB" w14:textId="77777777" w:rsidR="00E74E0C" w:rsidRDefault="00E74E0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1A5383EC" w14:paraId="63FC3D76" w14:textId="77777777" w:rsidTr="1A5383EC">
      <w:tc>
        <w:tcPr>
          <w:tcW w:w="2860" w:type="dxa"/>
        </w:tcPr>
        <w:p w14:paraId="4BAAC92F" w14:textId="27FA7120" w:rsidR="1A5383EC" w:rsidRDefault="1A5383EC" w:rsidP="1A5383EC">
          <w:pPr>
            <w:pStyle w:val="Header"/>
            <w:ind w:left="-115"/>
          </w:pPr>
        </w:p>
      </w:tc>
      <w:tc>
        <w:tcPr>
          <w:tcW w:w="2860" w:type="dxa"/>
        </w:tcPr>
        <w:p w14:paraId="60C43606" w14:textId="039FA84E" w:rsidR="1A5383EC" w:rsidRDefault="1A5383EC" w:rsidP="1A5383EC">
          <w:pPr>
            <w:pStyle w:val="Header"/>
            <w:jc w:val="center"/>
          </w:pPr>
        </w:p>
      </w:tc>
      <w:tc>
        <w:tcPr>
          <w:tcW w:w="2860" w:type="dxa"/>
        </w:tcPr>
        <w:p w14:paraId="33B3C1F0" w14:textId="3FDBC389" w:rsidR="1A5383EC" w:rsidRDefault="1A5383EC" w:rsidP="1A5383EC">
          <w:pPr>
            <w:pStyle w:val="Header"/>
            <w:ind w:right="-115"/>
            <w:jc w:val="right"/>
          </w:pPr>
        </w:p>
      </w:tc>
    </w:tr>
  </w:tbl>
  <w:p w14:paraId="466AA3CC" w14:textId="3C638BCD" w:rsidR="1A5383EC" w:rsidRPr="007C0DCA" w:rsidRDefault="1A5383EC" w:rsidP="00F73C4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5087B" w14:textId="77777777" w:rsidR="00105973" w:rsidRDefault="00E74E0C">
    <w:pPr>
      <w:pStyle w:val="Header"/>
    </w:pPr>
    <w:fldSimple w:instr="TITLE  \* MERGEFORMAT">
      <w:r w:rsidR="005B5FD5">
        <w:t>Business Case</w:t>
      </w:r>
    </w:fldSimple>
  </w:p>
  <w:p w14:paraId="2B131806" w14:textId="7904A02E" w:rsidR="00105973" w:rsidRDefault="007A332C">
    <w:pPr>
      <w:pStyle w:val="Header"/>
    </w:pPr>
    <w:proofErr w:type="spellStart"/>
    <w:r>
      <w:t>Gamotica</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9806A" w14:textId="0DCB59B4" w:rsidR="00105973" w:rsidRDefault="00105973">
    <w:pPr>
      <w:pStyle w:val="Header"/>
    </w:pPr>
  </w:p>
  <w:p w14:paraId="1E403AB3" w14:textId="5679BBF3" w:rsidR="00105973" w:rsidRDefault="007A332C">
    <w:pPr>
      <w:pStyle w:val="Header"/>
    </w:pPr>
    <w:proofErr w:type="spellStart"/>
    <w:r>
      <w:t>Gamotica</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BB7A" w14:textId="77777777" w:rsidR="00105973" w:rsidRDefault="00E74E0C">
    <w:pPr>
      <w:pStyle w:val="Header"/>
      <w:ind w:left="0"/>
    </w:pPr>
    <w:fldSimple w:instr="TITLE  \* MERGEFORMAT">
      <w:r w:rsidR="005B5FD5">
        <w:t>Business Case</w:t>
      </w:r>
    </w:fldSimple>
  </w:p>
  <w:p w14:paraId="5153F0B7" w14:textId="6F49F6E8" w:rsidR="00105973" w:rsidRDefault="007A332C">
    <w:pPr>
      <w:pStyle w:val="Header"/>
      <w:ind w:left="0"/>
    </w:pPr>
    <w:proofErr w:type="spellStart"/>
    <w:r>
      <w:t>Gamotica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6E0F546"/>
    <w:lvl w:ilvl="0">
      <w:start w:val="1"/>
      <w:numFmt w:val="decimal"/>
      <w:pStyle w:val="ListNumber"/>
      <w:lvlText w:val="%1."/>
      <w:lvlJc w:val="left"/>
      <w:pPr>
        <w:tabs>
          <w:tab w:val="num" w:pos="360"/>
        </w:tabs>
        <w:ind w:left="360" w:hanging="360"/>
      </w:pPr>
    </w:lvl>
  </w:abstractNum>
  <w:abstractNum w:abstractNumId="1" w15:restartNumberingAfterBreak="0">
    <w:nsid w:val="0EAC1208"/>
    <w:multiLevelType w:val="multilevel"/>
    <w:tmpl w:val="F2C05F9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lvlRestart w:val="0"/>
      <w:pStyle w:val="Heading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
  </w:num>
  <w:num w:numId="4">
    <w:abstractNumId w:val="1"/>
  </w:num>
  <w:num w:numId="5">
    <w:abstractNumId w:val="1"/>
  </w:num>
  <w:num w:numId="6">
    <w:abstractNumId w:val="1"/>
  </w:num>
  <w:num w:numId="7">
    <w:abstractNumId w:val="3"/>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hdrShapeDefaults>
    <o:shapedefaults v:ext="edit" spidmax="4097"/>
  </w:hdrShapeDefaults>
  <w:footnotePr>
    <w:pos w:val="beneathText"/>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191519"/>
    <w:rsid w:val="000004FC"/>
    <w:rsid w:val="0000063F"/>
    <w:rsid w:val="00000797"/>
    <w:rsid w:val="00001B69"/>
    <w:rsid w:val="00001BA3"/>
    <w:rsid w:val="00002779"/>
    <w:rsid w:val="00002BCC"/>
    <w:rsid w:val="00002FEA"/>
    <w:rsid w:val="00003214"/>
    <w:rsid w:val="00003380"/>
    <w:rsid w:val="00004776"/>
    <w:rsid w:val="000070EA"/>
    <w:rsid w:val="000076EC"/>
    <w:rsid w:val="000109FF"/>
    <w:rsid w:val="00010C9C"/>
    <w:rsid w:val="00011FAD"/>
    <w:rsid w:val="000128E2"/>
    <w:rsid w:val="00012C0F"/>
    <w:rsid w:val="000140B8"/>
    <w:rsid w:val="0001466F"/>
    <w:rsid w:val="000149F2"/>
    <w:rsid w:val="00015B34"/>
    <w:rsid w:val="00016C0B"/>
    <w:rsid w:val="00016FDF"/>
    <w:rsid w:val="00017017"/>
    <w:rsid w:val="000179F7"/>
    <w:rsid w:val="000204E0"/>
    <w:rsid w:val="0002097E"/>
    <w:rsid w:val="00021032"/>
    <w:rsid w:val="000212EB"/>
    <w:rsid w:val="0002336D"/>
    <w:rsid w:val="000235A8"/>
    <w:rsid w:val="0002373E"/>
    <w:rsid w:val="000238A1"/>
    <w:rsid w:val="00023D89"/>
    <w:rsid w:val="00023DC2"/>
    <w:rsid w:val="0002417F"/>
    <w:rsid w:val="000241BF"/>
    <w:rsid w:val="00024531"/>
    <w:rsid w:val="00024758"/>
    <w:rsid w:val="000249AA"/>
    <w:rsid w:val="00024D1B"/>
    <w:rsid w:val="00024EC4"/>
    <w:rsid w:val="00025F16"/>
    <w:rsid w:val="000267E3"/>
    <w:rsid w:val="00027554"/>
    <w:rsid w:val="00027A74"/>
    <w:rsid w:val="00027BE3"/>
    <w:rsid w:val="00030098"/>
    <w:rsid w:val="00030202"/>
    <w:rsid w:val="000305E7"/>
    <w:rsid w:val="00031122"/>
    <w:rsid w:val="00032150"/>
    <w:rsid w:val="000322A8"/>
    <w:rsid w:val="00032BAF"/>
    <w:rsid w:val="00033069"/>
    <w:rsid w:val="0003331F"/>
    <w:rsid w:val="00033375"/>
    <w:rsid w:val="000338E6"/>
    <w:rsid w:val="000339CC"/>
    <w:rsid w:val="00033A2A"/>
    <w:rsid w:val="00033C9F"/>
    <w:rsid w:val="00034818"/>
    <w:rsid w:val="00035373"/>
    <w:rsid w:val="000374BA"/>
    <w:rsid w:val="00037766"/>
    <w:rsid w:val="0004027B"/>
    <w:rsid w:val="00040496"/>
    <w:rsid w:val="0004166C"/>
    <w:rsid w:val="000446AD"/>
    <w:rsid w:val="0004472D"/>
    <w:rsid w:val="00044DDC"/>
    <w:rsid w:val="00045A9C"/>
    <w:rsid w:val="0004673E"/>
    <w:rsid w:val="00046872"/>
    <w:rsid w:val="00047454"/>
    <w:rsid w:val="0005015D"/>
    <w:rsid w:val="000512B2"/>
    <w:rsid w:val="0005140D"/>
    <w:rsid w:val="00051980"/>
    <w:rsid w:val="00051A69"/>
    <w:rsid w:val="0005270F"/>
    <w:rsid w:val="000536E2"/>
    <w:rsid w:val="00053C19"/>
    <w:rsid w:val="000550A0"/>
    <w:rsid w:val="00055189"/>
    <w:rsid w:val="000555E6"/>
    <w:rsid w:val="00055A19"/>
    <w:rsid w:val="00055C41"/>
    <w:rsid w:val="000566D1"/>
    <w:rsid w:val="00056F22"/>
    <w:rsid w:val="000577F5"/>
    <w:rsid w:val="00057E29"/>
    <w:rsid w:val="00060380"/>
    <w:rsid w:val="00060A10"/>
    <w:rsid w:val="00060F00"/>
    <w:rsid w:val="000617BD"/>
    <w:rsid w:val="00061EE7"/>
    <w:rsid w:val="000629B6"/>
    <w:rsid w:val="000632A3"/>
    <w:rsid w:val="0006333D"/>
    <w:rsid w:val="0006389A"/>
    <w:rsid w:val="00063998"/>
    <w:rsid w:val="00063A5E"/>
    <w:rsid w:val="00063CD5"/>
    <w:rsid w:val="000649F1"/>
    <w:rsid w:val="00064AC1"/>
    <w:rsid w:val="00065AFA"/>
    <w:rsid w:val="00066F37"/>
    <w:rsid w:val="000672FD"/>
    <w:rsid w:val="00067F56"/>
    <w:rsid w:val="00067FF6"/>
    <w:rsid w:val="00070B3C"/>
    <w:rsid w:val="00070D3E"/>
    <w:rsid w:val="00070D71"/>
    <w:rsid w:val="00072DC8"/>
    <w:rsid w:val="000731E2"/>
    <w:rsid w:val="00073265"/>
    <w:rsid w:val="00073C81"/>
    <w:rsid w:val="000742C9"/>
    <w:rsid w:val="00074739"/>
    <w:rsid w:val="00075D71"/>
    <w:rsid w:val="00076253"/>
    <w:rsid w:val="000771E5"/>
    <w:rsid w:val="0007765F"/>
    <w:rsid w:val="00077D62"/>
    <w:rsid w:val="000801B8"/>
    <w:rsid w:val="00080A14"/>
    <w:rsid w:val="00080D83"/>
    <w:rsid w:val="00081484"/>
    <w:rsid w:val="00081555"/>
    <w:rsid w:val="0008175D"/>
    <w:rsid w:val="000829D8"/>
    <w:rsid w:val="00082F5A"/>
    <w:rsid w:val="0008301C"/>
    <w:rsid w:val="0008301D"/>
    <w:rsid w:val="00084291"/>
    <w:rsid w:val="00084695"/>
    <w:rsid w:val="00084D79"/>
    <w:rsid w:val="00084FFE"/>
    <w:rsid w:val="00085AA0"/>
    <w:rsid w:val="00085CEF"/>
    <w:rsid w:val="00086347"/>
    <w:rsid w:val="000869A9"/>
    <w:rsid w:val="00086F5D"/>
    <w:rsid w:val="00087141"/>
    <w:rsid w:val="0008720C"/>
    <w:rsid w:val="0008725C"/>
    <w:rsid w:val="00087431"/>
    <w:rsid w:val="00090A4B"/>
    <w:rsid w:val="00090C89"/>
    <w:rsid w:val="00091AC1"/>
    <w:rsid w:val="000927CA"/>
    <w:rsid w:val="000931E5"/>
    <w:rsid w:val="00093571"/>
    <w:rsid w:val="0009401E"/>
    <w:rsid w:val="00094C43"/>
    <w:rsid w:val="000953D9"/>
    <w:rsid w:val="00096361"/>
    <w:rsid w:val="00096685"/>
    <w:rsid w:val="00097165"/>
    <w:rsid w:val="00097655"/>
    <w:rsid w:val="0009784A"/>
    <w:rsid w:val="00097A88"/>
    <w:rsid w:val="00097C7E"/>
    <w:rsid w:val="000A00B0"/>
    <w:rsid w:val="000A00E4"/>
    <w:rsid w:val="000A0F1C"/>
    <w:rsid w:val="000A1AF4"/>
    <w:rsid w:val="000A1D4A"/>
    <w:rsid w:val="000A38F4"/>
    <w:rsid w:val="000A4042"/>
    <w:rsid w:val="000A43BE"/>
    <w:rsid w:val="000A4EFB"/>
    <w:rsid w:val="000A52D5"/>
    <w:rsid w:val="000A55C5"/>
    <w:rsid w:val="000A5A09"/>
    <w:rsid w:val="000A5CF7"/>
    <w:rsid w:val="000A7500"/>
    <w:rsid w:val="000B1507"/>
    <w:rsid w:val="000B1FD0"/>
    <w:rsid w:val="000B27DF"/>
    <w:rsid w:val="000B2AEE"/>
    <w:rsid w:val="000B2DF1"/>
    <w:rsid w:val="000B3520"/>
    <w:rsid w:val="000B3A2B"/>
    <w:rsid w:val="000B3F88"/>
    <w:rsid w:val="000B4E90"/>
    <w:rsid w:val="000B4EBF"/>
    <w:rsid w:val="000B55F1"/>
    <w:rsid w:val="000B6395"/>
    <w:rsid w:val="000B64D1"/>
    <w:rsid w:val="000B65DF"/>
    <w:rsid w:val="000B7CF8"/>
    <w:rsid w:val="000C059A"/>
    <w:rsid w:val="000C0828"/>
    <w:rsid w:val="000C22D0"/>
    <w:rsid w:val="000C2427"/>
    <w:rsid w:val="000C2F0B"/>
    <w:rsid w:val="000C327E"/>
    <w:rsid w:val="000C3C93"/>
    <w:rsid w:val="000C4A28"/>
    <w:rsid w:val="000C53C9"/>
    <w:rsid w:val="000C5879"/>
    <w:rsid w:val="000C6265"/>
    <w:rsid w:val="000C672F"/>
    <w:rsid w:val="000C681E"/>
    <w:rsid w:val="000C6A3A"/>
    <w:rsid w:val="000C7594"/>
    <w:rsid w:val="000C765B"/>
    <w:rsid w:val="000C78B3"/>
    <w:rsid w:val="000C7CB6"/>
    <w:rsid w:val="000D00B4"/>
    <w:rsid w:val="000D1CA8"/>
    <w:rsid w:val="000D1FB4"/>
    <w:rsid w:val="000D226C"/>
    <w:rsid w:val="000D3046"/>
    <w:rsid w:val="000D3B41"/>
    <w:rsid w:val="000D4CE8"/>
    <w:rsid w:val="000D4F28"/>
    <w:rsid w:val="000D5311"/>
    <w:rsid w:val="000D58D0"/>
    <w:rsid w:val="000D660C"/>
    <w:rsid w:val="000D689E"/>
    <w:rsid w:val="000D79BD"/>
    <w:rsid w:val="000D7C68"/>
    <w:rsid w:val="000D7C84"/>
    <w:rsid w:val="000E1447"/>
    <w:rsid w:val="000E2178"/>
    <w:rsid w:val="000E2339"/>
    <w:rsid w:val="000E25D5"/>
    <w:rsid w:val="000E3A8B"/>
    <w:rsid w:val="000E3C3D"/>
    <w:rsid w:val="000E4101"/>
    <w:rsid w:val="000E41D4"/>
    <w:rsid w:val="000E52DF"/>
    <w:rsid w:val="000E5807"/>
    <w:rsid w:val="000E5823"/>
    <w:rsid w:val="000E5AD2"/>
    <w:rsid w:val="000E5C40"/>
    <w:rsid w:val="000E608C"/>
    <w:rsid w:val="000E6B63"/>
    <w:rsid w:val="000E6EE8"/>
    <w:rsid w:val="000E7CF5"/>
    <w:rsid w:val="000F0491"/>
    <w:rsid w:val="000F076B"/>
    <w:rsid w:val="000F0798"/>
    <w:rsid w:val="000F0825"/>
    <w:rsid w:val="000F09D3"/>
    <w:rsid w:val="000F0DBF"/>
    <w:rsid w:val="000F2109"/>
    <w:rsid w:val="000F24F6"/>
    <w:rsid w:val="000F2C9F"/>
    <w:rsid w:val="000F3669"/>
    <w:rsid w:val="000F41C1"/>
    <w:rsid w:val="000F48B7"/>
    <w:rsid w:val="000F53D4"/>
    <w:rsid w:val="000F58E2"/>
    <w:rsid w:val="000F5A0D"/>
    <w:rsid w:val="000F5CB5"/>
    <w:rsid w:val="000F642C"/>
    <w:rsid w:val="000F794F"/>
    <w:rsid w:val="000F7B7A"/>
    <w:rsid w:val="000F7E0C"/>
    <w:rsid w:val="001006BE"/>
    <w:rsid w:val="00101942"/>
    <w:rsid w:val="00101BB4"/>
    <w:rsid w:val="00102A6B"/>
    <w:rsid w:val="00102DED"/>
    <w:rsid w:val="00102F70"/>
    <w:rsid w:val="00103E3D"/>
    <w:rsid w:val="00105010"/>
    <w:rsid w:val="00105973"/>
    <w:rsid w:val="00105ACC"/>
    <w:rsid w:val="001070B3"/>
    <w:rsid w:val="00107640"/>
    <w:rsid w:val="00107BCE"/>
    <w:rsid w:val="001106E3"/>
    <w:rsid w:val="001109D9"/>
    <w:rsid w:val="00110A04"/>
    <w:rsid w:val="00110A05"/>
    <w:rsid w:val="00110E2D"/>
    <w:rsid w:val="00111410"/>
    <w:rsid w:val="00111446"/>
    <w:rsid w:val="00111527"/>
    <w:rsid w:val="0011213F"/>
    <w:rsid w:val="00112421"/>
    <w:rsid w:val="0011253C"/>
    <w:rsid w:val="001129B5"/>
    <w:rsid w:val="00114A4F"/>
    <w:rsid w:val="00114DC3"/>
    <w:rsid w:val="00115227"/>
    <w:rsid w:val="0011535B"/>
    <w:rsid w:val="001158AC"/>
    <w:rsid w:val="00117382"/>
    <w:rsid w:val="001173FB"/>
    <w:rsid w:val="001174C1"/>
    <w:rsid w:val="00117864"/>
    <w:rsid w:val="00117DDA"/>
    <w:rsid w:val="00117EDF"/>
    <w:rsid w:val="00120219"/>
    <w:rsid w:val="0012090E"/>
    <w:rsid w:val="00120AA1"/>
    <w:rsid w:val="00120C96"/>
    <w:rsid w:val="00121E2F"/>
    <w:rsid w:val="001227B0"/>
    <w:rsid w:val="0012341B"/>
    <w:rsid w:val="00123D5B"/>
    <w:rsid w:val="00123E03"/>
    <w:rsid w:val="001248B0"/>
    <w:rsid w:val="00124AE6"/>
    <w:rsid w:val="0012677D"/>
    <w:rsid w:val="001268B0"/>
    <w:rsid w:val="0012736A"/>
    <w:rsid w:val="00127547"/>
    <w:rsid w:val="00127C38"/>
    <w:rsid w:val="00127E76"/>
    <w:rsid w:val="00131C9E"/>
    <w:rsid w:val="001327CC"/>
    <w:rsid w:val="0013297C"/>
    <w:rsid w:val="00132B57"/>
    <w:rsid w:val="00132F9B"/>
    <w:rsid w:val="001344EC"/>
    <w:rsid w:val="001350C2"/>
    <w:rsid w:val="00136776"/>
    <w:rsid w:val="00137460"/>
    <w:rsid w:val="00137663"/>
    <w:rsid w:val="00137C18"/>
    <w:rsid w:val="00137EF9"/>
    <w:rsid w:val="00140707"/>
    <w:rsid w:val="00140B11"/>
    <w:rsid w:val="00140C4C"/>
    <w:rsid w:val="00140F30"/>
    <w:rsid w:val="00140FD3"/>
    <w:rsid w:val="001429CA"/>
    <w:rsid w:val="00144003"/>
    <w:rsid w:val="00145D5E"/>
    <w:rsid w:val="001470E5"/>
    <w:rsid w:val="001472F5"/>
    <w:rsid w:val="00150D12"/>
    <w:rsid w:val="00150D19"/>
    <w:rsid w:val="00150EBA"/>
    <w:rsid w:val="001515C4"/>
    <w:rsid w:val="001523DD"/>
    <w:rsid w:val="001535BF"/>
    <w:rsid w:val="0015377D"/>
    <w:rsid w:val="00153FA6"/>
    <w:rsid w:val="0015446D"/>
    <w:rsid w:val="00154568"/>
    <w:rsid w:val="00155087"/>
    <w:rsid w:val="001554D9"/>
    <w:rsid w:val="00155632"/>
    <w:rsid w:val="00155CC1"/>
    <w:rsid w:val="001564CB"/>
    <w:rsid w:val="00156C06"/>
    <w:rsid w:val="00156F44"/>
    <w:rsid w:val="00160385"/>
    <w:rsid w:val="001605C7"/>
    <w:rsid w:val="001605D7"/>
    <w:rsid w:val="001612E5"/>
    <w:rsid w:val="0016155A"/>
    <w:rsid w:val="00162FD5"/>
    <w:rsid w:val="001633E5"/>
    <w:rsid w:val="00163522"/>
    <w:rsid w:val="00163CC3"/>
    <w:rsid w:val="00164590"/>
    <w:rsid w:val="00164FE8"/>
    <w:rsid w:val="0016590C"/>
    <w:rsid w:val="001663B0"/>
    <w:rsid w:val="00166838"/>
    <w:rsid w:val="00166DDC"/>
    <w:rsid w:val="00166F2C"/>
    <w:rsid w:val="00167778"/>
    <w:rsid w:val="00167CF7"/>
    <w:rsid w:val="001704FD"/>
    <w:rsid w:val="00170CB7"/>
    <w:rsid w:val="0017155D"/>
    <w:rsid w:val="00171BD6"/>
    <w:rsid w:val="00171CC6"/>
    <w:rsid w:val="00172573"/>
    <w:rsid w:val="001733B6"/>
    <w:rsid w:val="001758B5"/>
    <w:rsid w:val="001760A4"/>
    <w:rsid w:val="00176B8A"/>
    <w:rsid w:val="00176E65"/>
    <w:rsid w:val="001774E7"/>
    <w:rsid w:val="00177EE3"/>
    <w:rsid w:val="00180BEA"/>
    <w:rsid w:val="00180D16"/>
    <w:rsid w:val="00180D3A"/>
    <w:rsid w:val="00181582"/>
    <w:rsid w:val="00181BD1"/>
    <w:rsid w:val="00181C58"/>
    <w:rsid w:val="00181CBA"/>
    <w:rsid w:val="00181DBF"/>
    <w:rsid w:val="00181EB4"/>
    <w:rsid w:val="00183269"/>
    <w:rsid w:val="001849E3"/>
    <w:rsid w:val="00184B23"/>
    <w:rsid w:val="00186882"/>
    <w:rsid w:val="00186A66"/>
    <w:rsid w:val="00186B99"/>
    <w:rsid w:val="00187B29"/>
    <w:rsid w:val="00190B20"/>
    <w:rsid w:val="00191519"/>
    <w:rsid w:val="00191819"/>
    <w:rsid w:val="0019194B"/>
    <w:rsid w:val="0019298B"/>
    <w:rsid w:val="00193F31"/>
    <w:rsid w:val="001943E3"/>
    <w:rsid w:val="001947AA"/>
    <w:rsid w:val="001947CB"/>
    <w:rsid w:val="00194FAA"/>
    <w:rsid w:val="001951D2"/>
    <w:rsid w:val="001961A7"/>
    <w:rsid w:val="00196DC8"/>
    <w:rsid w:val="001979AD"/>
    <w:rsid w:val="001A0791"/>
    <w:rsid w:val="001A079A"/>
    <w:rsid w:val="001A0A56"/>
    <w:rsid w:val="001A129C"/>
    <w:rsid w:val="001A1989"/>
    <w:rsid w:val="001A1F4C"/>
    <w:rsid w:val="001A24A1"/>
    <w:rsid w:val="001A4D23"/>
    <w:rsid w:val="001A5741"/>
    <w:rsid w:val="001A6726"/>
    <w:rsid w:val="001A69B9"/>
    <w:rsid w:val="001A6F56"/>
    <w:rsid w:val="001A739A"/>
    <w:rsid w:val="001A7E52"/>
    <w:rsid w:val="001B07BC"/>
    <w:rsid w:val="001B1229"/>
    <w:rsid w:val="001B149D"/>
    <w:rsid w:val="001B14E8"/>
    <w:rsid w:val="001B244A"/>
    <w:rsid w:val="001B4AFB"/>
    <w:rsid w:val="001B5174"/>
    <w:rsid w:val="001B5343"/>
    <w:rsid w:val="001B53C6"/>
    <w:rsid w:val="001B5879"/>
    <w:rsid w:val="001B59C8"/>
    <w:rsid w:val="001B5A1E"/>
    <w:rsid w:val="001B5B0F"/>
    <w:rsid w:val="001B61BF"/>
    <w:rsid w:val="001B6248"/>
    <w:rsid w:val="001B7151"/>
    <w:rsid w:val="001C0CD5"/>
    <w:rsid w:val="001C0DC1"/>
    <w:rsid w:val="001C0DCD"/>
    <w:rsid w:val="001C1862"/>
    <w:rsid w:val="001C1D0C"/>
    <w:rsid w:val="001C1D47"/>
    <w:rsid w:val="001C32EF"/>
    <w:rsid w:val="001C32FD"/>
    <w:rsid w:val="001C3A2B"/>
    <w:rsid w:val="001C3B3F"/>
    <w:rsid w:val="001C4113"/>
    <w:rsid w:val="001C4173"/>
    <w:rsid w:val="001C4783"/>
    <w:rsid w:val="001C488A"/>
    <w:rsid w:val="001C5854"/>
    <w:rsid w:val="001C5CA5"/>
    <w:rsid w:val="001C7396"/>
    <w:rsid w:val="001D1506"/>
    <w:rsid w:val="001D2A3F"/>
    <w:rsid w:val="001D368C"/>
    <w:rsid w:val="001D3775"/>
    <w:rsid w:val="001D387D"/>
    <w:rsid w:val="001D3C97"/>
    <w:rsid w:val="001D3F46"/>
    <w:rsid w:val="001D4031"/>
    <w:rsid w:val="001D4086"/>
    <w:rsid w:val="001D50D4"/>
    <w:rsid w:val="001D5143"/>
    <w:rsid w:val="001D5A67"/>
    <w:rsid w:val="001D64D6"/>
    <w:rsid w:val="001D6947"/>
    <w:rsid w:val="001D6E15"/>
    <w:rsid w:val="001D6E8D"/>
    <w:rsid w:val="001D7DA3"/>
    <w:rsid w:val="001E0299"/>
    <w:rsid w:val="001E04F2"/>
    <w:rsid w:val="001E06F2"/>
    <w:rsid w:val="001E119C"/>
    <w:rsid w:val="001E20B9"/>
    <w:rsid w:val="001E2516"/>
    <w:rsid w:val="001E39AA"/>
    <w:rsid w:val="001E3D68"/>
    <w:rsid w:val="001E430A"/>
    <w:rsid w:val="001E4372"/>
    <w:rsid w:val="001E4501"/>
    <w:rsid w:val="001E5EBA"/>
    <w:rsid w:val="001E64BF"/>
    <w:rsid w:val="001E76D0"/>
    <w:rsid w:val="001F00CC"/>
    <w:rsid w:val="001F0778"/>
    <w:rsid w:val="001F0E74"/>
    <w:rsid w:val="001F11C5"/>
    <w:rsid w:val="001F1EE7"/>
    <w:rsid w:val="001F25E8"/>
    <w:rsid w:val="001F2B39"/>
    <w:rsid w:val="001F365A"/>
    <w:rsid w:val="001F45D4"/>
    <w:rsid w:val="001F471D"/>
    <w:rsid w:val="001F4CC1"/>
    <w:rsid w:val="001F4D38"/>
    <w:rsid w:val="001F5741"/>
    <w:rsid w:val="001F664E"/>
    <w:rsid w:val="001F67F5"/>
    <w:rsid w:val="001F6E8C"/>
    <w:rsid w:val="001F7528"/>
    <w:rsid w:val="001F768C"/>
    <w:rsid w:val="00201927"/>
    <w:rsid w:val="002025D4"/>
    <w:rsid w:val="00202B61"/>
    <w:rsid w:val="00203945"/>
    <w:rsid w:val="002040D1"/>
    <w:rsid w:val="00204139"/>
    <w:rsid w:val="00204A66"/>
    <w:rsid w:val="00206B32"/>
    <w:rsid w:val="00206F2C"/>
    <w:rsid w:val="002077D9"/>
    <w:rsid w:val="00207B12"/>
    <w:rsid w:val="00207C90"/>
    <w:rsid w:val="0021088B"/>
    <w:rsid w:val="00210F77"/>
    <w:rsid w:val="00211441"/>
    <w:rsid w:val="00211630"/>
    <w:rsid w:val="00211EB5"/>
    <w:rsid w:val="00212048"/>
    <w:rsid w:val="00212304"/>
    <w:rsid w:val="00212C20"/>
    <w:rsid w:val="00212DE8"/>
    <w:rsid w:val="002130F4"/>
    <w:rsid w:val="002135EE"/>
    <w:rsid w:val="00213C0E"/>
    <w:rsid w:val="00213F85"/>
    <w:rsid w:val="002144B6"/>
    <w:rsid w:val="00215A1D"/>
    <w:rsid w:val="00215E6D"/>
    <w:rsid w:val="00215F70"/>
    <w:rsid w:val="00221706"/>
    <w:rsid w:val="0022197C"/>
    <w:rsid w:val="0022211A"/>
    <w:rsid w:val="00222279"/>
    <w:rsid w:val="00222319"/>
    <w:rsid w:val="002226D7"/>
    <w:rsid w:val="002226E5"/>
    <w:rsid w:val="0022318E"/>
    <w:rsid w:val="00223236"/>
    <w:rsid w:val="0022395C"/>
    <w:rsid w:val="002250B7"/>
    <w:rsid w:val="00230ACD"/>
    <w:rsid w:val="00231132"/>
    <w:rsid w:val="002316EA"/>
    <w:rsid w:val="00231D07"/>
    <w:rsid w:val="002320A9"/>
    <w:rsid w:val="00233314"/>
    <w:rsid w:val="00233FCD"/>
    <w:rsid w:val="002341FF"/>
    <w:rsid w:val="00234479"/>
    <w:rsid w:val="00234663"/>
    <w:rsid w:val="00237A9B"/>
    <w:rsid w:val="00241328"/>
    <w:rsid w:val="00242497"/>
    <w:rsid w:val="002431C7"/>
    <w:rsid w:val="00243991"/>
    <w:rsid w:val="002439A8"/>
    <w:rsid w:val="00243B05"/>
    <w:rsid w:val="00243DB1"/>
    <w:rsid w:val="00244728"/>
    <w:rsid w:val="002454FC"/>
    <w:rsid w:val="00245F67"/>
    <w:rsid w:val="00246817"/>
    <w:rsid w:val="002501DA"/>
    <w:rsid w:val="0025059C"/>
    <w:rsid w:val="002506FE"/>
    <w:rsid w:val="00250BFF"/>
    <w:rsid w:val="00251101"/>
    <w:rsid w:val="00252543"/>
    <w:rsid w:val="00252609"/>
    <w:rsid w:val="00252DB5"/>
    <w:rsid w:val="002535EB"/>
    <w:rsid w:val="0025368D"/>
    <w:rsid w:val="00253A78"/>
    <w:rsid w:val="002545AE"/>
    <w:rsid w:val="00254779"/>
    <w:rsid w:val="00254B05"/>
    <w:rsid w:val="00254D4C"/>
    <w:rsid w:val="00255925"/>
    <w:rsid w:val="00256321"/>
    <w:rsid w:val="0025722F"/>
    <w:rsid w:val="0025751A"/>
    <w:rsid w:val="00257A1D"/>
    <w:rsid w:val="00260653"/>
    <w:rsid w:val="002606A0"/>
    <w:rsid w:val="002606C3"/>
    <w:rsid w:val="00260C15"/>
    <w:rsid w:val="00261A28"/>
    <w:rsid w:val="002625EE"/>
    <w:rsid w:val="00262625"/>
    <w:rsid w:val="00262712"/>
    <w:rsid w:val="00262ED5"/>
    <w:rsid w:val="0026333D"/>
    <w:rsid w:val="00263A98"/>
    <w:rsid w:val="00263AE7"/>
    <w:rsid w:val="00263B86"/>
    <w:rsid w:val="00263EC9"/>
    <w:rsid w:val="002640ED"/>
    <w:rsid w:val="002642BF"/>
    <w:rsid w:val="00264377"/>
    <w:rsid w:val="00264C6E"/>
    <w:rsid w:val="00265794"/>
    <w:rsid w:val="00265851"/>
    <w:rsid w:val="00265C88"/>
    <w:rsid w:val="00266ED8"/>
    <w:rsid w:val="002670E1"/>
    <w:rsid w:val="00267399"/>
    <w:rsid w:val="002674FE"/>
    <w:rsid w:val="00267BF3"/>
    <w:rsid w:val="00267DBE"/>
    <w:rsid w:val="002702B8"/>
    <w:rsid w:val="002703B0"/>
    <w:rsid w:val="002725A4"/>
    <w:rsid w:val="002725F7"/>
    <w:rsid w:val="00272AD1"/>
    <w:rsid w:val="00272B87"/>
    <w:rsid w:val="00273E79"/>
    <w:rsid w:val="00273EA0"/>
    <w:rsid w:val="002741F3"/>
    <w:rsid w:val="002747A9"/>
    <w:rsid w:val="002749E4"/>
    <w:rsid w:val="0027504D"/>
    <w:rsid w:val="002751A1"/>
    <w:rsid w:val="002753D6"/>
    <w:rsid w:val="002757E4"/>
    <w:rsid w:val="00275C7B"/>
    <w:rsid w:val="002768DE"/>
    <w:rsid w:val="00276C92"/>
    <w:rsid w:val="002801D8"/>
    <w:rsid w:val="00280511"/>
    <w:rsid w:val="00281B27"/>
    <w:rsid w:val="00281D09"/>
    <w:rsid w:val="00282118"/>
    <w:rsid w:val="002822A1"/>
    <w:rsid w:val="002826CF"/>
    <w:rsid w:val="00282AD2"/>
    <w:rsid w:val="00283664"/>
    <w:rsid w:val="00283C50"/>
    <w:rsid w:val="002840FE"/>
    <w:rsid w:val="002842E5"/>
    <w:rsid w:val="0028602A"/>
    <w:rsid w:val="002863AC"/>
    <w:rsid w:val="00286B52"/>
    <w:rsid w:val="0028710D"/>
    <w:rsid w:val="00287379"/>
    <w:rsid w:val="002877C6"/>
    <w:rsid w:val="00290179"/>
    <w:rsid w:val="00290FEA"/>
    <w:rsid w:val="00291663"/>
    <w:rsid w:val="00292912"/>
    <w:rsid w:val="00293EA1"/>
    <w:rsid w:val="00293EFB"/>
    <w:rsid w:val="002944DF"/>
    <w:rsid w:val="00294803"/>
    <w:rsid w:val="00294B27"/>
    <w:rsid w:val="00295036"/>
    <w:rsid w:val="002950FB"/>
    <w:rsid w:val="00295A79"/>
    <w:rsid w:val="00296A58"/>
    <w:rsid w:val="00296AB9"/>
    <w:rsid w:val="00297900"/>
    <w:rsid w:val="002979F8"/>
    <w:rsid w:val="00297F03"/>
    <w:rsid w:val="00297F2E"/>
    <w:rsid w:val="002A0794"/>
    <w:rsid w:val="002A08F1"/>
    <w:rsid w:val="002A1711"/>
    <w:rsid w:val="002A1B16"/>
    <w:rsid w:val="002A42D5"/>
    <w:rsid w:val="002A4496"/>
    <w:rsid w:val="002A4E99"/>
    <w:rsid w:val="002A6107"/>
    <w:rsid w:val="002A63ED"/>
    <w:rsid w:val="002A666A"/>
    <w:rsid w:val="002A68C7"/>
    <w:rsid w:val="002A6A40"/>
    <w:rsid w:val="002A750A"/>
    <w:rsid w:val="002A768D"/>
    <w:rsid w:val="002A7943"/>
    <w:rsid w:val="002A7DED"/>
    <w:rsid w:val="002B05FF"/>
    <w:rsid w:val="002B073D"/>
    <w:rsid w:val="002B0B15"/>
    <w:rsid w:val="002B0D91"/>
    <w:rsid w:val="002B139A"/>
    <w:rsid w:val="002B18AB"/>
    <w:rsid w:val="002B19F7"/>
    <w:rsid w:val="002B1FF0"/>
    <w:rsid w:val="002B2C88"/>
    <w:rsid w:val="002B62BA"/>
    <w:rsid w:val="002B6A31"/>
    <w:rsid w:val="002B7068"/>
    <w:rsid w:val="002B71B7"/>
    <w:rsid w:val="002B7EED"/>
    <w:rsid w:val="002C004B"/>
    <w:rsid w:val="002C039B"/>
    <w:rsid w:val="002C1540"/>
    <w:rsid w:val="002C1727"/>
    <w:rsid w:val="002C1890"/>
    <w:rsid w:val="002C1F3B"/>
    <w:rsid w:val="002C20C6"/>
    <w:rsid w:val="002C26FD"/>
    <w:rsid w:val="002C278F"/>
    <w:rsid w:val="002C2884"/>
    <w:rsid w:val="002C2AC9"/>
    <w:rsid w:val="002C3973"/>
    <w:rsid w:val="002C39EC"/>
    <w:rsid w:val="002C438B"/>
    <w:rsid w:val="002C53EF"/>
    <w:rsid w:val="002C56BE"/>
    <w:rsid w:val="002C5F41"/>
    <w:rsid w:val="002C62D3"/>
    <w:rsid w:val="002C647C"/>
    <w:rsid w:val="002C7019"/>
    <w:rsid w:val="002C72FC"/>
    <w:rsid w:val="002D02A8"/>
    <w:rsid w:val="002D0314"/>
    <w:rsid w:val="002D0398"/>
    <w:rsid w:val="002D07AD"/>
    <w:rsid w:val="002D110B"/>
    <w:rsid w:val="002D14C0"/>
    <w:rsid w:val="002D18E9"/>
    <w:rsid w:val="002D1D15"/>
    <w:rsid w:val="002D216B"/>
    <w:rsid w:val="002D24C3"/>
    <w:rsid w:val="002D2ADC"/>
    <w:rsid w:val="002D4498"/>
    <w:rsid w:val="002D4C73"/>
    <w:rsid w:val="002D4FCA"/>
    <w:rsid w:val="002D51F5"/>
    <w:rsid w:val="002D5990"/>
    <w:rsid w:val="002D5F9B"/>
    <w:rsid w:val="002D64F3"/>
    <w:rsid w:val="002D70B9"/>
    <w:rsid w:val="002D7945"/>
    <w:rsid w:val="002E063B"/>
    <w:rsid w:val="002E08E4"/>
    <w:rsid w:val="002E0A5F"/>
    <w:rsid w:val="002E1D0F"/>
    <w:rsid w:val="002E266A"/>
    <w:rsid w:val="002E281F"/>
    <w:rsid w:val="002E3BA3"/>
    <w:rsid w:val="002E3BE5"/>
    <w:rsid w:val="002E4738"/>
    <w:rsid w:val="002E48CC"/>
    <w:rsid w:val="002E5DC9"/>
    <w:rsid w:val="002E6D09"/>
    <w:rsid w:val="002E6FEF"/>
    <w:rsid w:val="002E737F"/>
    <w:rsid w:val="002E7621"/>
    <w:rsid w:val="002F0027"/>
    <w:rsid w:val="002F11DA"/>
    <w:rsid w:val="002F1D64"/>
    <w:rsid w:val="002F231A"/>
    <w:rsid w:val="002F251F"/>
    <w:rsid w:val="002F3575"/>
    <w:rsid w:val="002F3805"/>
    <w:rsid w:val="002F4BF9"/>
    <w:rsid w:val="002F4D2B"/>
    <w:rsid w:val="002F5745"/>
    <w:rsid w:val="002F6C35"/>
    <w:rsid w:val="002F7413"/>
    <w:rsid w:val="002F7FD4"/>
    <w:rsid w:val="003001C7"/>
    <w:rsid w:val="003003EF"/>
    <w:rsid w:val="003005EE"/>
    <w:rsid w:val="0030076C"/>
    <w:rsid w:val="00300973"/>
    <w:rsid w:val="00300E67"/>
    <w:rsid w:val="003013D5"/>
    <w:rsid w:val="00301547"/>
    <w:rsid w:val="00301BE9"/>
    <w:rsid w:val="0030273F"/>
    <w:rsid w:val="00302C6D"/>
    <w:rsid w:val="0030308A"/>
    <w:rsid w:val="00303567"/>
    <w:rsid w:val="00303C16"/>
    <w:rsid w:val="00303FE5"/>
    <w:rsid w:val="00304D5E"/>
    <w:rsid w:val="00305039"/>
    <w:rsid w:val="0030549F"/>
    <w:rsid w:val="0030663E"/>
    <w:rsid w:val="00306761"/>
    <w:rsid w:val="00307064"/>
    <w:rsid w:val="0030749D"/>
    <w:rsid w:val="00307B94"/>
    <w:rsid w:val="0031087F"/>
    <w:rsid w:val="00310B19"/>
    <w:rsid w:val="00310B46"/>
    <w:rsid w:val="00311300"/>
    <w:rsid w:val="003115D1"/>
    <w:rsid w:val="00312FAF"/>
    <w:rsid w:val="0031436E"/>
    <w:rsid w:val="00314B8F"/>
    <w:rsid w:val="00314EDB"/>
    <w:rsid w:val="0031533B"/>
    <w:rsid w:val="00316256"/>
    <w:rsid w:val="00316C15"/>
    <w:rsid w:val="00316E68"/>
    <w:rsid w:val="0031718D"/>
    <w:rsid w:val="00320898"/>
    <w:rsid w:val="003210EC"/>
    <w:rsid w:val="003216EB"/>
    <w:rsid w:val="0032175D"/>
    <w:rsid w:val="0032234B"/>
    <w:rsid w:val="00322715"/>
    <w:rsid w:val="00322A51"/>
    <w:rsid w:val="00322F8E"/>
    <w:rsid w:val="00323715"/>
    <w:rsid w:val="00323D6B"/>
    <w:rsid w:val="00323EF2"/>
    <w:rsid w:val="0032444E"/>
    <w:rsid w:val="00324657"/>
    <w:rsid w:val="0032664F"/>
    <w:rsid w:val="0032697B"/>
    <w:rsid w:val="00326AFB"/>
    <w:rsid w:val="00326C2E"/>
    <w:rsid w:val="00326C9C"/>
    <w:rsid w:val="00326DF9"/>
    <w:rsid w:val="00326FFF"/>
    <w:rsid w:val="0032708D"/>
    <w:rsid w:val="0032755D"/>
    <w:rsid w:val="00330A92"/>
    <w:rsid w:val="00330DBE"/>
    <w:rsid w:val="00331FF3"/>
    <w:rsid w:val="00332DE1"/>
    <w:rsid w:val="003331E2"/>
    <w:rsid w:val="003338A8"/>
    <w:rsid w:val="00333932"/>
    <w:rsid w:val="00333AA6"/>
    <w:rsid w:val="00333F17"/>
    <w:rsid w:val="00334600"/>
    <w:rsid w:val="003346B9"/>
    <w:rsid w:val="003346D8"/>
    <w:rsid w:val="00335176"/>
    <w:rsid w:val="00335CDB"/>
    <w:rsid w:val="003364CF"/>
    <w:rsid w:val="003366C5"/>
    <w:rsid w:val="0033693E"/>
    <w:rsid w:val="003371CE"/>
    <w:rsid w:val="00337C2C"/>
    <w:rsid w:val="0034004C"/>
    <w:rsid w:val="0034007C"/>
    <w:rsid w:val="00340724"/>
    <w:rsid w:val="00340D6F"/>
    <w:rsid w:val="00341F46"/>
    <w:rsid w:val="0034394E"/>
    <w:rsid w:val="00343E7C"/>
    <w:rsid w:val="00343ECC"/>
    <w:rsid w:val="003444EF"/>
    <w:rsid w:val="00344EA1"/>
    <w:rsid w:val="00345582"/>
    <w:rsid w:val="00345F7D"/>
    <w:rsid w:val="00346D6D"/>
    <w:rsid w:val="00350567"/>
    <w:rsid w:val="00350580"/>
    <w:rsid w:val="003515F5"/>
    <w:rsid w:val="00351673"/>
    <w:rsid w:val="00351BA8"/>
    <w:rsid w:val="00351D02"/>
    <w:rsid w:val="00351D68"/>
    <w:rsid w:val="00352264"/>
    <w:rsid w:val="00352479"/>
    <w:rsid w:val="0035282A"/>
    <w:rsid w:val="00352E91"/>
    <w:rsid w:val="00353CB3"/>
    <w:rsid w:val="003542A0"/>
    <w:rsid w:val="00354CC3"/>
    <w:rsid w:val="00355696"/>
    <w:rsid w:val="00355A8C"/>
    <w:rsid w:val="00355B19"/>
    <w:rsid w:val="003566E3"/>
    <w:rsid w:val="003573C8"/>
    <w:rsid w:val="003578B6"/>
    <w:rsid w:val="00357B90"/>
    <w:rsid w:val="00357EC4"/>
    <w:rsid w:val="0036075D"/>
    <w:rsid w:val="00361316"/>
    <w:rsid w:val="0036191D"/>
    <w:rsid w:val="00361EEA"/>
    <w:rsid w:val="00363C4E"/>
    <w:rsid w:val="0036527A"/>
    <w:rsid w:val="00365CD7"/>
    <w:rsid w:val="00365D5B"/>
    <w:rsid w:val="003667A5"/>
    <w:rsid w:val="0036762E"/>
    <w:rsid w:val="00370A04"/>
    <w:rsid w:val="00370B4B"/>
    <w:rsid w:val="00370BC2"/>
    <w:rsid w:val="00370F7B"/>
    <w:rsid w:val="00371577"/>
    <w:rsid w:val="0037296F"/>
    <w:rsid w:val="003729C4"/>
    <w:rsid w:val="00372F97"/>
    <w:rsid w:val="00374051"/>
    <w:rsid w:val="0037445D"/>
    <w:rsid w:val="00374516"/>
    <w:rsid w:val="00374595"/>
    <w:rsid w:val="003759B7"/>
    <w:rsid w:val="00375B45"/>
    <w:rsid w:val="00375DE4"/>
    <w:rsid w:val="003760E9"/>
    <w:rsid w:val="00376F08"/>
    <w:rsid w:val="00377CD0"/>
    <w:rsid w:val="00380681"/>
    <w:rsid w:val="00380A38"/>
    <w:rsid w:val="00383241"/>
    <w:rsid w:val="0038492D"/>
    <w:rsid w:val="00384B6A"/>
    <w:rsid w:val="0038525B"/>
    <w:rsid w:val="00385486"/>
    <w:rsid w:val="00385A7D"/>
    <w:rsid w:val="00385DF9"/>
    <w:rsid w:val="00385F04"/>
    <w:rsid w:val="00385FDE"/>
    <w:rsid w:val="00386F41"/>
    <w:rsid w:val="0038727B"/>
    <w:rsid w:val="00387FF5"/>
    <w:rsid w:val="003901DB"/>
    <w:rsid w:val="0039044D"/>
    <w:rsid w:val="00391357"/>
    <w:rsid w:val="003916DF"/>
    <w:rsid w:val="00391F22"/>
    <w:rsid w:val="003930B7"/>
    <w:rsid w:val="00393287"/>
    <w:rsid w:val="003936FA"/>
    <w:rsid w:val="00394032"/>
    <w:rsid w:val="00394290"/>
    <w:rsid w:val="00394DEB"/>
    <w:rsid w:val="00394EFB"/>
    <w:rsid w:val="003956D2"/>
    <w:rsid w:val="003959EB"/>
    <w:rsid w:val="00395ECE"/>
    <w:rsid w:val="00395F33"/>
    <w:rsid w:val="00396438"/>
    <w:rsid w:val="00396D87"/>
    <w:rsid w:val="003A043D"/>
    <w:rsid w:val="003A1318"/>
    <w:rsid w:val="003A1A1D"/>
    <w:rsid w:val="003A1B62"/>
    <w:rsid w:val="003A1C89"/>
    <w:rsid w:val="003A266A"/>
    <w:rsid w:val="003A2B3C"/>
    <w:rsid w:val="003A2E69"/>
    <w:rsid w:val="003A3DC4"/>
    <w:rsid w:val="003A60A6"/>
    <w:rsid w:val="003A69C7"/>
    <w:rsid w:val="003A7859"/>
    <w:rsid w:val="003A7B01"/>
    <w:rsid w:val="003A7F79"/>
    <w:rsid w:val="003B011D"/>
    <w:rsid w:val="003B0329"/>
    <w:rsid w:val="003B2362"/>
    <w:rsid w:val="003B356E"/>
    <w:rsid w:val="003B35CA"/>
    <w:rsid w:val="003B40FE"/>
    <w:rsid w:val="003B4131"/>
    <w:rsid w:val="003B4990"/>
    <w:rsid w:val="003B49B8"/>
    <w:rsid w:val="003B64E9"/>
    <w:rsid w:val="003B6633"/>
    <w:rsid w:val="003B6997"/>
    <w:rsid w:val="003B6BD9"/>
    <w:rsid w:val="003B6FC1"/>
    <w:rsid w:val="003C089F"/>
    <w:rsid w:val="003C195D"/>
    <w:rsid w:val="003C19D4"/>
    <w:rsid w:val="003C1A5D"/>
    <w:rsid w:val="003C1B4E"/>
    <w:rsid w:val="003C2B8F"/>
    <w:rsid w:val="003C2E46"/>
    <w:rsid w:val="003C2E65"/>
    <w:rsid w:val="003C2E7C"/>
    <w:rsid w:val="003C2EBE"/>
    <w:rsid w:val="003C30BA"/>
    <w:rsid w:val="003C3A7E"/>
    <w:rsid w:val="003C3D71"/>
    <w:rsid w:val="003C447A"/>
    <w:rsid w:val="003C487B"/>
    <w:rsid w:val="003C637E"/>
    <w:rsid w:val="003C77BD"/>
    <w:rsid w:val="003D0156"/>
    <w:rsid w:val="003D10BC"/>
    <w:rsid w:val="003D14AD"/>
    <w:rsid w:val="003D18D7"/>
    <w:rsid w:val="003D1CF4"/>
    <w:rsid w:val="003D2121"/>
    <w:rsid w:val="003D2F91"/>
    <w:rsid w:val="003D2FBA"/>
    <w:rsid w:val="003D3CB4"/>
    <w:rsid w:val="003D3DB6"/>
    <w:rsid w:val="003D40EF"/>
    <w:rsid w:val="003D5765"/>
    <w:rsid w:val="003D5E59"/>
    <w:rsid w:val="003D5FC1"/>
    <w:rsid w:val="003D60E6"/>
    <w:rsid w:val="003D71AB"/>
    <w:rsid w:val="003D7860"/>
    <w:rsid w:val="003D7E30"/>
    <w:rsid w:val="003E0632"/>
    <w:rsid w:val="003E27AE"/>
    <w:rsid w:val="003E2A36"/>
    <w:rsid w:val="003E30A6"/>
    <w:rsid w:val="003E3883"/>
    <w:rsid w:val="003E38EE"/>
    <w:rsid w:val="003E62F1"/>
    <w:rsid w:val="003E64B1"/>
    <w:rsid w:val="003E64B6"/>
    <w:rsid w:val="003E71A0"/>
    <w:rsid w:val="003E766D"/>
    <w:rsid w:val="003E7FEE"/>
    <w:rsid w:val="003F00CE"/>
    <w:rsid w:val="003F01BD"/>
    <w:rsid w:val="003F03B9"/>
    <w:rsid w:val="003F19B1"/>
    <w:rsid w:val="003F1BDF"/>
    <w:rsid w:val="003F26A6"/>
    <w:rsid w:val="003F286D"/>
    <w:rsid w:val="003F3E32"/>
    <w:rsid w:val="003F430D"/>
    <w:rsid w:val="003F4CC3"/>
    <w:rsid w:val="003F57ED"/>
    <w:rsid w:val="003F5C86"/>
    <w:rsid w:val="003F7544"/>
    <w:rsid w:val="003F7B68"/>
    <w:rsid w:val="004008B0"/>
    <w:rsid w:val="00400A77"/>
    <w:rsid w:val="00400BC7"/>
    <w:rsid w:val="00400D57"/>
    <w:rsid w:val="004015F0"/>
    <w:rsid w:val="004027A6"/>
    <w:rsid w:val="00402C3A"/>
    <w:rsid w:val="004033E7"/>
    <w:rsid w:val="0040370E"/>
    <w:rsid w:val="00403E43"/>
    <w:rsid w:val="00403F84"/>
    <w:rsid w:val="00404119"/>
    <w:rsid w:val="00404557"/>
    <w:rsid w:val="00404806"/>
    <w:rsid w:val="00404BF4"/>
    <w:rsid w:val="00405352"/>
    <w:rsid w:val="00405B1A"/>
    <w:rsid w:val="0040641C"/>
    <w:rsid w:val="004064B5"/>
    <w:rsid w:val="00406785"/>
    <w:rsid w:val="00406A15"/>
    <w:rsid w:val="00410355"/>
    <w:rsid w:val="00410535"/>
    <w:rsid w:val="00410A33"/>
    <w:rsid w:val="00411010"/>
    <w:rsid w:val="00411E79"/>
    <w:rsid w:val="00412481"/>
    <w:rsid w:val="004126EB"/>
    <w:rsid w:val="0041353A"/>
    <w:rsid w:val="00413589"/>
    <w:rsid w:val="004137FD"/>
    <w:rsid w:val="00413AF9"/>
    <w:rsid w:val="00413E89"/>
    <w:rsid w:val="0041401D"/>
    <w:rsid w:val="004151EB"/>
    <w:rsid w:val="00415309"/>
    <w:rsid w:val="00415BF4"/>
    <w:rsid w:val="00415D5F"/>
    <w:rsid w:val="00416158"/>
    <w:rsid w:val="00416281"/>
    <w:rsid w:val="0041660E"/>
    <w:rsid w:val="00417914"/>
    <w:rsid w:val="00420A9A"/>
    <w:rsid w:val="00420BFB"/>
    <w:rsid w:val="00420F27"/>
    <w:rsid w:val="004216C6"/>
    <w:rsid w:val="00421EFD"/>
    <w:rsid w:val="004220C8"/>
    <w:rsid w:val="00422528"/>
    <w:rsid w:val="00422A0C"/>
    <w:rsid w:val="00422AB6"/>
    <w:rsid w:val="004230C2"/>
    <w:rsid w:val="00424245"/>
    <w:rsid w:val="0042470E"/>
    <w:rsid w:val="004247B0"/>
    <w:rsid w:val="00424FF8"/>
    <w:rsid w:val="00425CA9"/>
    <w:rsid w:val="004268AF"/>
    <w:rsid w:val="00426B42"/>
    <w:rsid w:val="0042729C"/>
    <w:rsid w:val="004278B9"/>
    <w:rsid w:val="00430218"/>
    <w:rsid w:val="00430509"/>
    <w:rsid w:val="00430688"/>
    <w:rsid w:val="00430847"/>
    <w:rsid w:val="00430CF9"/>
    <w:rsid w:val="00430F68"/>
    <w:rsid w:val="0043135D"/>
    <w:rsid w:val="0043236F"/>
    <w:rsid w:val="004323C9"/>
    <w:rsid w:val="00432E15"/>
    <w:rsid w:val="00433565"/>
    <w:rsid w:val="004344E5"/>
    <w:rsid w:val="00434D49"/>
    <w:rsid w:val="004355E0"/>
    <w:rsid w:val="0043633F"/>
    <w:rsid w:val="00436F6C"/>
    <w:rsid w:val="00437C05"/>
    <w:rsid w:val="00437FA9"/>
    <w:rsid w:val="004414AD"/>
    <w:rsid w:val="004415D0"/>
    <w:rsid w:val="00441A53"/>
    <w:rsid w:val="00441B56"/>
    <w:rsid w:val="00441F00"/>
    <w:rsid w:val="004427E0"/>
    <w:rsid w:val="00443596"/>
    <w:rsid w:val="00444A9D"/>
    <w:rsid w:val="004451FC"/>
    <w:rsid w:val="004457E2"/>
    <w:rsid w:val="0044596E"/>
    <w:rsid w:val="004502C4"/>
    <w:rsid w:val="00450F12"/>
    <w:rsid w:val="00451188"/>
    <w:rsid w:val="00451338"/>
    <w:rsid w:val="0045268F"/>
    <w:rsid w:val="0045281B"/>
    <w:rsid w:val="00453105"/>
    <w:rsid w:val="0045399C"/>
    <w:rsid w:val="00453D94"/>
    <w:rsid w:val="004541D3"/>
    <w:rsid w:val="004545D3"/>
    <w:rsid w:val="0045504A"/>
    <w:rsid w:val="0045596B"/>
    <w:rsid w:val="00455994"/>
    <w:rsid w:val="00456063"/>
    <w:rsid w:val="004567ED"/>
    <w:rsid w:val="0045699B"/>
    <w:rsid w:val="00456E5D"/>
    <w:rsid w:val="004570DB"/>
    <w:rsid w:val="004577AC"/>
    <w:rsid w:val="0046029F"/>
    <w:rsid w:val="004604A5"/>
    <w:rsid w:val="00462EEB"/>
    <w:rsid w:val="00463321"/>
    <w:rsid w:val="00463B9C"/>
    <w:rsid w:val="004648A7"/>
    <w:rsid w:val="0046568A"/>
    <w:rsid w:val="00466A72"/>
    <w:rsid w:val="00466D06"/>
    <w:rsid w:val="00467931"/>
    <w:rsid w:val="00470294"/>
    <w:rsid w:val="00470D6A"/>
    <w:rsid w:val="00471264"/>
    <w:rsid w:val="00471FDB"/>
    <w:rsid w:val="00473189"/>
    <w:rsid w:val="004734AF"/>
    <w:rsid w:val="004740E1"/>
    <w:rsid w:val="00475ADA"/>
    <w:rsid w:val="00476B7C"/>
    <w:rsid w:val="00476ED7"/>
    <w:rsid w:val="00477F42"/>
    <w:rsid w:val="004802FD"/>
    <w:rsid w:val="0048183D"/>
    <w:rsid w:val="004821E0"/>
    <w:rsid w:val="004826E1"/>
    <w:rsid w:val="00482BEF"/>
    <w:rsid w:val="00483F32"/>
    <w:rsid w:val="004841AD"/>
    <w:rsid w:val="004848AC"/>
    <w:rsid w:val="004852F1"/>
    <w:rsid w:val="00485E9F"/>
    <w:rsid w:val="00485EFE"/>
    <w:rsid w:val="00485F66"/>
    <w:rsid w:val="004861A3"/>
    <w:rsid w:val="0048675F"/>
    <w:rsid w:val="0048676F"/>
    <w:rsid w:val="00486DCC"/>
    <w:rsid w:val="0048773E"/>
    <w:rsid w:val="00487E6C"/>
    <w:rsid w:val="00490277"/>
    <w:rsid w:val="00490455"/>
    <w:rsid w:val="00490521"/>
    <w:rsid w:val="0049057B"/>
    <w:rsid w:val="00490705"/>
    <w:rsid w:val="00490954"/>
    <w:rsid w:val="00490F3A"/>
    <w:rsid w:val="00491171"/>
    <w:rsid w:val="00491248"/>
    <w:rsid w:val="00491D8B"/>
    <w:rsid w:val="00492BB0"/>
    <w:rsid w:val="00492BE5"/>
    <w:rsid w:val="004934F2"/>
    <w:rsid w:val="00493A26"/>
    <w:rsid w:val="00493D1C"/>
    <w:rsid w:val="00495112"/>
    <w:rsid w:val="00496B11"/>
    <w:rsid w:val="00497709"/>
    <w:rsid w:val="004A0B4C"/>
    <w:rsid w:val="004A11C0"/>
    <w:rsid w:val="004A17A8"/>
    <w:rsid w:val="004A195A"/>
    <w:rsid w:val="004A2507"/>
    <w:rsid w:val="004A262C"/>
    <w:rsid w:val="004A2EBB"/>
    <w:rsid w:val="004A2EF3"/>
    <w:rsid w:val="004A3199"/>
    <w:rsid w:val="004A3AE1"/>
    <w:rsid w:val="004A3B01"/>
    <w:rsid w:val="004A3DAC"/>
    <w:rsid w:val="004A4156"/>
    <w:rsid w:val="004A4229"/>
    <w:rsid w:val="004A4B31"/>
    <w:rsid w:val="004A64BB"/>
    <w:rsid w:val="004A6691"/>
    <w:rsid w:val="004A6B4C"/>
    <w:rsid w:val="004A6F10"/>
    <w:rsid w:val="004A7B87"/>
    <w:rsid w:val="004B056B"/>
    <w:rsid w:val="004B05B8"/>
    <w:rsid w:val="004B0898"/>
    <w:rsid w:val="004B139B"/>
    <w:rsid w:val="004B22C8"/>
    <w:rsid w:val="004B2D94"/>
    <w:rsid w:val="004B32E5"/>
    <w:rsid w:val="004B371C"/>
    <w:rsid w:val="004B3C0B"/>
    <w:rsid w:val="004B3F48"/>
    <w:rsid w:val="004B406B"/>
    <w:rsid w:val="004B4310"/>
    <w:rsid w:val="004B5C9A"/>
    <w:rsid w:val="004B64C8"/>
    <w:rsid w:val="004B7372"/>
    <w:rsid w:val="004C01E3"/>
    <w:rsid w:val="004C0577"/>
    <w:rsid w:val="004C0828"/>
    <w:rsid w:val="004C083C"/>
    <w:rsid w:val="004C0F21"/>
    <w:rsid w:val="004C1530"/>
    <w:rsid w:val="004C1DB3"/>
    <w:rsid w:val="004C303D"/>
    <w:rsid w:val="004C3B19"/>
    <w:rsid w:val="004C3D88"/>
    <w:rsid w:val="004C423D"/>
    <w:rsid w:val="004C445D"/>
    <w:rsid w:val="004C48E8"/>
    <w:rsid w:val="004C53F7"/>
    <w:rsid w:val="004C5874"/>
    <w:rsid w:val="004C59C3"/>
    <w:rsid w:val="004C5EFE"/>
    <w:rsid w:val="004C723B"/>
    <w:rsid w:val="004C7501"/>
    <w:rsid w:val="004D0424"/>
    <w:rsid w:val="004D089C"/>
    <w:rsid w:val="004D0A2D"/>
    <w:rsid w:val="004D0FB0"/>
    <w:rsid w:val="004D24E8"/>
    <w:rsid w:val="004D2878"/>
    <w:rsid w:val="004D303F"/>
    <w:rsid w:val="004D3D09"/>
    <w:rsid w:val="004D4412"/>
    <w:rsid w:val="004D48DF"/>
    <w:rsid w:val="004D49E2"/>
    <w:rsid w:val="004D4A71"/>
    <w:rsid w:val="004D5204"/>
    <w:rsid w:val="004D5420"/>
    <w:rsid w:val="004D5CCB"/>
    <w:rsid w:val="004D66A0"/>
    <w:rsid w:val="004D6A45"/>
    <w:rsid w:val="004D79AF"/>
    <w:rsid w:val="004D7C64"/>
    <w:rsid w:val="004E045C"/>
    <w:rsid w:val="004E155B"/>
    <w:rsid w:val="004E1970"/>
    <w:rsid w:val="004E219B"/>
    <w:rsid w:val="004E2DBD"/>
    <w:rsid w:val="004E30DC"/>
    <w:rsid w:val="004E340D"/>
    <w:rsid w:val="004E3828"/>
    <w:rsid w:val="004E3B9F"/>
    <w:rsid w:val="004E3DA2"/>
    <w:rsid w:val="004E3E3A"/>
    <w:rsid w:val="004E3EBE"/>
    <w:rsid w:val="004E4DE5"/>
    <w:rsid w:val="004E4F65"/>
    <w:rsid w:val="004E5837"/>
    <w:rsid w:val="004F0C1B"/>
    <w:rsid w:val="004F0CB8"/>
    <w:rsid w:val="004F0FF2"/>
    <w:rsid w:val="004F1053"/>
    <w:rsid w:val="004F16EB"/>
    <w:rsid w:val="004F18E6"/>
    <w:rsid w:val="004F1D3E"/>
    <w:rsid w:val="004F20D7"/>
    <w:rsid w:val="004F2F45"/>
    <w:rsid w:val="004F3090"/>
    <w:rsid w:val="004F3833"/>
    <w:rsid w:val="004F38CC"/>
    <w:rsid w:val="004F4850"/>
    <w:rsid w:val="004F496E"/>
    <w:rsid w:val="004F4B6F"/>
    <w:rsid w:val="004F5B5C"/>
    <w:rsid w:val="004F63A0"/>
    <w:rsid w:val="004F6429"/>
    <w:rsid w:val="004F6511"/>
    <w:rsid w:val="004F6A6A"/>
    <w:rsid w:val="004F6CEE"/>
    <w:rsid w:val="004F797B"/>
    <w:rsid w:val="00500497"/>
    <w:rsid w:val="00500B42"/>
    <w:rsid w:val="0050145E"/>
    <w:rsid w:val="00501534"/>
    <w:rsid w:val="00503C60"/>
    <w:rsid w:val="00503E1D"/>
    <w:rsid w:val="00505E1D"/>
    <w:rsid w:val="00506437"/>
    <w:rsid w:val="00506BBB"/>
    <w:rsid w:val="00506C4A"/>
    <w:rsid w:val="00510111"/>
    <w:rsid w:val="00510B7D"/>
    <w:rsid w:val="00510DBE"/>
    <w:rsid w:val="00511DDF"/>
    <w:rsid w:val="005126CE"/>
    <w:rsid w:val="0051289F"/>
    <w:rsid w:val="005129FD"/>
    <w:rsid w:val="00512EBF"/>
    <w:rsid w:val="005134CE"/>
    <w:rsid w:val="0051482C"/>
    <w:rsid w:val="005155CD"/>
    <w:rsid w:val="005157CE"/>
    <w:rsid w:val="00515D91"/>
    <w:rsid w:val="0051624E"/>
    <w:rsid w:val="00516613"/>
    <w:rsid w:val="0051743A"/>
    <w:rsid w:val="00517491"/>
    <w:rsid w:val="00517DA4"/>
    <w:rsid w:val="00517F55"/>
    <w:rsid w:val="0052057A"/>
    <w:rsid w:val="00520FE1"/>
    <w:rsid w:val="0052119B"/>
    <w:rsid w:val="00521A82"/>
    <w:rsid w:val="00522072"/>
    <w:rsid w:val="005229B0"/>
    <w:rsid w:val="005234D5"/>
    <w:rsid w:val="0052472F"/>
    <w:rsid w:val="00524C96"/>
    <w:rsid w:val="00525DD5"/>
    <w:rsid w:val="0052607A"/>
    <w:rsid w:val="005260B7"/>
    <w:rsid w:val="005264F6"/>
    <w:rsid w:val="00526C98"/>
    <w:rsid w:val="005277B3"/>
    <w:rsid w:val="00527D88"/>
    <w:rsid w:val="00527ED7"/>
    <w:rsid w:val="005303C3"/>
    <w:rsid w:val="005312F8"/>
    <w:rsid w:val="00531EB9"/>
    <w:rsid w:val="0053242C"/>
    <w:rsid w:val="005326A6"/>
    <w:rsid w:val="00532B7B"/>
    <w:rsid w:val="0053388B"/>
    <w:rsid w:val="00534B36"/>
    <w:rsid w:val="00534F90"/>
    <w:rsid w:val="0053609F"/>
    <w:rsid w:val="005407CE"/>
    <w:rsid w:val="00540C5D"/>
    <w:rsid w:val="0054158C"/>
    <w:rsid w:val="00541681"/>
    <w:rsid w:val="00541781"/>
    <w:rsid w:val="00542049"/>
    <w:rsid w:val="00542A6F"/>
    <w:rsid w:val="00542B04"/>
    <w:rsid w:val="00542E57"/>
    <w:rsid w:val="00543C80"/>
    <w:rsid w:val="005440D9"/>
    <w:rsid w:val="005443F6"/>
    <w:rsid w:val="005450AA"/>
    <w:rsid w:val="0054580D"/>
    <w:rsid w:val="00545BE4"/>
    <w:rsid w:val="00545E85"/>
    <w:rsid w:val="00546583"/>
    <w:rsid w:val="00546CDC"/>
    <w:rsid w:val="00547016"/>
    <w:rsid w:val="00547153"/>
    <w:rsid w:val="00547B1F"/>
    <w:rsid w:val="00550B7F"/>
    <w:rsid w:val="005515C1"/>
    <w:rsid w:val="00551760"/>
    <w:rsid w:val="00551BAB"/>
    <w:rsid w:val="005527A0"/>
    <w:rsid w:val="00552A26"/>
    <w:rsid w:val="00552A8D"/>
    <w:rsid w:val="0055350B"/>
    <w:rsid w:val="00554E10"/>
    <w:rsid w:val="00555050"/>
    <w:rsid w:val="005553B8"/>
    <w:rsid w:val="00555C56"/>
    <w:rsid w:val="005575C6"/>
    <w:rsid w:val="00557D10"/>
    <w:rsid w:val="005601AD"/>
    <w:rsid w:val="0056051B"/>
    <w:rsid w:val="005613A1"/>
    <w:rsid w:val="00561F33"/>
    <w:rsid w:val="005627D2"/>
    <w:rsid w:val="005629D1"/>
    <w:rsid w:val="005632F0"/>
    <w:rsid w:val="005636A3"/>
    <w:rsid w:val="005638DA"/>
    <w:rsid w:val="0056440A"/>
    <w:rsid w:val="005651CA"/>
    <w:rsid w:val="00565396"/>
    <w:rsid w:val="005656E0"/>
    <w:rsid w:val="005664DD"/>
    <w:rsid w:val="00566594"/>
    <w:rsid w:val="00566BBE"/>
    <w:rsid w:val="00567B56"/>
    <w:rsid w:val="0057135A"/>
    <w:rsid w:val="0057139C"/>
    <w:rsid w:val="00571485"/>
    <w:rsid w:val="0057164A"/>
    <w:rsid w:val="00571991"/>
    <w:rsid w:val="00571B06"/>
    <w:rsid w:val="00572254"/>
    <w:rsid w:val="00572393"/>
    <w:rsid w:val="005725EB"/>
    <w:rsid w:val="005738CA"/>
    <w:rsid w:val="00573D93"/>
    <w:rsid w:val="00575210"/>
    <w:rsid w:val="00575DAA"/>
    <w:rsid w:val="00576217"/>
    <w:rsid w:val="00576864"/>
    <w:rsid w:val="00576DCE"/>
    <w:rsid w:val="005779FD"/>
    <w:rsid w:val="00577C37"/>
    <w:rsid w:val="00577D03"/>
    <w:rsid w:val="005811BF"/>
    <w:rsid w:val="005824C0"/>
    <w:rsid w:val="0058266F"/>
    <w:rsid w:val="0058330A"/>
    <w:rsid w:val="00585830"/>
    <w:rsid w:val="00585B05"/>
    <w:rsid w:val="00585DCA"/>
    <w:rsid w:val="00586BE1"/>
    <w:rsid w:val="00586D05"/>
    <w:rsid w:val="005877E5"/>
    <w:rsid w:val="00587A46"/>
    <w:rsid w:val="0059055C"/>
    <w:rsid w:val="005906BD"/>
    <w:rsid w:val="00593180"/>
    <w:rsid w:val="005931FB"/>
    <w:rsid w:val="005936D5"/>
    <w:rsid w:val="00593EC0"/>
    <w:rsid w:val="00593F7B"/>
    <w:rsid w:val="005943B2"/>
    <w:rsid w:val="0059521F"/>
    <w:rsid w:val="00596312"/>
    <w:rsid w:val="005966DF"/>
    <w:rsid w:val="00596EE3"/>
    <w:rsid w:val="00596F65"/>
    <w:rsid w:val="005972D9"/>
    <w:rsid w:val="00597387"/>
    <w:rsid w:val="00597542"/>
    <w:rsid w:val="00597DB8"/>
    <w:rsid w:val="00597EA8"/>
    <w:rsid w:val="005A0672"/>
    <w:rsid w:val="005A0DE5"/>
    <w:rsid w:val="005A1E6B"/>
    <w:rsid w:val="005A26BB"/>
    <w:rsid w:val="005A2AF4"/>
    <w:rsid w:val="005A3997"/>
    <w:rsid w:val="005A3D7C"/>
    <w:rsid w:val="005A42B5"/>
    <w:rsid w:val="005A5CF3"/>
    <w:rsid w:val="005A65F4"/>
    <w:rsid w:val="005A6976"/>
    <w:rsid w:val="005A698D"/>
    <w:rsid w:val="005A773A"/>
    <w:rsid w:val="005B0050"/>
    <w:rsid w:val="005B0841"/>
    <w:rsid w:val="005B0B39"/>
    <w:rsid w:val="005B0F52"/>
    <w:rsid w:val="005B1C26"/>
    <w:rsid w:val="005B20B2"/>
    <w:rsid w:val="005B2619"/>
    <w:rsid w:val="005B2D4E"/>
    <w:rsid w:val="005B302C"/>
    <w:rsid w:val="005B41E0"/>
    <w:rsid w:val="005B490D"/>
    <w:rsid w:val="005B5274"/>
    <w:rsid w:val="005B5FD5"/>
    <w:rsid w:val="005B6643"/>
    <w:rsid w:val="005B671A"/>
    <w:rsid w:val="005B7E2C"/>
    <w:rsid w:val="005B7FCD"/>
    <w:rsid w:val="005C0025"/>
    <w:rsid w:val="005C14D2"/>
    <w:rsid w:val="005C21BA"/>
    <w:rsid w:val="005C2A93"/>
    <w:rsid w:val="005C2D00"/>
    <w:rsid w:val="005C2DAC"/>
    <w:rsid w:val="005C3912"/>
    <w:rsid w:val="005C4005"/>
    <w:rsid w:val="005C4C23"/>
    <w:rsid w:val="005C6F01"/>
    <w:rsid w:val="005C74B5"/>
    <w:rsid w:val="005C7756"/>
    <w:rsid w:val="005C7F7C"/>
    <w:rsid w:val="005D0189"/>
    <w:rsid w:val="005D01B5"/>
    <w:rsid w:val="005D0683"/>
    <w:rsid w:val="005D0929"/>
    <w:rsid w:val="005D1594"/>
    <w:rsid w:val="005D1980"/>
    <w:rsid w:val="005D1D9B"/>
    <w:rsid w:val="005D2332"/>
    <w:rsid w:val="005D3405"/>
    <w:rsid w:val="005D36A4"/>
    <w:rsid w:val="005D3844"/>
    <w:rsid w:val="005D3CCD"/>
    <w:rsid w:val="005D4163"/>
    <w:rsid w:val="005D471E"/>
    <w:rsid w:val="005D4E32"/>
    <w:rsid w:val="005D5B6A"/>
    <w:rsid w:val="005D61EF"/>
    <w:rsid w:val="005D6DF9"/>
    <w:rsid w:val="005D79A2"/>
    <w:rsid w:val="005E049D"/>
    <w:rsid w:val="005E06DC"/>
    <w:rsid w:val="005E097A"/>
    <w:rsid w:val="005E0FFF"/>
    <w:rsid w:val="005E1256"/>
    <w:rsid w:val="005E1D93"/>
    <w:rsid w:val="005E2113"/>
    <w:rsid w:val="005E216C"/>
    <w:rsid w:val="005E23EE"/>
    <w:rsid w:val="005E2AE1"/>
    <w:rsid w:val="005E2CAA"/>
    <w:rsid w:val="005E3A3A"/>
    <w:rsid w:val="005E3FDD"/>
    <w:rsid w:val="005E410F"/>
    <w:rsid w:val="005E4654"/>
    <w:rsid w:val="005E491C"/>
    <w:rsid w:val="005E4CCC"/>
    <w:rsid w:val="005E50AF"/>
    <w:rsid w:val="005E535D"/>
    <w:rsid w:val="005E5384"/>
    <w:rsid w:val="005E63AB"/>
    <w:rsid w:val="005E6E63"/>
    <w:rsid w:val="005E7701"/>
    <w:rsid w:val="005F009B"/>
    <w:rsid w:val="005F022E"/>
    <w:rsid w:val="005F12E7"/>
    <w:rsid w:val="005F2745"/>
    <w:rsid w:val="005F3231"/>
    <w:rsid w:val="005F3260"/>
    <w:rsid w:val="005F3F75"/>
    <w:rsid w:val="005F4A8F"/>
    <w:rsid w:val="005F4B35"/>
    <w:rsid w:val="005F6978"/>
    <w:rsid w:val="005F7032"/>
    <w:rsid w:val="005F7A61"/>
    <w:rsid w:val="005F7AD7"/>
    <w:rsid w:val="005F7F25"/>
    <w:rsid w:val="005F7F57"/>
    <w:rsid w:val="00600418"/>
    <w:rsid w:val="0060087F"/>
    <w:rsid w:val="00601412"/>
    <w:rsid w:val="00601886"/>
    <w:rsid w:val="006020C4"/>
    <w:rsid w:val="006027DC"/>
    <w:rsid w:val="006028E9"/>
    <w:rsid w:val="0060325A"/>
    <w:rsid w:val="00603280"/>
    <w:rsid w:val="00603615"/>
    <w:rsid w:val="006049E9"/>
    <w:rsid w:val="00604C72"/>
    <w:rsid w:val="00605118"/>
    <w:rsid w:val="00605197"/>
    <w:rsid w:val="006061E8"/>
    <w:rsid w:val="00606D53"/>
    <w:rsid w:val="00610032"/>
    <w:rsid w:val="006106DE"/>
    <w:rsid w:val="00610C64"/>
    <w:rsid w:val="00611624"/>
    <w:rsid w:val="006139E7"/>
    <w:rsid w:val="006167F1"/>
    <w:rsid w:val="006168DF"/>
    <w:rsid w:val="00616C6F"/>
    <w:rsid w:val="006170CC"/>
    <w:rsid w:val="006171AF"/>
    <w:rsid w:val="00617646"/>
    <w:rsid w:val="00617F18"/>
    <w:rsid w:val="00617F5D"/>
    <w:rsid w:val="006226AA"/>
    <w:rsid w:val="0062292E"/>
    <w:rsid w:val="00622A92"/>
    <w:rsid w:val="00623BBA"/>
    <w:rsid w:val="006246B4"/>
    <w:rsid w:val="00624FD8"/>
    <w:rsid w:val="00625B5D"/>
    <w:rsid w:val="00625E26"/>
    <w:rsid w:val="006273EA"/>
    <w:rsid w:val="006276E4"/>
    <w:rsid w:val="00631A65"/>
    <w:rsid w:val="00631B24"/>
    <w:rsid w:val="00631CB7"/>
    <w:rsid w:val="00631D4C"/>
    <w:rsid w:val="00631FA3"/>
    <w:rsid w:val="0063224B"/>
    <w:rsid w:val="00632968"/>
    <w:rsid w:val="006330EF"/>
    <w:rsid w:val="00633603"/>
    <w:rsid w:val="00634E13"/>
    <w:rsid w:val="00635DCB"/>
    <w:rsid w:val="00636173"/>
    <w:rsid w:val="0063650B"/>
    <w:rsid w:val="006365B9"/>
    <w:rsid w:val="0063737C"/>
    <w:rsid w:val="006375C0"/>
    <w:rsid w:val="00640A8F"/>
    <w:rsid w:val="00641C73"/>
    <w:rsid w:val="006424BF"/>
    <w:rsid w:val="00642D22"/>
    <w:rsid w:val="006443E5"/>
    <w:rsid w:val="00644E92"/>
    <w:rsid w:val="00645F72"/>
    <w:rsid w:val="00647280"/>
    <w:rsid w:val="00647374"/>
    <w:rsid w:val="00647E15"/>
    <w:rsid w:val="00650ABA"/>
    <w:rsid w:val="00650FA3"/>
    <w:rsid w:val="006511EB"/>
    <w:rsid w:val="0065129F"/>
    <w:rsid w:val="0065134D"/>
    <w:rsid w:val="006519C1"/>
    <w:rsid w:val="00651B90"/>
    <w:rsid w:val="00651F7B"/>
    <w:rsid w:val="00652489"/>
    <w:rsid w:val="00653836"/>
    <w:rsid w:val="00653A1F"/>
    <w:rsid w:val="006540CC"/>
    <w:rsid w:val="006553FD"/>
    <w:rsid w:val="00655D24"/>
    <w:rsid w:val="00656D5B"/>
    <w:rsid w:val="00656EC0"/>
    <w:rsid w:val="00656F5E"/>
    <w:rsid w:val="00656F62"/>
    <w:rsid w:val="00657C4B"/>
    <w:rsid w:val="006617B8"/>
    <w:rsid w:val="00661802"/>
    <w:rsid w:val="00661B45"/>
    <w:rsid w:val="00661FB3"/>
    <w:rsid w:val="00662110"/>
    <w:rsid w:val="006624C3"/>
    <w:rsid w:val="00662570"/>
    <w:rsid w:val="00662938"/>
    <w:rsid w:val="00663969"/>
    <w:rsid w:val="006639C7"/>
    <w:rsid w:val="00663A61"/>
    <w:rsid w:val="006650C5"/>
    <w:rsid w:val="006651BD"/>
    <w:rsid w:val="00665352"/>
    <w:rsid w:val="00665E67"/>
    <w:rsid w:val="00665FD2"/>
    <w:rsid w:val="00666521"/>
    <w:rsid w:val="00666EB9"/>
    <w:rsid w:val="006678F0"/>
    <w:rsid w:val="00670B3E"/>
    <w:rsid w:val="00671BB5"/>
    <w:rsid w:val="0067428F"/>
    <w:rsid w:val="006754B9"/>
    <w:rsid w:val="0067562E"/>
    <w:rsid w:val="006759B8"/>
    <w:rsid w:val="0067608D"/>
    <w:rsid w:val="0067636E"/>
    <w:rsid w:val="00677A21"/>
    <w:rsid w:val="00677C65"/>
    <w:rsid w:val="00680060"/>
    <w:rsid w:val="006813EC"/>
    <w:rsid w:val="0068142A"/>
    <w:rsid w:val="00683149"/>
    <w:rsid w:val="006845B7"/>
    <w:rsid w:val="00684836"/>
    <w:rsid w:val="00684C29"/>
    <w:rsid w:val="00684E3D"/>
    <w:rsid w:val="006855F3"/>
    <w:rsid w:val="00686045"/>
    <w:rsid w:val="00686CEC"/>
    <w:rsid w:val="00687010"/>
    <w:rsid w:val="0068752C"/>
    <w:rsid w:val="00687C85"/>
    <w:rsid w:val="00690A02"/>
    <w:rsid w:val="00691C2D"/>
    <w:rsid w:val="00692FDA"/>
    <w:rsid w:val="0069396D"/>
    <w:rsid w:val="00694037"/>
    <w:rsid w:val="00694358"/>
    <w:rsid w:val="006943BC"/>
    <w:rsid w:val="0069482D"/>
    <w:rsid w:val="0069559A"/>
    <w:rsid w:val="00696710"/>
    <w:rsid w:val="00696984"/>
    <w:rsid w:val="006969B3"/>
    <w:rsid w:val="00696A34"/>
    <w:rsid w:val="00696E72"/>
    <w:rsid w:val="00697846"/>
    <w:rsid w:val="00697AA8"/>
    <w:rsid w:val="00697D8F"/>
    <w:rsid w:val="006A0170"/>
    <w:rsid w:val="006A18FD"/>
    <w:rsid w:val="006A1942"/>
    <w:rsid w:val="006A19EC"/>
    <w:rsid w:val="006A1FD5"/>
    <w:rsid w:val="006A5C9D"/>
    <w:rsid w:val="006A7563"/>
    <w:rsid w:val="006B0BDE"/>
    <w:rsid w:val="006B26F6"/>
    <w:rsid w:val="006B372D"/>
    <w:rsid w:val="006B3A4B"/>
    <w:rsid w:val="006B3D86"/>
    <w:rsid w:val="006B3FF7"/>
    <w:rsid w:val="006B407C"/>
    <w:rsid w:val="006B4190"/>
    <w:rsid w:val="006B4680"/>
    <w:rsid w:val="006B4703"/>
    <w:rsid w:val="006B56C3"/>
    <w:rsid w:val="006B5955"/>
    <w:rsid w:val="006B6179"/>
    <w:rsid w:val="006B623C"/>
    <w:rsid w:val="006B6C22"/>
    <w:rsid w:val="006B722D"/>
    <w:rsid w:val="006B78E1"/>
    <w:rsid w:val="006C02FA"/>
    <w:rsid w:val="006C0624"/>
    <w:rsid w:val="006C1742"/>
    <w:rsid w:val="006C1A79"/>
    <w:rsid w:val="006C2427"/>
    <w:rsid w:val="006C2523"/>
    <w:rsid w:val="006C2696"/>
    <w:rsid w:val="006C3575"/>
    <w:rsid w:val="006C3932"/>
    <w:rsid w:val="006C4C3B"/>
    <w:rsid w:val="006C4C79"/>
    <w:rsid w:val="006C514B"/>
    <w:rsid w:val="006C58CD"/>
    <w:rsid w:val="006C61A8"/>
    <w:rsid w:val="006C62A7"/>
    <w:rsid w:val="006C79F3"/>
    <w:rsid w:val="006D165F"/>
    <w:rsid w:val="006D1C06"/>
    <w:rsid w:val="006D2BCE"/>
    <w:rsid w:val="006D2C02"/>
    <w:rsid w:val="006D5B36"/>
    <w:rsid w:val="006D6FFD"/>
    <w:rsid w:val="006D7249"/>
    <w:rsid w:val="006D7562"/>
    <w:rsid w:val="006D791C"/>
    <w:rsid w:val="006D7B10"/>
    <w:rsid w:val="006E008D"/>
    <w:rsid w:val="006E1D23"/>
    <w:rsid w:val="006E1FEF"/>
    <w:rsid w:val="006E205E"/>
    <w:rsid w:val="006E2C48"/>
    <w:rsid w:val="006E40A3"/>
    <w:rsid w:val="006E45E9"/>
    <w:rsid w:val="006E476A"/>
    <w:rsid w:val="006E4948"/>
    <w:rsid w:val="006E496C"/>
    <w:rsid w:val="006E49BA"/>
    <w:rsid w:val="006E4A3B"/>
    <w:rsid w:val="006E52E4"/>
    <w:rsid w:val="006E5410"/>
    <w:rsid w:val="006E5530"/>
    <w:rsid w:val="006E565E"/>
    <w:rsid w:val="006E58DD"/>
    <w:rsid w:val="006E5B92"/>
    <w:rsid w:val="006E756F"/>
    <w:rsid w:val="006E79FB"/>
    <w:rsid w:val="006E7B99"/>
    <w:rsid w:val="006E7C73"/>
    <w:rsid w:val="006F06EB"/>
    <w:rsid w:val="006F0846"/>
    <w:rsid w:val="006F0A09"/>
    <w:rsid w:val="006F0EA5"/>
    <w:rsid w:val="006F1631"/>
    <w:rsid w:val="006F1EBA"/>
    <w:rsid w:val="006F2F3F"/>
    <w:rsid w:val="006F37D2"/>
    <w:rsid w:val="006F3F3B"/>
    <w:rsid w:val="006F410A"/>
    <w:rsid w:val="006F54A5"/>
    <w:rsid w:val="006F5A31"/>
    <w:rsid w:val="006F673B"/>
    <w:rsid w:val="006F6D89"/>
    <w:rsid w:val="006F7110"/>
    <w:rsid w:val="006F7BFA"/>
    <w:rsid w:val="0070183B"/>
    <w:rsid w:val="00702126"/>
    <w:rsid w:val="007026FB"/>
    <w:rsid w:val="0070297D"/>
    <w:rsid w:val="00702CB4"/>
    <w:rsid w:val="00705786"/>
    <w:rsid w:val="00705AE1"/>
    <w:rsid w:val="00705CE6"/>
    <w:rsid w:val="00705D65"/>
    <w:rsid w:val="00706172"/>
    <w:rsid w:val="00707DC9"/>
    <w:rsid w:val="00707FC7"/>
    <w:rsid w:val="007114B1"/>
    <w:rsid w:val="00711960"/>
    <w:rsid w:val="00712125"/>
    <w:rsid w:val="0071246E"/>
    <w:rsid w:val="007126F4"/>
    <w:rsid w:val="00712C66"/>
    <w:rsid w:val="00713A5A"/>
    <w:rsid w:val="00713CA8"/>
    <w:rsid w:val="00714045"/>
    <w:rsid w:val="007143B7"/>
    <w:rsid w:val="007154AC"/>
    <w:rsid w:val="007165C5"/>
    <w:rsid w:val="007170E8"/>
    <w:rsid w:val="00717C5D"/>
    <w:rsid w:val="0072008E"/>
    <w:rsid w:val="00720B6F"/>
    <w:rsid w:val="00720C07"/>
    <w:rsid w:val="00720C72"/>
    <w:rsid w:val="00720EA2"/>
    <w:rsid w:val="0072109E"/>
    <w:rsid w:val="007231B5"/>
    <w:rsid w:val="007236CA"/>
    <w:rsid w:val="00723C9D"/>
    <w:rsid w:val="00724DD1"/>
    <w:rsid w:val="007253F0"/>
    <w:rsid w:val="00725AE0"/>
    <w:rsid w:val="00725C2E"/>
    <w:rsid w:val="007262D5"/>
    <w:rsid w:val="00726DB4"/>
    <w:rsid w:val="00726F82"/>
    <w:rsid w:val="00727754"/>
    <w:rsid w:val="0072779F"/>
    <w:rsid w:val="007278FD"/>
    <w:rsid w:val="007301A3"/>
    <w:rsid w:val="007307F9"/>
    <w:rsid w:val="00733025"/>
    <w:rsid w:val="007332FC"/>
    <w:rsid w:val="0073355D"/>
    <w:rsid w:val="00733CA9"/>
    <w:rsid w:val="00733D80"/>
    <w:rsid w:val="0073443A"/>
    <w:rsid w:val="0073450F"/>
    <w:rsid w:val="00734617"/>
    <w:rsid w:val="00734823"/>
    <w:rsid w:val="00735328"/>
    <w:rsid w:val="00735436"/>
    <w:rsid w:val="00735988"/>
    <w:rsid w:val="0073612B"/>
    <w:rsid w:val="00736D66"/>
    <w:rsid w:val="00737A91"/>
    <w:rsid w:val="00737AC5"/>
    <w:rsid w:val="00737EFD"/>
    <w:rsid w:val="007403CE"/>
    <w:rsid w:val="007404BC"/>
    <w:rsid w:val="00740D33"/>
    <w:rsid w:val="00740DF5"/>
    <w:rsid w:val="007412D0"/>
    <w:rsid w:val="00741664"/>
    <w:rsid w:val="00741AFE"/>
    <w:rsid w:val="00743708"/>
    <w:rsid w:val="00743B59"/>
    <w:rsid w:val="00743BA1"/>
    <w:rsid w:val="00744C26"/>
    <w:rsid w:val="007452AC"/>
    <w:rsid w:val="00745A6C"/>
    <w:rsid w:val="00745E67"/>
    <w:rsid w:val="0074606D"/>
    <w:rsid w:val="00746A07"/>
    <w:rsid w:val="00747168"/>
    <w:rsid w:val="00747209"/>
    <w:rsid w:val="00747491"/>
    <w:rsid w:val="00747700"/>
    <w:rsid w:val="00747FF5"/>
    <w:rsid w:val="00750482"/>
    <w:rsid w:val="00750EDE"/>
    <w:rsid w:val="00751B58"/>
    <w:rsid w:val="007526A5"/>
    <w:rsid w:val="007526EB"/>
    <w:rsid w:val="00753190"/>
    <w:rsid w:val="0075327A"/>
    <w:rsid w:val="00754A55"/>
    <w:rsid w:val="0075561D"/>
    <w:rsid w:val="00755685"/>
    <w:rsid w:val="00755DE4"/>
    <w:rsid w:val="00756D97"/>
    <w:rsid w:val="00756F6E"/>
    <w:rsid w:val="007572AE"/>
    <w:rsid w:val="007577D1"/>
    <w:rsid w:val="007600CD"/>
    <w:rsid w:val="00760100"/>
    <w:rsid w:val="00761940"/>
    <w:rsid w:val="00761C17"/>
    <w:rsid w:val="00761F4E"/>
    <w:rsid w:val="00762507"/>
    <w:rsid w:val="00762733"/>
    <w:rsid w:val="007628AC"/>
    <w:rsid w:val="00762D3D"/>
    <w:rsid w:val="00762EA8"/>
    <w:rsid w:val="007630C4"/>
    <w:rsid w:val="007633A2"/>
    <w:rsid w:val="00763CD8"/>
    <w:rsid w:val="00764108"/>
    <w:rsid w:val="007653C4"/>
    <w:rsid w:val="007663E0"/>
    <w:rsid w:val="00767CDB"/>
    <w:rsid w:val="00767CE6"/>
    <w:rsid w:val="00767E14"/>
    <w:rsid w:val="0077016B"/>
    <w:rsid w:val="00770890"/>
    <w:rsid w:val="00770A04"/>
    <w:rsid w:val="007713E6"/>
    <w:rsid w:val="0077180E"/>
    <w:rsid w:val="00771BFF"/>
    <w:rsid w:val="00771C44"/>
    <w:rsid w:val="00772810"/>
    <w:rsid w:val="00772AE7"/>
    <w:rsid w:val="00772F15"/>
    <w:rsid w:val="007732E8"/>
    <w:rsid w:val="00773B44"/>
    <w:rsid w:val="007744A1"/>
    <w:rsid w:val="00774E20"/>
    <w:rsid w:val="0077572F"/>
    <w:rsid w:val="007759F2"/>
    <w:rsid w:val="00775C77"/>
    <w:rsid w:val="00777504"/>
    <w:rsid w:val="00777547"/>
    <w:rsid w:val="007777EE"/>
    <w:rsid w:val="00777ACC"/>
    <w:rsid w:val="00777B71"/>
    <w:rsid w:val="00780965"/>
    <w:rsid w:val="00780E6C"/>
    <w:rsid w:val="007819D0"/>
    <w:rsid w:val="0078383F"/>
    <w:rsid w:val="007844FC"/>
    <w:rsid w:val="0078496A"/>
    <w:rsid w:val="00784A1C"/>
    <w:rsid w:val="00784B2B"/>
    <w:rsid w:val="00784E69"/>
    <w:rsid w:val="00785067"/>
    <w:rsid w:val="00785129"/>
    <w:rsid w:val="00785835"/>
    <w:rsid w:val="007860DB"/>
    <w:rsid w:val="00786C01"/>
    <w:rsid w:val="00791177"/>
    <w:rsid w:val="007917AA"/>
    <w:rsid w:val="00791C27"/>
    <w:rsid w:val="00791EF6"/>
    <w:rsid w:val="00791F16"/>
    <w:rsid w:val="00792BB8"/>
    <w:rsid w:val="00793299"/>
    <w:rsid w:val="00793BE6"/>
    <w:rsid w:val="00794B94"/>
    <w:rsid w:val="007952A3"/>
    <w:rsid w:val="00795B0E"/>
    <w:rsid w:val="00796459"/>
    <w:rsid w:val="00796547"/>
    <w:rsid w:val="00796A4C"/>
    <w:rsid w:val="00797252"/>
    <w:rsid w:val="00797BC2"/>
    <w:rsid w:val="007A0C5C"/>
    <w:rsid w:val="007A1B61"/>
    <w:rsid w:val="007A1F3D"/>
    <w:rsid w:val="007A1FFD"/>
    <w:rsid w:val="007A21FA"/>
    <w:rsid w:val="007A2331"/>
    <w:rsid w:val="007A2653"/>
    <w:rsid w:val="007A327B"/>
    <w:rsid w:val="007A332C"/>
    <w:rsid w:val="007A3976"/>
    <w:rsid w:val="007A3B0F"/>
    <w:rsid w:val="007A3DAD"/>
    <w:rsid w:val="007A425B"/>
    <w:rsid w:val="007A4ADC"/>
    <w:rsid w:val="007A4DB4"/>
    <w:rsid w:val="007A5250"/>
    <w:rsid w:val="007A5650"/>
    <w:rsid w:val="007A59A5"/>
    <w:rsid w:val="007A59F9"/>
    <w:rsid w:val="007A6112"/>
    <w:rsid w:val="007A6768"/>
    <w:rsid w:val="007A7455"/>
    <w:rsid w:val="007B0003"/>
    <w:rsid w:val="007B0679"/>
    <w:rsid w:val="007B0686"/>
    <w:rsid w:val="007B1473"/>
    <w:rsid w:val="007B1719"/>
    <w:rsid w:val="007B1A06"/>
    <w:rsid w:val="007B22D7"/>
    <w:rsid w:val="007B25D6"/>
    <w:rsid w:val="007B2CC0"/>
    <w:rsid w:val="007B3C51"/>
    <w:rsid w:val="007B3D03"/>
    <w:rsid w:val="007B4B69"/>
    <w:rsid w:val="007B4E58"/>
    <w:rsid w:val="007B540C"/>
    <w:rsid w:val="007B5B9B"/>
    <w:rsid w:val="007B6023"/>
    <w:rsid w:val="007B741B"/>
    <w:rsid w:val="007B7652"/>
    <w:rsid w:val="007B7C18"/>
    <w:rsid w:val="007C0DCA"/>
    <w:rsid w:val="007C140D"/>
    <w:rsid w:val="007C18F3"/>
    <w:rsid w:val="007C1A33"/>
    <w:rsid w:val="007C2229"/>
    <w:rsid w:val="007C28CC"/>
    <w:rsid w:val="007C2938"/>
    <w:rsid w:val="007C2D87"/>
    <w:rsid w:val="007C36A6"/>
    <w:rsid w:val="007C4D55"/>
    <w:rsid w:val="007C5122"/>
    <w:rsid w:val="007C57B6"/>
    <w:rsid w:val="007C59BE"/>
    <w:rsid w:val="007C6095"/>
    <w:rsid w:val="007C61EB"/>
    <w:rsid w:val="007C69F7"/>
    <w:rsid w:val="007C7C87"/>
    <w:rsid w:val="007D0702"/>
    <w:rsid w:val="007D0A88"/>
    <w:rsid w:val="007D0F42"/>
    <w:rsid w:val="007D12BE"/>
    <w:rsid w:val="007D1B9E"/>
    <w:rsid w:val="007D1FA7"/>
    <w:rsid w:val="007D21E5"/>
    <w:rsid w:val="007D3277"/>
    <w:rsid w:val="007D4097"/>
    <w:rsid w:val="007D4174"/>
    <w:rsid w:val="007D4F1F"/>
    <w:rsid w:val="007D5210"/>
    <w:rsid w:val="007D5428"/>
    <w:rsid w:val="007D58E9"/>
    <w:rsid w:val="007D66F7"/>
    <w:rsid w:val="007D6791"/>
    <w:rsid w:val="007D7012"/>
    <w:rsid w:val="007D7501"/>
    <w:rsid w:val="007D75C4"/>
    <w:rsid w:val="007D783D"/>
    <w:rsid w:val="007E0089"/>
    <w:rsid w:val="007E009C"/>
    <w:rsid w:val="007E0CC4"/>
    <w:rsid w:val="007E0E2C"/>
    <w:rsid w:val="007E1021"/>
    <w:rsid w:val="007E247E"/>
    <w:rsid w:val="007E26F9"/>
    <w:rsid w:val="007E329B"/>
    <w:rsid w:val="007E439C"/>
    <w:rsid w:val="007E58E3"/>
    <w:rsid w:val="007E6142"/>
    <w:rsid w:val="007E61C6"/>
    <w:rsid w:val="007E64E7"/>
    <w:rsid w:val="007E6C72"/>
    <w:rsid w:val="007E7079"/>
    <w:rsid w:val="007E7A43"/>
    <w:rsid w:val="007F00A2"/>
    <w:rsid w:val="007F0536"/>
    <w:rsid w:val="007F0679"/>
    <w:rsid w:val="007F07ED"/>
    <w:rsid w:val="007F0A6A"/>
    <w:rsid w:val="007F0BE5"/>
    <w:rsid w:val="007F1E39"/>
    <w:rsid w:val="007F22BF"/>
    <w:rsid w:val="007F2758"/>
    <w:rsid w:val="007F27E8"/>
    <w:rsid w:val="007F283B"/>
    <w:rsid w:val="007F2D2C"/>
    <w:rsid w:val="007F32DE"/>
    <w:rsid w:val="007F3551"/>
    <w:rsid w:val="007F4111"/>
    <w:rsid w:val="007F4267"/>
    <w:rsid w:val="007F42A9"/>
    <w:rsid w:val="007F51F1"/>
    <w:rsid w:val="007F5262"/>
    <w:rsid w:val="007F5A76"/>
    <w:rsid w:val="007F67E4"/>
    <w:rsid w:val="007F6A32"/>
    <w:rsid w:val="007F7298"/>
    <w:rsid w:val="007F7C32"/>
    <w:rsid w:val="008001FA"/>
    <w:rsid w:val="00801025"/>
    <w:rsid w:val="00801C13"/>
    <w:rsid w:val="00801FF0"/>
    <w:rsid w:val="00802DF1"/>
    <w:rsid w:val="00803983"/>
    <w:rsid w:val="00803A56"/>
    <w:rsid w:val="00804F54"/>
    <w:rsid w:val="00805190"/>
    <w:rsid w:val="008053FA"/>
    <w:rsid w:val="0080674E"/>
    <w:rsid w:val="008071AD"/>
    <w:rsid w:val="0080798C"/>
    <w:rsid w:val="00807ADE"/>
    <w:rsid w:val="00807DA4"/>
    <w:rsid w:val="00810CD4"/>
    <w:rsid w:val="00811238"/>
    <w:rsid w:val="00811771"/>
    <w:rsid w:val="008118B4"/>
    <w:rsid w:val="008126B8"/>
    <w:rsid w:val="008129BA"/>
    <w:rsid w:val="00812D2A"/>
    <w:rsid w:val="00812EBE"/>
    <w:rsid w:val="0081371B"/>
    <w:rsid w:val="00813BED"/>
    <w:rsid w:val="00814F7A"/>
    <w:rsid w:val="008152D7"/>
    <w:rsid w:val="008175C1"/>
    <w:rsid w:val="00817702"/>
    <w:rsid w:val="00817953"/>
    <w:rsid w:val="0082015B"/>
    <w:rsid w:val="008202AC"/>
    <w:rsid w:val="00821AC3"/>
    <w:rsid w:val="00821EBF"/>
    <w:rsid w:val="008234A7"/>
    <w:rsid w:val="008239D4"/>
    <w:rsid w:val="00823A6F"/>
    <w:rsid w:val="00823D42"/>
    <w:rsid w:val="00823E3C"/>
    <w:rsid w:val="0082403C"/>
    <w:rsid w:val="008248E2"/>
    <w:rsid w:val="008249E4"/>
    <w:rsid w:val="00825F85"/>
    <w:rsid w:val="008261FC"/>
    <w:rsid w:val="00827214"/>
    <w:rsid w:val="0082764C"/>
    <w:rsid w:val="00827662"/>
    <w:rsid w:val="008300E0"/>
    <w:rsid w:val="008303BD"/>
    <w:rsid w:val="00831A2B"/>
    <w:rsid w:val="00831DB9"/>
    <w:rsid w:val="0083210C"/>
    <w:rsid w:val="00833123"/>
    <w:rsid w:val="00833A3E"/>
    <w:rsid w:val="00833C82"/>
    <w:rsid w:val="00835D72"/>
    <w:rsid w:val="0084102A"/>
    <w:rsid w:val="00841860"/>
    <w:rsid w:val="00841955"/>
    <w:rsid w:val="00842F3A"/>
    <w:rsid w:val="00842F62"/>
    <w:rsid w:val="008430C3"/>
    <w:rsid w:val="00844F8B"/>
    <w:rsid w:val="008451BA"/>
    <w:rsid w:val="0084542B"/>
    <w:rsid w:val="008457F8"/>
    <w:rsid w:val="008465E5"/>
    <w:rsid w:val="00846D13"/>
    <w:rsid w:val="0085064D"/>
    <w:rsid w:val="008512DD"/>
    <w:rsid w:val="00851581"/>
    <w:rsid w:val="0085158B"/>
    <w:rsid w:val="008515C5"/>
    <w:rsid w:val="00851620"/>
    <w:rsid w:val="0085174B"/>
    <w:rsid w:val="00851B77"/>
    <w:rsid w:val="00851CEE"/>
    <w:rsid w:val="008524FE"/>
    <w:rsid w:val="00852C2D"/>
    <w:rsid w:val="008533DE"/>
    <w:rsid w:val="00853D08"/>
    <w:rsid w:val="0085418C"/>
    <w:rsid w:val="00854D5F"/>
    <w:rsid w:val="00854E11"/>
    <w:rsid w:val="00854E67"/>
    <w:rsid w:val="00855949"/>
    <w:rsid w:val="00855C1C"/>
    <w:rsid w:val="008565D3"/>
    <w:rsid w:val="00856C74"/>
    <w:rsid w:val="00857CF1"/>
    <w:rsid w:val="00860699"/>
    <w:rsid w:val="00860D7C"/>
    <w:rsid w:val="008614F5"/>
    <w:rsid w:val="0086150B"/>
    <w:rsid w:val="0086185E"/>
    <w:rsid w:val="00861959"/>
    <w:rsid w:val="00861FE1"/>
    <w:rsid w:val="008622B2"/>
    <w:rsid w:val="00862423"/>
    <w:rsid w:val="00862DE4"/>
    <w:rsid w:val="00863A2E"/>
    <w:rsid w:val="00864B4A"/>
    <w:rsid w:val="00865557"/>
    <w:rsid w:val="008656B7"/>
    <w:rsid w:val="00865739"/>
    <w:rsid w:val="008663C5"/>
    <w:rsid w:val="00866C54"/>
    <w:rsid w:val="00866D49"/>
    <w:rsid w:val="00867F44"/>
    <w:rsid w:val="00870AA9"/>
    <w:rsid w:val="00871BBC"/>
    <w:rsid w:val="00871DB3"/>
    <w:rsid w:val="00872B94"/>
    <w:rsid w:val="00872D5C"/>
    <w:rsid w:val="008739AC"/>
    <w:rsid w:val="00874B55"/>
    <w:rsid w:val="00874DD8"/>
    <w:rsid w:val="00874F3C"/>
    <w:rsid w:val="00875652"/>
    <w:rsid w:val="00875B8F"/>
    <w:rsid w:val="00875C73"/>
    <w:rsid w:val="0087667E"/>
    <w:rsid w:val="0087689F"/>
    <w:rsid w:val="00876E56"/>
    <w:rsid w:val="0087763F"/>
    <w:rsid w:val="0088021E"/>
    <w:rsid w:val="00881649"/>
    <w:rsid w:val="008816B3"/>
    <w:rsid w:val="00882CBC"/>
    <w:rsid w:val="00883297"/>
    <w:rsid w:val="008836D7"/>
    <w:rsid w:val="00884F8C"/>
    <w:rsid w:val="008852CA"/>
    <w:rsid w:val="00885964"/>
    <w:rsid w:val="00887375"/>
    <w:rsid w:val="00887FA7"/>
    <w:rsid w:val="008902DE"/>
    <w:rsid w:val="00890697"/>
    <w:rsid w:val="00890F72"/>
    <w:rsid w:val="00891794"/>
    <w:rsid w:val="00891FE2"/>
    <w:rsid w:val="00892194"/>
    <w:rsid w:val="0089432C"/>
    <w:rsid w:val="00894B94"/>
    <w:rsid w:val="00895046"/>
    <w:rsid w:val="00895CEC"/>
    <w:rsid w:val="00895EA4"/>
    <w:rsid w:val="00896242"/>
    <w:rsid w:val="0089637D"/>
    <w:rsid w:val="008A002C"/>
    <w:rsid w:val="008A0AED"/>
    <w:rsid w:val="008A0D68"/>
    <w:rsid w:val="008A0F46"/>
    <w:rsid w:val="008A2D95"/>
    <w:rsid w:val="008A2FA8"/>
    <w:rsid w:val="008A3101"/>
    <w:rsid w:val="008A3E71"/>
    <w:rsid w:val="008A4195"/>
    <w:rsid w:val="008A41B7"/>
    <w:rsid w:val="008A4FF6"/>
    <w:rsid w:val="008A513E"/>
    <w:rsid w:val="008A57BF"/>
    <w:rsid w:val="008A5D25"/>
    <w:rsid w:val="008A5E3E"/>
    <w:rsid w:val="008A6406"/>
    <w:rsid w:val="008A6633"/>
    <w:rsid w:val="008A672F"/>
    <w:rsid w:val="008A6785"/>
    <w:rsid w:val="008B07C0"/>
    <w:rsid w:val="008B12E0"/>
    <w:rsid w:val="008B3355"/>
    <w:rsid w:val="008B37D5"/>
    <w:rsid w:val="008B4400"/>
    <w:rsid w:val="008B451C"/>
    <w:rsid w:val="008B4727"/>
    <w:rsid w:val="008B4C12"/>
    <w:rsid w:val="008B4EA9"/>
    <w:rsid w:val="008B4F11"/>
    <w:rsid w:val="008B524C"/>
    <w:rsid w:val="008B52C3"/>
    <w:rsid w:val="008B56E9"/>
    <w:rsid w:val="008B7AF1"/>
    <w:rsid w:val="008C00B5"/>
    <w:rsid w:val="008C00C3"/>
    <w:rsid w:val="008C0AB8"/>
    <w:rsid w:val="008C0E82"/>
    <w:rsid w:val="008C0F09"/>
    <w:rsid w:val="008C16C3"/>
    <w:rsid w:val="008C266C"/>
    <w:rsid w:val="008C2AF4"/>
    <w:rsid w:val="008C402B"/>
    <w:rsid w:val="008C4030"/>
    <w:rsid w:val="008C49F2"/>
    <w:rsid w:val="008C4B2A"/>
    <w:rsid w:val="008C51CA"/>
    <w:rsid w:val="008C53A1"/>
    <w:rsid w:val="008C5D5B"/>
    <w:rsid w:val="008C68FB"/>
    <w:rsid w:val="008C7571"/>
    <w:rsid w:val="008D00EF"/>
    <w:rsid w:val="008D02A4"/>
    <w:rsid w:val="008D0681"/>
    <w:rsid w:val="008D09FD"/>
    <w:rsid w:val="008D0B62"/>
    <w:rsid w:val="008D2A20"/>
    <w:rsid w:val="008D2C8E"/>
    <w:rsid w:val="008D2CBA"/>
    <w:rsid w:val="008D37E9"/>
    <w:rsid w:val="008D3910"/>
    <w:rsid w:val="008D3EAB"/>
    <w:rsid w:val="008D5041"/>
    <w:rsid w:val="008D50FA"/>
    <w:rsid w:val="008D67B8"/>
    <w:rsid w:val="008D6A6B"/>
    <w:rsid w:val="008D6FB1"/>
    <w:rsid w:val="008E13A1"/>
    <w:rsid w:val="008E183F"/>
    <w:rsid w:val="008E1C6F"/>
    <w:rsid w:val="008E2624"/>
    <w:rsid w:val="008E27A6"/>
    <w:rsid w:val="008E2E66"/>
    <w:rsid w:val="008E525E"/>
    <w:rsid w:val="008E5451"/>
    <w:rsid w:val="008E550C"/>
    <w:rsid w:val="008E5A9A"/>
    <w:rsid w:val="008E69BA"/>
    <w:rsid w:val="008E6C4C"/>
    <w:rsid w:val="008E7051"/>
    <w:rsid w:val="008F0AF4"/>
    <w:rsid w:val="008F0E5E"/>
    <w:rsid w:val="008F17D1"/>
    <w:rsid w:val="008F1949"/>
    <w:rsid w:val="008F27D3"/>
    <w:rsid w:val="008F2EC8"/>
    <w:rsid w:val="008F3D0C"/>
    <w:rsid w:val="008F3E90"/>
    <w:rsid w:val="008F51ED"/>
    <w:rsid w:val="008F5B21"/>
    <w:rsid w:val="008F6999"/>
    <w:rsid w:val="008F6F1B"/>
    <w:rsid w:val="008F7C1A"/>
    <w:rsid w:val="00900502"/>
    <w:rsid w:val="00900938"/>
    <w:rsid w:val="00900940"/>
    <w:rsid w:val="00900A44"/>
    <w:rsid w:val="0090127A"/>
    <w:rsid w:val="00901370"/>
    <w:rsid w:val="009019B2"/>
    <w:rsid w:val="00901EE2"/>
    <w:rsid w:val="00902BCA"/>
    <w:rsid w:val="00903231"/>
    <w:rsid w:val="00903821"/>
    <w:rsid w:val="00903850"/>
    <w:rsid w:val="00903C1A"/>
    <w:rsid w:val="00903E06"/>
    <w:rsid w:val="009046AF"/>
    <w:rsid w:val="0090473F"/>
    <w:rsid w:val="00904D37"/>
    <w:rsid w:val="00904EB3"/>
    <w:rsid w:val="00905D32"/>
    <w:rsid w:val="00907112"/>
    <w:rsid w:val="00910A9E"/>
    <w:rsid w:val="009111C5"/>
    <w:rsid w:val="009116A3"/>
    <w:rsid w:val="00911FCB"/>
    <w:rsid w:val="00911FD2"/>
    <w:rsid w:val="009122D2"/>
    <w:rsid w:val="00912717"/>
    <w:rsid w:val="009128E1"/>
    <w:rsid w:val="00913AEA"/>
    <w:rsid w:val="00914112"/>
    <w:rsid w:val="00914339"/>
    <w:rsid w:val="00914625"/>
    <w:rsid w:val="00914A8F"/>
    <w:rsid w:val="00914CA9"/>
    <w:rsid w:val="00915CEE"/>
    <w:rsid w:val="0091786D"/>
    <w:rsid w:val="00920893"/>
    <w:rsid w:val="00920C9A"/>
    <w:rsid w:val="00920E0B"/>
    <w:rsid w:val="00920E55"/>
    <w:rsid w:val="009213FA"/>
    <w:rsid w:val="00921A56"/>
    <w:rsid w:val="00921D13"/>
    <w:rsid w:val="00921D9B"/>
    <w:rsid w:val="009225D9"/>
    <w:rsid w:val="00923C8E"/>
    <w:rsid w:val="00924041"/>
    <w:rsid w:val="0092441D"/>
    <w:rsid w:val="00924802"/>
    <w:rsid w:val="0092481F"/>
    <w:rsid w:val="009256E1"/>
    <w:rsid w:val="0092583A"/>
    <w:rsid w:val="00925AC0"/>
    <w:rsid w:val="00925EE4"/>
    <w:rsid w:val="00926AC1"/>
    <w:rsid w:val="00926AE9"/>
    <w:rsid w:val="00927122"/>
    <w:rsid w:val="009275FC"/>
    <w:rsid w:val="0092774F"/>
    <w:rsid w:val="00927EAD"/>
    <w:rsid w:val="0093005B"/>
    <w:rsid w:val="0093023B"/>
    <w:rsid w:val="009302FE"/>
    <w:rsid w:val="009304F3"/>
    <w:rsid w:val="0093117E"/>
    <w:rsid w:val="009324BE"/>
    <w:rsid w:val="0093334E"/>
    <w:rsid w:val="009337BC"/>
    <w:rsid w:val="00933BEA"/>
    <w:rsid w:val="00934470"/>
    <w:rsid w:val="009346B1"/>
    <w:rsid w:val="009355F9"/>
    <w:rsid w:val="00935BF7"/>
    <w:rsid w:val="00935DAE"/>
    <w:rsid w:val="00935E2A"/>
    <w:rsid w:val="0093664F"/>
    <w:rsid w:val="00936B42"/>
    <w:rsid w:val="00936C2F"/>
    <w:rsid w:val="0093745B"/>
    <w:rsid w:val="009377AD"/>
    <w:rsid w:val="009377D9"/>
    <w:rsid w:val="00937BC1"/>
    <w:rsid w:val="00937EE5"/>
    <w:rsid w:val="00937FEC"/>
    <w:rsid w:val="00940720"/>
    <w:rsid w:val="00940784"/>
    <w:rsid w:val="0094125D"/>
    <w:rsid w:val="009416F9"/>
    <w:rsid w:val="0094212A"/>
    <w:rsid w:val="00942839"/>
    <w:rsid w:val="00944181"/>
    <w:rsid w:val="0094429D"/>
    <w:rsid w:val="00944DD0"/>
    <w:rsid w:val="00945071"/>
    <w:rsid w:val="0094510C"/>
    <w:rsid w:val="00945649"/>
    <w:rsid w:val="00945FE9"/>
    <w:rsid w:val="0094638D"/>
    <w:rsid w:val="00946ADA"/>
    <w:rsid w:val="00947339"/>
    <w:rsid w:val="00950417"/>
    <w:rsid w:val="00950EE4"/>
    <w:rsid w:val="00951055"/>
    <w:rsid w:val="0095217D"/>
    <w:rsid w:val="009521C2"/>
    <w:rsid w:val="0095281C"/>
    <w:rsid w:val="00952A9E"/>
    <w:rsid w:val="00953F90"/>
    <w:rsid w:val="009548DF"/>
    <w:rsid w:val="00955CD9"/>
    <w:rsid w:val="0095614E"/>
    <w:rsid w:val="009562FC"/>
    <w:rsid w:val="009569ED"/>
    <w:rsid w:val="00957328"/>
    <w:rsid w:val="009576BC"/>
    <w:rsid w:val="00957ADA"/>
    <w:rsid w:val="00957CF7"/>
    <w:rsid w:val="00957EE2"/>
    <w:rsid w:val="00960114"/>
    <w:rsid w:val="0096039A"/>
    <w:rsid w:val="00960E04"/>
    <w:rsid w:val="0096443F"/>
    <w:rsid w:val="009646BC"/>
    <w:rsid w:val="009646FE"/>
    <w:rsid w:val="00964F4E"/>
    <w:rsid w:val="0096506A"/>
    <w:rsid w:val="00965131"/>
    <w:rsid w:val="00965440"/>
    <w:rsid w:val="009665A8"/>
    <w:rsid w:val="00967639"/>
    <w:rsid w:val="00967965"/>
    <w:rsid w:val="00967D4D"/>
    <w:rsid w:val="00970FF8"/>
    <w:rsid w:val="00971246"/>
    <w:rsid w:val="0097136B"/>
    <w:rsid w:val="0097159E"/>
    <w:rsid w:val="00972512"/>
    <w:rsid w:val="00973C8D"/>
    <w:rsid w:val="00973FFF"/>
    <w:rsid w:val="00974185"/>
    <w:rsid w:val="0097452B"/>
    <w:rsid w:val="00974B24"/>
    <w:rsid w:val="00974CF4"/>
    <w:rsid w:val="009755C3"/>
    <w:rsid w:val="0097583A"/>
    <w:rsid w:val="00975B13"/>
    <w:rsid w:val="00975CE0"/>
    <w:rsid w:val="0097682C"/>
    <w:rsid w:val="00976E68"/>
    <w:rsid w:val="00976FCB"/>
    <w:rsid w:val="0097720A"/>
    <w:rsid w:val="009772CA"/>
    <w:rsid w:val="00977F22"/>
    <w:rsid w:val="009807A8"/>
    <w:rsid w:val="00980C3E"/>
    <w:rsid w:val="0098133E"/>
    <w:rsid w:val="0098137C"/>
    <w:rsid w:val="009814C6"/>
    <w:rsid w:val="0098164D"/>
    <w:rsid w:val="00981DA6"/>
    <w:rsid w:val="0098201C"/>
    <w:rsid w:val="00982714"/>
    <w:rsid w:val="00982C00"/>
    <w:rsid w:val="009836DC"/>
    <w:rsid w:val="00984886"/>
    <w:rsid w:val="00984A15"/>
    <w:rsid w:val="009853BF"/>
    <w:rsid w:val="00985840"/>
    <w:rsid w:val="00985ACC"/>
    <w:rsid w:val="00986056"/>
    <w:rsid w:val="0098712A"/>
    <w:rsid w:val="00987423"/>
    <w:rsid w:val="00987E16"/>
    <w:rsid w:val="00987E88"/>
    <w:rsid w:val="0099015B"/>
    <w:rsid w:val="00990A27"/>
    <w:rsid w:val="00990F28"/>
    <w:rsid w:val="009915C1"/>
    <w:rsid w:val="009926C5"/>
    <w:rsid w:val="00993D12"/>
    <w:rsid w:val="00994059"/>
    <w:rsid w:val="00995D9E"/>
    <w:rsid w:val="00996740"/>
    <w:rsid w:val="009967F2"/>
    <w:rsid w:val="00996C67"/>
    <w:rsid w:val="00997D20"/>
    <w:rsid w:val="00997E39"/>
    <w:rsid w:val="009A00B7"/>
    <w:rsid w:val="009A024F"/>
    <w:rsid w:val="009A0978"/>
    <w:rsid w:val="009A1B24"/>
    <w:rsid w:val="009A1C83"/>
    <w:rsid w:val="009A1FE0"/>
    <w:rsid w:val="009A3F35"/>
    <w:rsid w:val="009A41AD"/>
    <w:rsid w:val="009A4208"/>
    <w:rsid w:val="009A4C49"/>
    <w:rsid w:val="009A5399"/>
    <w:rsid w:val="009A5850"/>
    <w:rsid w:val="009A660E"/>
    <w:rsid w:val="009B0A7C"/>
    <w:rsid w:val="009B0D41"/>
    <w:rsid w:val="009B1170"/>
    <w:rsid w:val="009B18BE"/>
    <w:rsid w:val="009B207E"/>
    <w:rsid w:val="009B2A65"/>
    <w:rsid w:val="009B3128"/>
    <w:rsid w:val="009B3597"/>
    <w:rsid w:val="009B3F20"/>
    <w:rsid w:val="009B41CC"/>
    <w:rsid w:val="009B45EE"/>
    <w:rsid w:val="009B46C2"/>
    <w:rsid w:val="009B56A0"/>
    <w:rsid w:val="009B5C0D"/>
    <w:rsid w:val="009B7695"/>
    <w:rsid w:val="009B7E62"/>
    <w:rsid w:val="009C0521"/>
    <w:rsid w:val="009C0A5A"/>
    <w:rsid w:val="009C0C91"/>
    <w:rsid w:val="009C0CB4"/>
    <w:rsid w:val="009C2935"/>
    <w:rsid w:val="009C3951"/>
    <w:rsid w:val="009C3E32"/>
    <w:rsid w:val="009C4578"/>
    <w:rsid w:val="009C4ACD"/>
    <w:rsid w:val="009C54F1"/>
    <w:rsid w:val="009C5973"/>
    <w:rsid w:val="009C5BDA"/>
    <w:rsid w:val="009C6280"/>
    <w:rsid w:val="009C68F8"/>
    <w:rsid w:val="009C6E8E"/>
    <w:rsid w:val="009C7DBC"/>
    <w:rsid w:val="009D0096"/>
    <w:rsid w:val="009D0CC3"/>
    <w:rsid w:val="009D178F"/>
    <w:rsid w:val="009D2895"/>
    <w:rsid w:val="009D2E09"/>
    <w:rsid w:val="009D33EB"/>
    <w:rsid w:val="009D3F27"/>
    <w:rsid w:val="009D4C33"/>
    <w:rsid w:val="009D5708"/>
    <w:rsid w:val="009D7487"/>
    <w:rsid w:val="009D7DAC"/>
    <w:rsid w:val="009E0E58"/>
    <w:rsid w:val="009E2CF8"/>
    <w:rsid w:val="009E537D"/>
    <w:rsid w:val="009E55D0"/>
    <w:rsid w:val="009E5779"/>
    <w:rsid w:val="009E64AC"/>
    <w:rsid w:val="009E6B83"/>
    <w:rsid w:val="009F0090"/>
    <w:rsid w:val="009F0226"/>
    <w:rsid w:val="009F0A29"/>
    <w:rsid w:val="009F0A87"/>
    <w:rsid w:val="009F0B9C"/>
    <w:rsid w:val="009F11B0"/>
    <w:rsid w:val="009F2DEC"/>
    <w:rsid w:val="009F2E9F"/>
    <w:rsid w:val="009F3514"/>
    <w:rsid w:val="009F4002"/>
    <w:rsid w:val="009F45A5"/>
    <w:rsid w:val="009F45B9"/>
    <w:rsid w:val="009F5075"/>
    <w:rsid w:val="009F6113"/>
    <w:rsid w:val="009F696E"/>
    <w:rsid w:val="009F6B86"/>
    <w:rsid w:val="009F6DE5"/>
    <w:rsid w:val="009F70A5"/>
    <w:rsid w:val="009F7672"/>
    <w:rsid w:val="009F7957"/>
    <w:rsid w:val="009F7A07"/>
    <w:rsid w:val="00A000F0"/>
    <w:rsid w:val="00A0043D"/>
    <w:rsid w:val="00A00DE8"/>
    <w:rsid w:val="00A0157A"/>
    <w:rsid w:val="00A01CAC"/>
    <w:rsid w:val="00A0259D"/>
    <w:rsid w:val="00A04085"/>
    <w:rsid w:val="00A04BAE"/>
    <w:rsid w:val="00A05245"/>
    <w:rsid w:val="00A0564D"/>
    <w:rsid w:val="00A06960"/>
    <w:rsid w:val="00A0748D"/>
    <w:rsid w:val="00A077F5"/>
    <w:rsid w:val="00A07DD2"/>
    <w:rsid w:val="00A1086E"/>
    <w:rsid w:val="00A10A64"/>
    <w:rsid w:val="00A114B9"/>
    <w:rsid w:val="00A12BCD"/>
    <w:rsid w:val="00A12BDD"/>
    <w:rsid w:val="00A130C1"/>
    <w:rsid w:val="00A13C6D"/>
    <w:rsid w:val="00A141CD"/>
    <w:rsid w:val="00A14356"/>
    <w:rsid w:val="00A14A37"/>
    <w:rsid w:val="00A16539"/>
    <w:rsid w:val="00A16548"/>
    <w:rsid w:val="00A16593"/>
    <w:rsid w:val="00A168FC"/>
    <w:rsid w:val="00A1708D"/>
    <w:rsid w:val="00A17B99"/>
    <w:rsid w:val="00A17C9A"/>
    <w:rsid w:val="00A17F4B"/>
    <w:rsid w:val="00A21785"/>
    <w:rsid w:val="00A220D2"/>
    <w:rsid w:val="00A22D36"/>
    <w:rsid w:val="00A232FF"/>
    <w:rsid w:val="00A235ED"/>
    <w:rsid w:val="00A24333"/>
    <w:rsid w:val="00A24A48"/>
    <w:rsid w:val="00A254A3"/>
    <w:rsid w:val="00A2563D"/>
    <w:rsid w:val="00A2581D"/>
    <w:rsid w:val="00A25DB3"/>
    <w:rsid w:val="00A265CB"/>
    <w:rsid w:val="00A265F6"/>
    <w:rsid w:val="00A268B1"/>
    <w:rsid w:val="00A26983"/>
    <w:rsid w:val="00A26AC6"/>
    <w:rsid w:val="00A27F0C"/>
    <w:rsid w:val="00A3013A"/>
    <w:rsid w:val="00A30600"/>
    <w:rsid w:val="00A31312"/>
    <w:rsid w:val="00A31545"/>
    <w:rsid w:val="00A32009"/>
    <w:rsid w:val="00A34368"/>
    <w:rsid w:val="00A3454B"/>
    <w:rsid w:val="00A34AF7"/>
    <w:rsid w:val="00A34E16"/>
    <w:rsid w:val="00A34ECE"/>
    <w:rsid w:val="00A35526"/>
    <w:rsid w:val="00A35689"/>
    <w:rsid w:val="00A36D52"/>
    <w:rsid w:val="00A36F28"/>
    <w:rsid w:val="00A36F3A"/>
    <w:rsid w:val="00A37152"/>
    <w:rsid w:val="00A37291"/>
    <w:rsid w:val="00A401B0"/>
    <w:rsid w:val="00A41AA1"/>
    <w:rsid w:val="00A41D40"/>
    <w:rsid w:val="00A41F32"/>
    <w:rsid w:val="00A428E0"/>
    <w:rsid w:val="00A42D66"/>
    <w:rsid w:val="00A43FDC"/>
    <w:rsid w:val="00A44143"/>
    <w:rsid w:val="00A449B7"/>
    <w:rsid w:val="00A44D88"/>
    <w:rsid w:val="00A44F52"/>
    <w:rsid w:val="00A456F8"/>
    <w:rsid w:val="00A45CE4"/>
    <w:rsid w:val="00A46780"/>
    <w:rsid w:val="00A46CCB"/>
    <w:rsid w:val="00A4714D"/>
    <w:rsid w:val="00A4733E"/>
    <w:rsid w:val="00A4760B"/>
    <w:rsid w:val="00A47C55"/>
    <w:rsid w:val="00A47FDB"/>
    <w:rsid w:val="00A51140"/>
    <w:rsid w:val="00A5138D"/>
    <w:rsid w:val="00A514B6"/>
    <w:rsid w:val="00A518D7"/>
    <w:rsid w:val="00A52A7A"/>
    <w:rsid w:val="00A542E9"/>
    <w:rsid w:val="00A5531D"/>
    <w:rsid w:val="00A561A8"/>
    <w:rsid w:val="00A56B5D"/>
    <w:rsid w:val="00A5743B"/>
    <w:rsid w:val="00A5759A"/>
    <w:rsid w:val="00A57D60"/>
    <w:rsid w:val="00A60516"/>
    <w:rsid w:val="00A61432"/>
    <w:rsid w:val="00A61509"/>
    <w:rsid w:val="00A615F6"/>
    <w:rsid w:val="00A61636"/>
    <w:rsid w:val="00A62E8F"/>
    <w:rsid w:val="00A63A2A"/>
    <w:rsid w:val="00A64079"/>
    <w:rsid w:val="00A6468F"/>
    <w:rsid w:val="00A646B2"/>
    <w:rsid w:val="00A64F43"/>
    <w:rsid w:val="00A6534F"/>
    <w:rsid w:val="00A65866"/>
    <w:rsid w:val="00A66020"/>
    <w:rsid w:val="00A68E1D"/>
    <w:rsid w:val="00A701B9"/>
    <w:rsid w:val="00A70951"/>
    <w:rsid w:val="00A71055"/>
    <w:rsid w:val="00A71256"/>
    <w:rsid w:val="00A7140D"/>
    <w:rsid w:val="00A71B0B"/>
    <w:rsid w:val="00A7252E"/>
    <w:rsid w:val="00A728AC"/>
    <w:rsid w:val="00A72B94"/>
    <w:rsid w:val="00A7370B"/>
    <w:rsid w:val="00A73962"/>
    <w:rsid w:val="00A7448A"/>
    <w:rsid w:val="00A7489F"/>
    <w:rsid w:val="00A758E0"/>
    <w:rsid w:val="00A75A43"/>
    <w:rsid w:val="00A75B18"/>
    <w:rsid w:val="00A75C4B"/>
    <w:rsid w:val="00A7607B"/>
    <w:rsid w:val="00A76A66"/>
    <w:rsid w:val="00A774E4"/>
    <w:rsid w:val="00A812BC"/>
    <w:rsid w:val="00A814FF"/>
    <w:rsid w:val="00A81CC4"/>
    <w:rsid w:val="00A81F54"/>
    <w:rsid w:val="00A81FAF"/>
    <w:rsid w:val="00A822A1"/>
    <w:rsid w:val="00A822E1"/>
    <w:rsid w:val="00A83D72"/>
    <w:rsid w:val="00A83DCC"/>
    <w:rsid w:val="00A83FAB"/>
    <w:rsid w:val="00A84206"/>
    <w:rsid w:val="00A84DE3"/>
    <w:rsid w:val="00A857B7"/>
    <w:rsid w:val="00A862B5"/>
    <w:rsid w:val="00A863D2"/>
    <w:rsid w:val="00A90146"/>
    <w:rsid w:val="00A90AEB"/>
    <w:rsid w:val="00A917FB"/>
    <w:rsid w:val="00A91AB8"/>
    <w:rsid w:val="00A91DE3"/>
    <w:rsid w:val="00A93359"/>
    <w:rsid w:val="00A93CAE"/>
    <w:rsid w:val="00A94163"/>
    <w:rsid w:val="00A946CD"/>
    <w:rsid w:val="00A9526D"/>
    <w:rsid w:val="00A95456"/>
    <w:rsid w:val="00A958F8"/>
    <w:rsid w:val="00A95CCA"/>
    <w:rsid w:val="00A960D5"/>
    <w:rsid w:val="00A960FD"/>
    <w:rsid w:val="00A961D3"/>
    <w:rsid w:val="00A969BB"/>
    <w:rsid w:val="00A96C4D"/>
    <w:rsid w:val="00A9706F"/>
    <w:rsid w:val="00A970C5"/>
    <w:rsid w:val="00A973FA"/>
    <w:rsid w:val="00A9795E"/>
    <w:rsid w:val="00A97E62"/>
    <w:rsid w:val="00AA032F"/>
    <w:rsid w:val="00AA081B"/>
    <w:rsid w:val="00AA116A"/>
    <w:rsid w:val="00AA1E3E"/>
    <w:rsid w:val="00AA214F"/>
    <w:rsid w:val="00AA3564"/>
    <w:rsid w:val="00AA3A2E"/>
    <w:rsid w:val="00AA3C6B"/>
    <w:rsid w:val="00AA40A9"/>
    <w:rsid w:val="00AA4625"/>
    <w:rsid w:val="00AA4A36"/>
    <w:rsid w:val="00AA4FBE"/>
    <w:rsid w:val="00AA6466"/>
    <w:rsid w:val="00AA6647"/>
    <w:rsid w:val="00AA66A2"/>
    <w:rsid w:val="00AA6E0C"/>
    <w:rsid w:val="00AA6F75"/>
    <w:rsid w:val="00AA70D0"/>
    <w:rsid w:val="00AB035C"/>
    <w:rsid w:val="00AB08FB"/>
    <w:rsid w:val="00AB13ED"/>
    <w:rsid w:val="00AB1807"/>
    <w:rsid w:val="00AB268E"/>
    <w:rsid w:val="00AB3FAC"/>
    <w:rsid w:val="00AB4C0F"/>
    <w:rsid w:val="00AB505F"/>
    <w:rsid w:val="00AB5312"/>
    <w:rsid w:val="00AB53FB"/>
    <w:rsid w:val="00AB5DD0"/>
    <w:rsid w:val="00AB6786"/>
    <w:rsid w:val="00AB7019"/>
    <w:rsid w:val="00AB7C57"/>
    <w:rsid w:val="00AB7F5F"/>
    <w:rsid w:val="00AC0DEE"/>
    <w:rsid w:val="00AC245D"/>
    <w:rsid w:val="00AC3097"/>
    <w:rsid w:val="00AC3173"/>
    <w:rsid w:val="00AC37EB"/>
    <w:rsid w:val="00AC3809"/>
    <w:rsid w:val="00AC475C"/>
    <w:rsid w:val="00AC53CD"/>
    <w:rsid w:val="00AC55C8"/>
    <w:rsid w:val="00AC5E04"/>
    <w:rsid w:val="00AC6F26"/>
    <w:rsid w:val="00AC7644"/>
    <w:rsid w:val="00AC78F5"/>
    <w:rsid w:val="00AD1215"/>
    <w:rsid w:val="00AD130E"/>
    <w:rsid w:val="00AD178B"/>
    <w:rsid w:val="00AD1C88"/>
    <w:rsid w:val="00AD29BB"/>
    <w:rsid w:val="00AD2AA9"/>
    <w:rsid w:val="00AD32D1"/>
    <w:rsid w:val="00AD380F"/>
    <w:rsid w:val="00AD3889"/>
    <w:rsid w:val="00AD41A0"/>
    <w:rsid w:val="00AD4725"/>
    <w:rsid w:val="00AD5389"/>
    <w:rsid w:val="00AD56AF"/>
    <w:rsid w:val="00AD598A"/>
    <w:rsid w:val="00AD5F56"/>
    <w:rsid w:val="00AD6350"/>
    <w:rsid w:val="00AD6540"/>
    <w:rsid w:val="00AD697A"/>
    <w:rsid w:val="00AD6A67"/>
    <w:rsid w:val="00AD7B3B"/>
    <w:rsid w:val="00AE0133"/>
    <w:rsid w:val="00AE0812"/>
    <w:rsid w:val="00AE0CA3"/>
    <w:rsid w:val="00AE2369"/>
    <w:rsid w:val="00AE2380"/>
    <w:rsid w:val="00AE2962"/>
    <w:rsid w:val="00AE3640"/>
    <w:rsid w:val="00AE3727"/>
    <w:rsid w:val="00AE3971"/>
    <w:rsid w:val="00AE3A47"/>
    <w:rsid w:val="00AE3A81"/>
    <w:rsid w:val="00AE432C"/>
    <w:rsid w:val="00AE51FC"/>
    <w:rsid w:val="00AE5650"/>
    <w:rsid w:val="00AE6274"/>
    <w:rsid w:val="00AE631A"/>
    <w:rsid w:val="00AE69FB"/>
    <w:rsid w:val="00AE6A17"/>
    <w:rsid w:val="00AE6A3C"/>
    <w:rsid w:val="00AE77DC"/>
    <w:rsid w:val="00AE7F7F"/>
    <w:rsid w:val="00AF02C7"/>
    <w:rsid w:val="00AF056D"/>
    <w:rsid w:val="00AF091B"/>
    <w:rsid w:val="00AF0A29"/>
    <w:rsid w:val="00AF0B4C"/>
    <w:rsid w:val="00AF0DB3"/>
    <w:rsid w:val="00AF13EA"/>
    <w:rsid w:val="00AF142F"/>
    <w:rsid w:val="00AF18E4"/>
    <w:rsid w:val="00AF1B19"/>
    <w:rsid w:val="00AF20F7"/>
    <w:rsid w:val="00AF28A6"/>
    <w:rsid w:val="00AF3EF8"/>
    <w:rsid w:val="00AF4415"/>
    <w:rsid w:val="00AF492F"/>
    <w:rsid w:val="00AF7378"/>
    <w:rsid w:val="00AF7CED"/>
    <w:rsid w:val="00B00857"/>
    <w:rsid w:val="00B00C52"/>
    <w:rsid w:val="00B00F2B"/>
    <w:rsid w:val="00B017FE"/>
    <w:rsid w:val="00B01BDC"/>
    <w:rsid w:val="00B02E7C"/>
    <w:rsid w:val="00B02F89"/>
    <w:rsid w:val="00B035CE"/>
    <w:rsid w:val="00B04753"/>
    <w:rsid w:val="00B05B40"/>
    <w:rsid w:val="00B05EC2"/>
    <w:rsid w:val="00B060B7"/>
    <w:rsid w:val="00B07381"/>
    <w:rsid w:val="00B10199"/>
    <w:rsid w:val="00B103E7"/>
    <w:rsid w:val="00B10E09"/>
    <w:rsid w:val="00B11BEA"/>
    <w:rsid w:val="00B12D13"/>
    <w:rsid w:val="00B12E62"/>
    <w:rsid w:val="00B13930"/>
    <w:rsid w:val="00B13DD1"/>
    <w:rsid w:val="00B1563A"/>
    <w:rsid w:val="00B15F22"/>
    <w:rsid w:val="00B16B18"/>
    <w:rsid w:val="00B1742E"/>
    <w:rsid w:val="00B179B0"/>
    <w:rsid w:val="00B209F1"/>
    <w:rsid w:val="00B20B20"/>
    <w:rsid w:val="00B20CA0"/>
    <w:rsid w:val="00B216FB"/>
    <w:rsid w:val="00B2266C"/>
    <w:rsid w:val="00B227D0"/>
    <w:rsid w:val="00B22C9E"/>
    <w:rsid w:val="00B22E33"/>
    <w:rsid w:val="00B2371C"/>
    <w:rsid w:val="00B239AD"/>
    <w:rsid w:val="00B23B13"/>
    <w:rsid w:val="00B23B28"/>
    <w:rsid w:val="00B2504D"/>
    <w:rsid w:val="00B257BE"/>
    <w:rsid w:val="00B265AC"/>
    <w:rsid w:val="00B26CCD"/>
    <w:rsid w:val="00B26CF9"/>
    <w:rsid w:val="00B277D8"/>
    <w:rsid w:val="00B27B58"/>
    <w:rsid w:val="00B309C0"/>
    <w:rsid w:val="00B31137"/>
    <w:rsid w:val="00B31166"/>
    <w:rsid w:val="00B31AB7"/>
    <w:rsid w:val="00B31BAF"/>
    <w:rsid w:val="00B336E9"/>
    <w:rsid w:val="00B34383"/>
    <w:rsid w:val="00B3464B"/>
    <w:rsid w:val="00B34DD9"/>
    <w:rsid w:val="00B34E4F"/>
    <w:rsid w:val="00B350F2"/>
    <w:rsid w:val="00B35353"/>
    <w:rsid w:val="00B36383"/>
    <w:rsid w:val="00B36F07"/>
    <w:rsid w:val="00B37227"/>
    <w:rsid w:val="00B407A5"/>
    <w:rsid w:val="00B40DFB"/>
    <w:rsid w:val="00B4212B"/>
    <w:rsid w:val="00B42256"/>
    <w:rsid w:val="00B4230D"/>
    <w:rsid w:val="00B425C0"/>
    <w:rsid w:val="00B42977"/>
    <w:rsid w:val="00B42B8F"/>
    <w:rsid w:val="00B42E51"/>
    <w:rsid w:val="00B42EA0"/>
    <w:rsid w:val="00B43CD3"/>
    <w:rsid w:val="00B44213"/>
    <w:rsid w:val="00B44681"/>
    <w:rsid w:val="00B45E49"/>
    <w:rsid w:val="00B45EB0"/>
    <w:rsid w:val="00B45F4C"/>
    <w:rsid w:val="00B460E4"/>
    <w:rsid w:val="00B466A9"/>
    <w:rsid w:val="00B46739"/>
    <w:rsid w:val="00B46AF1"/>
    <w:rsid w:val="00B46B33"/>
    <w:rsid w:val="00B473DB"/>
    <w:rsid w:val="00B47751"/>
    <w:rsid w:val="00B479E7"/>
    <w:rsid w:val="00B47C22"/>
    <w:rsid w:val="00B47DD3"/>
    <w:rsid w:val="00B47E45"/>
    <w:rsid w:val="00B509A3"/>
    <w:rsid w:val="00B50F70"/>
    <w:rsid w:val="00B513E8"/>
    <w:rsid w:val="00B51AF5"/>
    <w:rsid w:val="00B52626"/>
    <w:rsid w:val="00B52DBD"/>
    <w:rsid w:val="00B5304D"/>
    <w:rsid w:val="00B53C74"/>
    <w:rsid w:val="00B5447C"/>
    <w:rsid w:val="00B547EE"/>
    <w:rsid w:val="00B55535"/>
    <w:rsid w:val="00B55795"/>
    <w:rsid w:val="00B55E0C"/>
    <w:rsid w:val="00B57C32"/>
    <w:rsid w:val="00B601FE"/>
    <w:rsid w:val="00B60336"/>
    <w:rsid w:val="00B6156D"/>
    <w:rsid w:val="00B61E7E"/>
    <w:rsid w:val="00B63354"/>
    <w:rsid w:val="00B64125"/>
    <w:rsid w:val="00B64D63"/>
    <w:rsid w:val="00B65419"/>
    <w:rsid w:val="00B65B53"/>
    <w:rsid w:val="00B65D31"/>
    <w:rsid w:val="00B6652E"/>
    <w:rsid w:val="00B666A7"/>
    <w:rsid w:val="00B667F5"/>
    <w:rsid w:val="00B67BEB"/>
    <w:rsid w:val="00B67C6E"/>
    <w:rsid w:val="00B70708"/>
    <w:rsid w:val="00B70958"/>
    <w:rsid w:val="00B70B92"/>
    <w:rsid w:val="00B71016"/>
    <w:rsid w:val="00B7196F"/>
    <w:rsid w:val="00B71AC2"/>
    <w:rsid w:val="00B71F2A"/>
    <w:rsid w:val="00B722E9"/>
    <w:rsid w:val="00B72C2B"/>
    <w:rsid w:val="00B72C6A"/>
    <w:rsid w:val="00B72CB3"/>
    <w:rsid w:val="00B72D60"/>
    <w:rsid w:val="00B73224"/>
    <w:rsid w:val="00B740C8"/>
    <w:rsid w:val="00B759F2"/>
    <w:rsid w:val="00B75E3F"/>
    <w:rsid w:val="00B763BC"/>
    <w:rsid w:val="00B76C55"/>
    <w:rsid w:val="00B76F2F"/>
    <w:rsid w:val="00B772FF"/>
    <w:rsid w:val="00B77F05"/>
    <w:rsid w:val="00B80707"/>
    <w:rsid w:val="00B80CE3"/>
    <w:rsid w:val="00B81BDF"/>
    <w:rsid w:val="00B81F44"/>
    <w:rsid w:val="00B82340"/>
    <w:rsid w:val="00B83559"/>
    <w:rsid w:val="00B858E2"/>
    <w:rsid w:val="00B85DA3"/>
    <w:rsid w:val="00B8648A"/>
    <w:rsid w:val="00B866A1"/>
    <w:rsid w:val="00B86E4F"/>
    <w:rsid w:val="00B86FEC"/>
    <w:rsid w:val="00B87456"/>
    <w:rsid w:val="00B90655"/>
    <w:rsid w:val="00B90F6B"/>
    <w:rsid w:val="00B91134"/>
    <w:rsid w:val="00B9113C"/>
    <w:rsid w:val="00B92526"/>
    <w:rsid w:val="00B927BB"/>
    <w:rsid w:val="00B931FE"/>
    <w:rsid w:val="00B93413"/>
    <w:rsid w:val="00B93423"/>
    <w:rsid w:val="00B93B70"/>
    <w:rsid w:val="00B93FAA"/>
    <w:rsid w:val="00B942FD"/>
    <w:rsid w:val="00B94543"/>
    <w:rsid w:val="00B949EC"/>
    <w:rsid w:val="00B94A7F"/>
    <w:rsid w:val="00B94ABD"/>
    <w:rsid w:val="00B9547E"/>
    <w:rsid w:val="00B95F17"/>
    <w:rsid w:val="00B96C9C"/>
    <w:rsid w:val="00B96E52"/>
    <w:rsid w:val="00B96EE6"/>
    <w:rsid w:val="00B97427"/>
    <w:rsid w:val="00B977B5"/>
    <w:rsid w:val="00B979BB"/>
    <w:rsid w:val="00B97C91"/>
    <w:rsid w:val="00BA07EF"/>
    <w:rsid w:val="00BA0B57"/>
    <w:rsid w:val="00BA0BF5"/>
    <w:rsid w:val="00BA10D8"/>
    <w:rsid w:val="00BA166F"/>
    <w:rsid w:val="00BA19C0"/>
    <w:rsid w:val="00BA1A37"/>
    <w:rsid w:val="00BA1C77"/>
    <w:rsid w:val="00BA31EC"/>
    <w:rsid w:val="00BA34BF"/>
    <w:rsid w:val="00BA37E6"/>
    <w:rsid w:val="00BA3881"/>
    <w:rsid w:val="00BA474A"/>
    <w:rsid w:val="00BA5635"/>
    <w:rsid w:val="00BA6199"/>
    <w:rsid w:val="00BA6568"/>
    <w:rsid w:val="00BA704D"/>
    <w:rsid w:val="00BA7656"/>
    <w:rsid w:val="00BA7B46"/>
    <w:rsid w:val="00BA7DB1"/>
    <w:rsid w:val="00BB01D6"/>
    <w:rsid w:val="00BB0EF5"/>
    <w:rsid w:val="00BB136D"/>
    <w:rsid w:val="00BB2F4F"/>
    <w:rsid w:val="00BB3196"/>
    <w:rsid w:val="00BB3B68"/>
    <w:rsid w:val="00BB3BA9"/>
    <w:rsid w:val="00BB43DD"/>
    <w:rsid w:val="00BB5EC7"/>
    <w:rsid w:val="00BB6707"/>
    <w:rsid w:val="00BB6763"/>
    <w:rsid w:val="00BC02D5"/>
    <w:rsid w:val="00BC0344"/>
    <w:rsid w:val="00BC053A"/>
    <w:rsid w:val="00BC1651"/>
    <w:rsid w:val="00BC1D72"/>
    <w:rsid w:val="00BC2FDF"/>
    <w:rsid w:val="00BC534F"/>
    <w:rsid w:val="00BC54F4"/>
    <w:rsid w:val="00BC5DFF"/>
    <w:rsid w:val="00BC5FFA"/>
    <w:rsid w:val="00BC6196"/>
    <w:rsid w:val="00BC6345"/>
    <w:rsid w:val="00BC6C09"/>
    <w:rsid w:val="00BC7663"/>
    <w:rsid w:val="00BC77AC"/>
    <w:rsid w:val="00BC7EE9"/>
    <w:rsid w:val="00BD14EF"/>
    <w:rsid w:val="00BD172D"/>
    <w:rsid w:val="00BD2CC3"/>
    <w:rsid w:val="00BD2F24"/>
    <w:rsid w:val="00BD3A61"/>
    <w:rsid w:val="00BD4525"/>
    <w:rsid w:val="00BD572A"/>
    <w:rsid w:val="00BD59E4"/>
    <w:rsid w:val="00BD5D48"/>
    <w:rsid w:val="00BD6080"/>
    <w:rsid w:val="00BD6F1F"/>
    <w:rsid w:val="00BD6FE2"/>
    <w:rsid w:val="00BD76BE"/>
    <w:rsid w:val="00BE0F76"/>
    <w:rsid w:val="00BE14AD"/>
    <w:rsid w:val="00BE1702"/>
    <w:rsid w:val="00BE24A6"/>
    <w:rsid w:val="00BE3A66"/>
    <w:rsid w:val="00BE3D48"/>
    <w:rsid w:val="00BE405E"/>
    <w:rsid w:val="00BE4877"/>
    <w:rsid w:val="00BE5B9E"/>
    <w:rsid w:val="00BE685F"/>
    <w:rsid w:val="00BE6C76"/>
    <w:rsid w:val="00BE6FB3"/>
    <w:rsid w:val="00BE758D"/>
    <w:rsid w:val="00BE75D8"/>
    <w:rsid w:val="00BE7F04"/>
    <w:rsid w:val="00BE7F85"/>
    <w:rsid w:val="00BF04F0"/>
    <w:rsid w:val="00BF0553"/>
    <w:rsid w:val="00BF15D4"/>
    <w:rsid w:val="00BF176E"/>
    <w:rsid w:val="00BF1D3B"/>
    <w:rsid w:val="00BF1D83"/>
    <w:rsid w:val="00BF2076"/>
    <w:rsid w:val="00BF226E"/>
    <w:rsid w:val="00BF2646"/>
    <w:rsid w:val="00BF2D2E"/>
    <w:rsid w:val="00BF4780"/>
    <w:rsid w:val="00BF4BCE"/>
    <w:rsid w:val="00BF4C62"/>
    <w:rsid w:val="00BF4CA8"/>
    <w:rsid w:val="00BF5E32"/>
    <w:rsid w:val="00BF63CD"/>
    <w:rsid w:val="00BF6B97"/>
    <w:rsid w:val="00BF72B9"/>
    <w:rsid w:val="00C004BE"/>
    <w:rsid w:val="00C00EC6"/>
    <w:rsid w:val="00C012A1"/>
    <w:rsid w:val="00C014A6"/>
    <w:rsid w:val="00C019A6"/>
    <w:rsid w:val="00C01CCD"/>
    <w:rsid w:val="00C01E35"/>
    <w:rsid w:val="00C01E8F"/>
    <w:rsid w:val="00C029D1"/>
    <w:rsid w:val="00C0326D"/>
    <w:rsid w:val="00C0367F"/>
    <w:rsid w:val="00C03AC8"/>
    <w:rsid w:val="00C045F2"/>
    <w:rsid w:val="00C04A59"/>
    <w:rsid w:val="00C0559E"/>
    <w:rsid w:val="00C06350"/>
    <w:rsid w:val="00C066EE"/>
    <w:rsid w:val="00C0713D"/>
    <w:rsid w:val="00C11240"/>
    <w:rsid w:val="00C114BF"/>
    <w:rsid w:val="00C11551"/>
    <w:rsid w:val="00C11FAA"/>
    <w:rsid w:val="00C14617"/>
    <w:rsid w:val="00C1463E"/>
    <w:rsid w:val="00C14CE7"/>
    <w:rsid w:val="00C152DA"/>
    <w:rsid w:val="00C15740"/>
    <w:rsid w:val="00C163D6"/>
    <w:rsid w:val="00C166D7"/>
    <w:rsid w:val="00C16A2B"/>
    <w:rsid w:val="00C17AF0"/>
    <w:rsid w:val="00C20FF9"/>
    <w:rsid w:val="00C213F5"/>
    <w:rsid w:val="00C21B57"/>
    <w:rsid w:val="00C21F68"/>
    <w:rsid w:val="00C22833"/>
    <w:rsid w:val="00C22FB0"/>
    <w:rsid w:val="00C231D5"/>
    <w:rsid w:val="00C23638"/>
    <w:rsid w:val="00C23E11"/>
    <w:rsid w:val="00C24588"/>
    <w:rsid w:val="00C2647F"/>
    <w:rsid w:val="00C266B5"/>
    <w:rsid w:val="00C26975"/>
    <w:rsid w:val="00C276B8"/>
    <w:rsid w:val="00C31598"/>
    <w:rsid w:val="00C31793"/>
    <w:rsid w:val="00C32070"/>
    <w:rsid w:val="00C322BD"/>
    <w:rsid w:val="00C32D52"/>
    <w:rsid w:val="00C32F49"/>
    <w:rsid w:val="00C33572"/>
    <w:rsid w:val="00C338D6"/>
    <w:rsid w:val="00C3470E"/>
    <w:rsid w:val="00C359F9"/>
    <w:rsid w:val="00C35F8D"/>
    <w:rsid w:val="00C366C9"/>
    <w:rsid w:val="00C3697F"/>
    <w:rsid w:val="00C36CD4"/>
    <w:rsid w:val="00C36EFE"/>
    <w:rsid w:val="00C40677"/>
    <w:rsid w:val="00C408F3"/>
    <w:rsid w:val="00C41ED2"/>
    <w:rsid w:val="00C4257B"/>
    <w:rsid w:val="00C43A52"/>
    <w:rsid w:val="00C43D12"/>
    <w:rsid w:val="00C4456E"/>
    <w:rsid w:val="00C44A68"/>
    <w:rsid w:val="00C44FE3"/>
    <w:rsid w:val="00C45838"/>
    <w:rsid w:val="00C459CA"/>
    <w:rsid w:val="00C45C06"/>
    <w:rsid w:val="00C45E4C"/>
    <w:rsid w:val="00C47B75"/>
    <w:rsid w:val="00C50335"/>
    <w:rsid w:val="00C50639"/>
    <w:rsid w:val="00C509E2"/>
    <w:rsid w:val="00C50E0C"/>
    <w:rsid w:val="00C50E9E"/>
    <w:rsid w:val="00C516F6"/>
    <w:rsid w:val="00C52F21"/>
    <w:rsid w:val="00C53768"/>
    <w:rsid w:val="00C54152"/>
    <w:rsid w:val="00C54157"/>
    <w:rsid w:val="00C55ABE"/>
    <w:rsid w:val="00C57E4A"/>
    <w:rsid w:val="00C60373"/>
    <w:rsid w:val="00C6226B"/>
    <w:rsid w:val="00C62D6D"/>
    <w:rsid w:val="00C63E18"/>
    <w:rsid w:val="00C648DE"/>
    <w:rsid w:val="00C64B94"/>
    <w:rsid w:val="00C64FBD"/>
    <w:rsid w:val="00C65E97"/>
    <w:rsid w:val="00C661E7"/>
    <w:rsid w:val="00C66B36"/>
    <w:rsid w:val="00C67011"/>
    <w:rsid w:val="00C671E6"/>
    <w:rsid w:val="00C67BEB"/>
    <w:rsid w:val="00C704B7"/>
    <w:rsid w:val="00C715E7"/>
    <w:rsid w:val="00C719C1"/>
    <w:rsid w:val="00C71B2B"/>
    <w:rsid w:val="00C71C3D"/>
    <w:rsid w:val="00C71F2B"/>
    <w:rsid w:val="00C729BA"/>
    <w:rsid w:val="00C731AC"/>
    <w:rsid w:val="00C73228"/>
    <w:rsid w:val="00C74571"/>
    <w:rsid w:val="00C74738"/>
    <w:rsid w:val="00C7526A"/>
    <w:rsid w:val="00C75ADE"/>
    <w:rsid w:val="00C75EB9"/>
    <w:rsid w:val="00C75F8D"/>
    <w:rsid w:val="00C76B45"/>
    <w:rsid w:val="00C76D20"/>
    <w:rsid w:val="00C770A4"/>
    <w:rsid w:val="00C77567"/>
    <w:rsid w:val="00C7778B"/>
    <w:rsid w:val="00C77B0D"/>
    <w:rsid w:val="00C815A2"/>
    <w:rsid w:val="00C8335D"/>
    <w:rsid w:val="00C8402D"/>
    <w:rsid w:val="00C84811"/>
    <w:rsid w:val="00C8504D"/>
    <w:rsid w:val="00C8520F"/>
    <w:rsid w:val="00C8526F"/>
    <w:rsid w:val="00C854B2"/>
    <w:rsid w:val="00C8645A"/>
    <w:rsid w:val="00C86E1C"/>
    <w:rsid w:val="00C87253"/>
    <w:rsid w:val="00C87A48"/>
    <w:rsid w:val="00C9005A"/>
    <w:rsid w:val="00C9011B"/>
    <w:rsid w:val="00C91462"/>
    <w:rsid w:val="00C91A49"/>
    <w:rsid w:val="00C91D4C"/>
    <w:rsid w:val="00C9234B"/>
    <w:rsid w:val="00C9247E"/>
    <w:rsid w:val="00C925F4"/>
    <w:rsid w:val="00C93D96"/>
    <w:rsid w:val="00C93F12"/>
    <w:rsid w:val="00C93F67"/>
    <w:rsid w:val="00C94334"/>
    <w:rsid w:val="00C94522"/>
    <w:rsid w:val="00C94E71"/>
    <w:rsid w:val="00C9541F"/>
    <w:rsid w:val="00C95D1F"/>
    <w:rsid w:val="00C95ECF"/>
    <w:rsid w:val="00C9654A"/>
    <w:rsid w:val="00C970EF"/>
    <w:rsid w:val="00C972C6"/>
    <w:rsid w:val="00CA048C"/>
    <w:rsid w:val="00CA0636"/>
    <w:rsid w:val="00CA1AA1"/>
    <w:rsid w:val="00CA3D72"/>
    <w:rsid w:val="00CA48D9"/>
    <w:rsid w:val="00CA4E51"/>
    <w:rsid w:val="00CA5F0D"/>
    <w:rsid w:val="00CA6398"/>
    <w:rsid w:val="00CA66C5"/>
    <w:rsid w:val="00CB0945"/>
    <w:rsid w:val="00CB1007"/>
    <w:rsid w:val="00CB17D6"/>
    <w:rsid w:val="00CB17EF"/>
    <w:rsid w:val="00CB1A74"/>
    <w:rsid w:val="00CB1D87"/>
    <w:rsid w:val="00CB21E8"/>
    <w:rsid w:val="00CB245C"/>
    <w:rsid w:val="00CB362C"/>
    <w:rsid w:val="00CB36C7"/>
    <w:rsid w:val="00CB37E7"/>
    <w:rsid w:val="00CB3EB1"/>
    <w:rsid w:val="00CB4093"/>
    <w:rsid w:val="00CB44A0"/>
    <w:rsid w:val="00CB54D5"/>
    <w:rsid w:val="00CB574E"/>
    <w:rsid w:val="00CB5FB0"/>
    <w:rsid w:val="00CB7166"/>
    <w:rsid w:val="00CB7B77"/>
    <w:rsid w:val="00CB7CB0"/>
    <w:rsid w:val="00CB7DFB"/>
    <w:rsid w:val="00CC08DF"/>
    <w:rsid w:val="00CC174A"/>
    <w:rsid w:val="00CC25C1"/>
    <w:rsid w:val="00CC3498"/>
    <w:rsid w:val="00CC3A34"/>
    <w:rsid w:val="00CC41EE"/>
    <w:rsid w:val="00CC47EA"/>
    <w:rsid w:val="00CC52CB"/>
    <w:rsid w:val="00CC570D"/>
    <w:rsid w:val="00CC5AD0"/>
    <w:rsid w:val="00CC5E5D"/>
    <w:rsid w:val="00CC5F09"/>
    <w:rsid w:val="00CC6433"/>
    <w:rsid w:val="00CC6C32"/>
    <w:rsid w:val="00CC6D07"/>
    <w:rsid w:val="00CC6DCB"/>
    <w:rsid w:val="00CC7F2E"/>
    <w:rsid w:val="00CD04B6"/>
    <w:rsid w:val="00CD0905"/>
    <w:rsid w:val="00CD1C0B"/>
    <w:rsid w:val="00CD2435"/>
    <w:rsid w:val="00CD25F8"/>
    <w:rsid w:val="00CD36C7"/>
    <w:rsid w:val="00CD4937"/>
    <w:rsid w:val="00CD4AAF"/>
    <w:rsid w:val="00CD6605"/>
    <w:rsid w:val="00CD70BC"/>
    <w:rsid w:val="00CE0612"/>
    <w:rsid w:val="00CE0A86"/>
    <w:rsid w:val="00CE0CB6"/>
    <w:rsid w:val="00CE0D6A"/>
    <w:rsid w:val="00CE0E36"/>
    <w:rsid w:val="00CE16E1"/>
    <w:rsid w:val="00CE1BB7"/>
    <w:rsid w:val="00CE1E81"/>
    <w:rsid w:val="00CE2FBF"/>
    <w:rsid w:val="00CE3BFB"/>
    <w:rsid w:val="00CE3F20"/>
    <w:rsid w:val="00CE4351"/>
    <w:rsid w:val="00CE4CD1"/>
    <w:rsid w:val="00CE4DD6"/>
    <w:rsid w:val="00CE5230"/>
    <w:rsid w:val="00CE56AB"/>
    <w:rsid w:val="00CE59B8"/>
    <w:rsid w:val="00CE5D9A"/>
    <w:rsid w:val="00CE7C60"/>
    <w:rsid w:val="00CF01EC"/>
    <w:rsid w:val="00CF042E"/>
    <w:rsid w:val="00CF0A46"/>
    <w:rsid w:val="00CF0AD9"/>
    <w:rsid w:val="00CF10D6"/>
    <w:rsid w:val="00CF173F"/>
    <w:rsid w:val="00CF18E2"/>
    <w:rsid w:val="00CF29E2"/>
    <w:rsid w:val="00CF3883"/>
    <w:rsid w:val="00CF5A58"/>
    <w:rsid w:val="00CF5E66"/>
    <w:rsid w:val="00CF5FDC"/>
    <w:rsid w:val="00CF673D"/>
    <w:rsid w:val="00CF7463"/>
    <w:rsid w:val="00CF7498"/>
    <w:rsid w:val="00CF77AF"/>
    <w:rsid w:val="00CF78B0"/>
    <w:rsid w:val="00D000CA"/>
    <w:rsid w:val="00D016B9"/>
    <w:rsid w:val="00D02840"/>
    <w:rsid w:val="00D041DF"/>
    <w:rsid w:val="00D04C14"/>
    <w:rsid w:val="00D04D85"/>
    <w:rsid w:val="00D05A7A"/>
    <w:rsid w:val="00D05B21"/>
    <w:rsid w:val="00D06877"/>
    <w:rsid w:val="00D102DA"/>
    <w:rsid w:val="00D10727"/>
    <w:rsid w:val="00D10B33"/>
    <w:rsid w:val="00D12273"/>
    <w:rsid w:val="00D12410"/>
    <w:rsid w:val="00D129E0"/>
    <w:rsid w:val="00D145D5"/>
    <w:rsid w:val="00D14C75"/>
    <w:rsid w:val="00D157E0"/>
    <w:rsid w:val="00D16987"/>
    <w:rsid w:val="00D17B13"/>
    <w:rsid w:val="00D17DCA"/>
    <w:rsid w:val="00D20434"/>
    <w:rsid w:val="00D206B0"/>
    <w:rsid w:val="00D206B4"/>
    <w:rsid w:val="00D20C20"/>
    <w:rsid w:val="00D216E1"/>
    <w:rsid w:val="00D21915"/>
    <w:rsid w:val="00D21A4E"/>
    <w:rsid w:val="00D21F7C"/>
    <w:rsid w:val="00D2216D"/>
    <w:rsid w:val="00D2230F"/>
    <w:rsid w:val="00D22A3E"/>
    <w:rsid w:val="00D22EB4"/>
    <w:rsid w:val="00D236D2"/>
    <w:rsid w:val="00D251BC"/>
    <w:rsid w:val="00D2528B"/>
    <w:rsid w:val="00D26854"/>
    <w:rsid w:val="00D269D6"/>
    <w:rsid w:val="00D26DEF"/>
    <w:rsid w:val="00D26E1A"/>
    <w:rsid w:val="00D271AD"/>
    <w:rsid w:val="00D2736F"/>
    <w:rsid w:val="00D27AC8"/>
    <w:rsid w:val="00D3042C"/>
    <w:rsid w:val="00D309CD"/>
    <w:rsid w:val="00D313A2"/>
    <w:rsid w:val="00D31545"/>
    <w:rsid w:val="00D319E0"/>
    <w:rsid w:val="00D32EB3"/>
    <w:rsid w:val="00D33B89"/>
    <w:rsid w:val="00D34248"/>
    <w:rsid w:val="00D34A7F"/>
    <w:rsid w:val="00D350FE"/>
    <w:rsid w:val="00D3581E"/>
    <w:rsid w:val="00D35A5E"/>
    <w:rsid w:val="00D367AE"/>
    <w:rsid w:val="00D36A07"/>
    <w:rsid w:val="00D36F9E"/>
    <w:rsid w:val="00D3736C"/>
    <w:rsid w:val="00D376E5"/>
    <w:rsid w:val="00D37879"/>
    <w:rsid w:val="00D3792D"/>
    <w:rsid w:val="00D37C84"/>
    <w:rsid w:val="00D403D5"/>
    <w:rsid w:val="00D40A2C"/>
    <w:rsid w:val="00D40E9B"/>
    <w:rsid w:val="00D41643"/>
    <w:rsid w:val="00D41BDD"/>
    <w:rsid w:val="00D41E57"/>
    <w:rsid w:val="00D41EE8"/>
    <w:rsid w:val="00D42AD2"/>
    <w:rsid w:val="00D42E7B"/>
    <w:rsid w:val="00D43097"/>
    <w:rsid w:val="00D43685"/>
    <w:rsid w:val="00D4398C"/>
    <w:rsid w:val="00D4453F"/>
    <w:rsid w:val="00D447B1"/>
    <w:rsid w:val="00D44CA2"/>
    <w:rsid w:val="00D44F57"/>
    <w:rsid w:val="00D453B1"/>
    <w:rsid w:val="00D4551A"/>
    <w:rsid w:val="00D456D6"/>
    <w:rsid w:val="00D45B80"/>
    <w:rsid w:val="00D45C56"/>
    <w:rsid w:val="00D45E48"/>
    <w:rsid w:val="00D46F93"/>
    <w:rsid w:val="00D4786A"/>
    <w:rsid w:val="00D47AF5"/>
    <w:rsid w:val="00D47C21"/>
    <w:rsid w:val="00D5015E"/>
    <w:rsid w:val="00D50E6E"/>
    <w:rsid w:val="00D50E97"/>
    <w:rsid w:val="00D5186A"/>
    <w:rsid w:val="00D521A2"/>
    <w:rsid w:val="00D529AF"/>
    <w:rsid w:val="00D535A1"/>
    <w:rsid w:val="00D53700"/>
    <w:rsid w:val="00D53BB7"/>
    <w:rsid w:val="00D549C5"/>
    <w:rsid w:val="00D54DB1"/>
    <w:rsid w:val="00D54E14"/>
    <w:rsid w:val="00D556C2"/>
    <w:rsid w:val="00D558E5"/>
    <w:rsid w:val="00D55ED5"/>
    <w:rsid w:val="00D55FEF"/>
    <w:rsid w:val="00D56123"/>
    <w:rsid w:val="00D5658B"/>
    <w:rsid w:val="00D56796"/>
    <w:rsid w:val="00D567B1"/>
    <w:rsid w:val="00D56AC0"/>
    <w:rsid w:val="00D56C56"/>
    <w:rsid w:val="00D57172"/>
    <w:rsid w:val="00D601A6"/>
    <w:rsid w:val="00D60AF1"/>
    <w:rsid w:val="00D61012"/>
    <w:rsid w:val="00D614C6"/>
    <w:rsid w:val="00D619EA"/>
    <w:rsid w:val="00D6201D"/>
    <w:rsid w:val="00D62DCF"/>
    <w:rsid w:val="00D63B9B"/>
    <w:rsid w:val="00D64632"/>
    <w:rsid w:val="00D64CD7"/>
    <w:rsid w:val="00D655B9"/>
    <w:rsid w:val="00D65E94"/>
    <w:rsid w:val="00D66138"/>
    <w:rsid w:val="00D665D5"/>
    <w:rsid w:val="00D666BE"/>
    <w:rsid w:val="00D6780F"/>
    <w:rsid w:val="00D71275"/>
    <w:rsid w:val="00D71D37"/>
    <w:rsid w:val="00D72195"/>
    <w:rsid w:val="00D727A5"/>
    <w:rsid w:val="00D72DF4"/>
    <w:rsid w:val="00D733AE"/>
    <w:rsid w:val="00D73D93"/>
    <w:rsid w:val="00D73FDD"/>
    <w:rsid w:val="00D74744"/>
    <w:rsid w:val="00D74C66"/>
    <w:rsid w:val="00D74F9E"/>
    <w:rsid w:val="00D75667"/>
    <w:rsid w:val="00D757FE"/>
    <w:rsid w:val="00D76406"/>
    <w:rsid w:val="00D765FF"/>
    <w:rsid w:val="00D76744"/>
    <w:rsid w:val="00D76CC2"/>
    <w:rsid w:val="00D777BB"/>
    <w:rsid w:val="00D80816"/>
    <w:rsid w:val="00D80F29"/>
    <w:rsid w:val="00D8147D"/>
    <w:rsid w:val="00D81E3D"/>
    <w:rsid w:val="00D81E4D"/>
    <w:rsid w:val="00D82B93"/>
    <w:rsid w:val="00D8315E"/>
    <w:rsid w:val="00D83384"/>
    <w:rsid w:val="00D83C0E"/>
    <w:rsid w:val="00D8678F"/>
    <w:rsid w:val="00D87E63"/>
    <w:rsid w:val="00D90B62"/>
    <w:rsid w:val="00D9134F"/>
    <w:rsid w:val="00D91CCA"/>
    <w:rsid w:val="00D926EA"/>
    <w:rsid w:val="00D93103"/>
    <w:rsid w:val="00D9311F"/>
    <w:rsid w:val="00D93719"/>
    <w:rsid w:val="00D9465D"/>
    <w:rsid w:val="00D9553B"/>
    <w:rsid w:val="00D95B2D"/>
    <w:rsid w:val="00D95F53"/>
    <w:rsid w:val="00D960F6"/>
    <w:rsid w:val="00D96261"/>
    <w:rsid w:val="00D96ACD"/>
    <w:rsid w:val="00D975E8"/>
    <w:rsid w:val="00D97C0F"/>
    <w:rsid w:val="00D97F17"/>
    <w:rsid w:val="00D97F8D"/>
    <w:rsid w:val="00DA002F"/>
    <w:rsid w:val="00DA0F1F"/>
    <w:rsid w:val="00DA1263"/>
    <w:rsid w:val="00DA256A"/>
    <w:rsid w:val="00DA27A1"/>
    <w:rsid w:val="00DA34A0"/>
    <w:rsid w:val="00DA4295"/>
    <w:rsid w:val="00DA5306"/>
    <w:rsid w:val="00DA6291"/>
    <w:rsid w:val="00DA7050"/>
    <w:rsid w:val="00DA74FB"/>
    <w:rsid w:val="00DB0289"/>
    <w:rsid w:val="00DB07A7"/>
    <w:rsid w:val="00DB0E35"/>
    <w:rsid w:val="00DB16AC"/>
    <w:rsid w:val="00DB2171"/>
    <w:rsid w:val="00DB2844"/>
    <w:rsid w:val="00DB2ED4"/>
    <w:rsid w:val="00DB3520"/>
    <w:rsid w:val="00DB3B92"/>
    <w:rsid w:val="00DB3D7B"/>
    <w:rsid w:val="00DB4385"/>
    <w:rsid w:val="00DB4443"/>
    <w:rsid w:val="00DB4C5F"/>
    <w:rsid w:val="00DB4D8D"/>
    <w:rsid w:val="00DB5DF4"/>
    <w:rsid w:val="00DB61A0"/>
    <w:rsid w:val="00DB691C"/>
    <w:rsid w:val="00DB6F6A"/>
    <w:rsid w:val="00DB71A9"/>
    <w:rsid w:val="00DB773E"/>
    <w:rsid w:val="00DB799A"/>
    <w:rsid w:val="00DB7E7F"/>
    <w:rsid w:val="00DC053B"/>
    <w:rsid w:val="00DC0756"/>
    <w:rsid w:val="00DC076E"/>
    <w:rsid w:val="00DC148F"/>
    <w:rsid w:val="00DC2D80"/>
    <w:rsid w:val="00DC2FAC"/>
    <w:rsid w:val="00DC36EC"/>
    <w:rsid w:val="00DC48C6"/>
    <w:rsid w:val="00DC51FF"/>
    <w:rsid w:val="00DC556B"/>
    <w:rsid w:val="00DC5827"/>
    <w:rsid w:val="00DC5997"/>
    <w:rsid w:val="00DC5A6E"/>
    <w:rsid w:val="00DC5F20"/>
    <w:rsid w:val="00DC6234"/>
    <w:rsid w:val="00DC6278"/>
    <w:rsid w:val="00DC688B"/>
    <w:rsid w:val="00DC69AC"/>
    <w:rsid w:val="00DC6AEE"/>
    <w:rsid w:val="00DC6CA2"/>
    <w:rsid w:val="00DC78F9"/>
    <w:rsid w:val="00DC7C20"/>
    <w:rsid w:val="00DC7E11"/>
    <w:rsid w:val="00DD0744"/>
    <w:rsid w:val="00DD25BD"/>
    <w:rsid w:val="00DD28A9"/>
    <w:rsid w:val="00DD2E1E"/>
    <w:rsid w:val="00DD322F"/>
    <w:rsid w:val="00DD406D"/>
    <w:rsid w:val="00DD414F"/>
    <w:rsid w:val="00DD45D2"/>
    <w:rsid w:val="00DD4812"/>
    <w:rsid w:val="00DD4DE3"/>
    <w:rsid w:val="00DD4E3C"/>
    <w:rsid w:val="00DD4E9D"/>
    <w:rsid w:val="00DD5E18"/>
    <w:rsid w:val="00DD5F7B"/>
    <w:rsid w:val="00DD6304"/>
    <w:rsid w:val="00DD67F3"/>
    <w:rsid w:val="00DD7B27"/>
    <w:rsid w:val="00DE0186"/>
    <w:rsid w:val="00DE0C30"/>
    <w:rsid w:val="00DE0E4C"/>
    <w:rsid w:val="00DE0FDA"/>
    <w:rsid w:val="00DE17AD"/>
    <w:rsid w:val="00DE1F32"/>
    <w:rsid w:val="00DE2409"/>
    <w:rsid w:val="00DE29D2"/>
    <w:rsid w:val="00DE3BFB"/>
    <w:rsid w:val="00DE464C"/>
    <w:rsid w:val="00DE5873"/>
    <w:rsid w:val="00DE63F5"/>
    <w:rsid w:val="00DE6B18"/>
    <w:rsid w:val="00DE6DF4"/>
    <w:rsid w:val="00DE6E21"/>
    <w:rsid w:val="00DE6FE4"/>
    <w:rsid w:val="00DE7004"/>
    <w:rsid w:val="00DE7A38"/>
    <w:rsid w:val="00DE7D46"/>
    <w:rsid w:val="00DE7E08"/>
    <w:rsid w:val="00DE7E45"/>
    <w:rsid w:val="00DF1EFF"/>
    <w:rsid w:val="00DF254B"/>
    <w:rsid w:val="00DF28A9"/>
    <w:rsid w:val="00DF2C72"/>
    <w:rsid w:val="00DF2D37"/>
    <w:rsid w:val="00DF390F"/>
    <w:rsid w:val="00DF4B86"/>
    <w:rsid w:val="00DF56A1"/>
    <w:rsid w:val="00DF5C59"/>
    <w:rsid w:val="00DF609B"/>
    <w:rsid w:val="00DF6A1F"/>
    <w:rsid w:val="00DF6F59"/>
    <w:rsid w:val="00DF72E3"/>
    <w:rsid w:val="00E00502"/>
    <w:rsid w:val="00E0091E"/>
    <w:rsid w:val="00E01180"/>
    <w:rsid w:val="00E014FF"/>
    <w:rsid w:val="00E01713"/>
    <w:rsid w:val="00E0192A"/>
    <w:rsid w:val="00E01A31"/>
    <w:rsid w:val="00E026B0"/>
    <w:rsid w:val="00E02856"/>
    <w:rsid w:val="00E02C21"/>
    <w:rsid w:val="00E041A7"/>
    <w:rsid w:val="00E0455D"/>
    <w:rsid w:val="00E04DB8"/>
    <w:rsid w:val="00E05350"/>
    <w:rsid w:val="00E05797"/>
    <w:rsid w:val="00E064AE"/>
    <w:rsid w:val="00E066C6"/>
    <w:rsid w:val="00E072CA"/>
    <w:rsid w:val="00E07A71"/>
    <w:rsid w:val="00E07B73"/>
    <w:rsid w:val="00E07DAD"/>
    <w:rsid w:val="00E10670"/>
    <w:rsid w:val="00E1136B"/>
    <w:rsid w:val="00E127AA"/>
    <w:rsid w:val="00E12DDB"/>
    <w:rsid w:val="00E13175"/>
    <w:rsid w:val="00E13B0E"/>
    <w:rsid w:val="00E146F1"/>
    <w:rsid w:val="00E14B93"/>
    <w:rsid w:val="00E1578F"/>
    <w:rsid w:val="00E15ECA"/>
    <w:rsid w:val="00E170DC"/>
    <w:rsid w:val="00E17267"/>
    <w:rsid w:val="00E1739B"/>
    <w:rsid w:val="00E1757B"/>
    <w:rsid w:val="00E203F2"/>
    <w:rsid w:val="00E20409"/>
    <w:rsid w:val="00E20A6B"/>
    <w:rsid w:val="00E20E9F"/>
    <w:rsid w:val="00E218B6"/>
    <w:rsid w:val="00E21959"/>
    <w:rsid w:val="00E221A3"/>
    <w:rsid w:val="00E2279B"/>
    <w:rsid w:val="00E23029"/>
    <w:rsid w:val="00E232E7"/>
    <w:rsid w:val="00E237D9"/>
    <w:rsid w:val="00E23B7B"/>
    <w:rsid w:val="00E2414A"/>
    <w:rsid w:val="00E249D3"/>
    <w:rsid w:val="00E2583B"/>
    <w:rsid w:val="00E2699E"/>
    <w:rsid w:val="00E26F76"/>
    <w:rsid w:val="00E31232"/>
    <w:rsid w:val="00E31713"/>
    <w:rsid w:val="00E317B2"/>
    <w:rsid w:val="00E317F9"/>
    <w:rsid w:val="00E328D8"/>
    <w:rsid w:val="00E32D03"/>
    <w:rsid w:val="00E32D7B"/>
    <w:rsid w:val="00E33C0E"/>
    <w:rsid w:val="00E3456B"/>
    <w:rsid w:val="00E3458B"/>
    <w:rsid w:val="00E34D9F"/>
    <w:rsid w:val="00E34F26"/>
    <w:rsid w:val="00E350C7"/>
    <w:rsid w:val="00E357AB"/>
    <w:rsid w:val="00E35909"/>
    <w:rsid w:val="00E35B20"/>
    <w:rsid w:val="00E35F54"/>
    <w:rsid w:val="00E366EF"/>
    <w:rsid w:val="00E37559"/>
    <w:rsid w:val="00E378A9"/>
    <w:rsid w:val="00E37BBA"/>
    <w:rsid w:val="00E41301"/>
    <w:rsid w:val="00E41442"/>
    <w:rsid w:val="00E41E09"/>
    <w:rsid w:val="00E41E83"/>
    <w:rsid w:val="00E4289F"/>
    <w:rsid w:val="00E428FE"/>
    <w:rsid w:val="00E42D35"/>
    <w:rsid w:val="00E42D49"/>
    <w:rsid w:val="00E432AF"/>
    <w:rsid w:val="00E448C2"/>
    <w:rsid w:val="00E44B00"/>
    <w:rsid w:val="00E45B10"/>
    <w:rsid w:val="00E4717B"/>
    <w:rsid w:val="00E47A5B"/>
    <w:rsid w:val="00E5075E"/>
    <w:rsid w:val="00E50873"/>
    <w:rsid w:val="00E50E3F"/>
    <w:rsid w:val="00E51422"/>
    <w:rsid w:val="00E51C73"/>
    <w:rsid w:val="00E51DAF"/>
    <w:rsid w:val="00E521C6"/>
    <w:rsid w:val="00E533B9"/>
    <w:rsid w:val="00E546AC"/>
    <w:rsid w:val="00E54746"/>
    <w:rsid w:val="00E5530C"/>
    <w:rsid w:val="00E559E4"/>
    <w:rsid w:val="00E56C6E"/>
    <w:rsid w:val="00E60092"/>
    <w:rsid w:val="00E62061"/>
    <w:rsid w:val="00E621CF"/>
    <w:rsid w:val="00E62832"/>
    <w:rsid w:val="00E62E90"/>
    <w:rsid w:val="00E63FA6"/>
    <w:rsid w:val="00E64508"/>
    <w:rsid w:val="00E645F4"/>
    <w:rsid w:val="00E64E22"/>
    <w:rsid w:val="00E6515A"/>
    <w:rsid w:val="00E65B69"/>
    <w:rsid w:val="00E65BB2"/>
    <w:rsid w:val="00E65F2A"/>
    <w:rsid w:val="00E65FAD"/>
    <w:rsid w:val="00E66766"/>
    <w:rsid w:val="00E67949"/>
    <w:rsid w:val="00E67B31"/>
    <w:rsid w:val="00E70714"/>
    <w:rsid w:val="00E70956"/>
    <w:rsid w:val="00E7095F"/>
    <w:rsid w:val="00E70B0B"/>
    <w:rsid w:val="00E70F88"/>
    <w:rsid w:val="00E7124D"/>
    <w:rsid w:val="00E71D39"/>
    <w:rsid w:val="00E72190"/>
    <w:rsid w:val="00E73A7B"/>
    <w:rsid w:val="00E73C16"/>
    <w:rsid w:val="00E743BA"/>
    <w:rsid w:val="00E74E0C"/>
    <w:rsid w:val="00E74F66"/>
    <w:rsid w:val="00E751D0"/>
    <w:rsid w:val="00E76730"/>
    <w:rsid w:val="00E77048"/>
    <w:rsid w:val="00E77ED3"/>
    <w:rsid w:val="00E80451"/>
    <w:rsid w:val="00E805B7"/>
    <w:rsid w:val="00E80830"/>
    <w:rsid w:val="00E81220"/>
    <w:rsid w:val="00E8173E"/>
    <w:rsid w:val="00E81813"/>
    <w:rsid w:val="00E8272F"/>
    <w:rsid w:val="00E8386E"/>
    <w:rsid w:val="00E83B26"/>
    <w:rsid w:val="00E83D5E"/>
    <w:rsid w:val="00E84AED"/>
    <w:rsid w:val="00E84E3D"/>
    <w:rsid w:val="00E84F20"/>
    <w:rsid w:val="00E852F0"/>
    <w:rsid w:val="00E85759"/>
    <w:rsid w:val="00E85DA8"/>
    <w:rsid w:val="00E85F0E"/>
    <w:rsid w:val="00E861D2"/>
    <w:rsid w:val="00E86EA2"/>
    <w:rsid w:val="00E87101"/>
    <w:rsid w:val="00E87CD7"/>
    <w:rsid w:val="00E907AA"/>
    <w:rsid w:val="00E9085E"/>
    <w:rsid w:val="00E90A1A"/>
    <w:rsid w:val="00E911D2"/>
    <w:rsid w:val="00E9124A"/>
    <w:rsid w:val="00E9201C"/>
    <w:rsid w:val="00E9232E"/>
    <w:rsid w:val="00E92AFC"/>
    <w:rsid w:val="00E92B84"/>
    <w:rsid w:val="00E92E89"/>
    <w:rsid w:val="00E94AD5"/>
    <w:rsid w:val="00E94B42"/>
    <w:rsid w:val="00E94ED7"/>
    <w:rsid w:val="00E96102"/>
    <w:rsid w:val="00E96548"/>
    <w:rsid w:val="00E96FD1"/>
    <w:rsid w:val="00E97333"/>
    <w:rsid w:val="00EA2FCF"/>
    <w:rsid w:val="00EA339A"/>
    <w:rsid w:val="00EA3F36"/>
    <w:rsid w:val="00EA405D"/>
    <w:rsid w:val="00EA52E3"/>
    <w:rsid w:val="00EA5490"/>
    <w:rsid w:val="00EA6335"/>
    <w:rsid w:val="00EA6928"/>
    <w:rsid w:val="00EA6D23"/>
    <w:rsid w:val="00EA6EFE"/>
    <w:rsid w:val="00EA7100"/>
    <w:rsid w:val="00EA7F3F"/>
    <w:rsid w:val="00EB006C"/>
    <w:rsid w:val="00EB0704"/>
    <w:rsid w:val="00EB0766"/>
    <w:rsid w:val="00EB07C2"/>
    <w:rsid w:val="00EB1205"/>
    <w:rsid w:val="00EB19A3"/>
    <w:rsid w:val="00EB1A61"/>
    <w:rsid w:val="00EB1AD7"/>
    <w:rsid w:val="00EB249C"/>
    <w:rsid w:val="00EB2508"/>
    <w:rsid w:val="00EB27A4"/>
    <w:rsid w:val="00EB2BD6"/>
    <w:rsid w:val="00EB3AB9"/>
    <w:rsid w:val="00EB3DA8"/>
    <w:rsid w:val="00EB41A6"/>
    <w:rsid w:val="00EB47EF"/>
    <w:rsid w:val="00EB4A53"/>
    <w:rsid w:val="00EB58E8"/>
    <w:rsid w:val="00EB7EE1"/>
    <w:rsid w:val="00EC0630"/>
    <w:rsid w:val="00EC0D66"/>
    <w:rsid w:val="00EC20C5"/>
    <w:rsid w:val="00EC35CD"/>
    <w:rsid w:val="00EC411B"/>
    <w:rsid w:val="00EC4DAD"/>
    <w:rsid w:val="00EC5A47"/>
    <w:rsid w:val="00EC5D2D"/>
    <w:rsid w:val="00EC637C"/>
    <w:rsid w:val="00EC6D11"/>
    <w:rsid w:val="00EC72EC"/>
    <w:rsid w:val="00EC772D"/>
    <w:rsid w:val="00ED0558"/>
    <w:rsid w:val="00ED1504"/>
    <w:rsid w:val="00ED1972"/>
    <w:rsid w:val="00ED1FC1"/>
    <w:rsid w:val="00ED31DC"/>
    <w:rsid w:val="00ED34CB"/>
    <w:rsid w:val="00ED430A"/>
    <w:rsid w:val="00ED4589"/>
    <w:rsid w:val="00ED5823"/>
    <w:rsid w:val="00ED5F71"/>
    <w:rsid w:val="00ED60F8"/>
    <w:rsid w:val="00ED63D3"/>
    <w:rsid w:val="00ED6CBD"/>
    <w:rsid w:val="00ED7E6A"/>
    <w:rsid w:val="00EE032F"/>
    <w:rsid w:val="00EE0478"/>
    <w:rsid w:val="00EE09EA"/>
    <w:rsid w:val="00EE1208"/>
    <w:rsid w:val="00EE15C9"/>
    <w:rsid w:val="00EE1B9A"/>
    <w:rsid w:val="00EE1E79"/>
    <w:rsid w:val="00EE3B70"/>
    <w:rsid w:val="00EE4134"/>
    <w:rsid w:val="00EE4DD4"/>
    <w:rsid w:val="00EE5EFD"/>
    <w:rsid w:val="00EE66CF"/>
    <w:rsid w:val="00EE6873"/>
    <w:rsid w:val="00EE6A3A"/>
    <w:rsid w:val="00EE702A"/>
    <w:rsid w:val="00EE74BE"/>
    <w:rsid w:val="00EE784A"/>
    <w:rsid w:val="00EE7E01"/>
    <w:rsid w:val="00EF07F3"/>
    <w:rsid w:val="00EF0B87"/>
    <w:rsid w:val="00EF124F"/>
    <w:rsid w:val="00EF16AD"/>
    <w:rsid w:val="00EF1DE6"/>
    <w:rsid w:val="00EF2A1F"/>
    <w:rsid w:val="00EF2B2D"/>
    <w:rsid w:val="00EF2BBE"/>
    <w:rsid w:val="00EF2C84"/>
    <w:rsid w:val="00EF35B2"/>
    <w:rsid w:val="00EF4879"/>
    <w:rsid w:val="00EF53D7"/>
    <w:rsid w:val="00EF58EB"/>
    <w:rsid w:val="00EF648E"/>
    <w:rsid w:val="00EF6E05"/>
    <w:rsid w:val="00EF752F"/>
    <w:rsid w:val="00EF7B05"/>
    <w:rsid w:val="00F00325"/>
    <w:rsid w:val="00F005DD"/>
    <w:rsid w:val="00F00728"/>
    <w:rsid w:val="00F0098A"/>
    <w:rsid w:val="00F00B98"/>
    <w:rsid w:val="00F00CA4"/>
    <w:rsid w:val="00F00F7C"/>
    <w:rsid w:val="00F01697"/>
    <w:rsid w:val="00F016F4"/>
    <w:rsid w:val="00F018FA"/>
    <w:rsid w:val="00F02160"/>
    <w:rsid w:val="00F02281"/>
    <w:rsid w:val="00F026FA"/>
    <w:rsid w:val="00F03363"/>
    <w:rsid w:val="00F036CC"/>
    <w:rsid w:val="00F038A6"/>
    <w:rsid w:val="00F03E6B"/>
    <w:rsid w:val="00F047F0"/>
    <w:rsid w:val="00F04835"/>
    <w:rsid w:val="00F04DFD"/>
    <w:rsid w:val="00F052EF"/>
    <w:rsid w:val="00F05820"/>
    <w:rsid w:val="00F05CF4"/>
    <w:rsid w:val="00F06D88"/>
    <w:rsid w:val="00F06E19"/>
    <w:rsid w:val="00F06F5D"/>
    <w:rsid w:val="00F071AF"/>
    <w:rsid w:val="00F07DBD"/>
    <w:rsid w:val="00F07ED8"/>
    <w:rsid w:val="00F07F0D"/>
    <w:rsid w:val="00F1026A"/>
    <w:rsid w:val="00F117F5"/>
    <w:rsid w:val="00F13130"/>
    <w:rsid w:val="00F13D63"/>
    <w:rsid w:val="00F149B4"/>
    <w:rsid w:val="00F1543B"/>
    <w:rsid w:val="00F154EF"/>
    <w:rsid w:val="00F16997"/>
    <w:rsid w:val="00F16CA0"/>
    <w:rsid w:val="00F20270"/>
    <w:rsid w:val="00F20305"/>
    <w:rsid w:val="00F20604"/>
    <w:rsid w:val="00F20BBD"/>
    <w:rsid w:val="00F20CA0"/>
    <w:rsid w:val="00F20EEE"/>
    <w:rsid w:val="00F20F1D"/>
    <w:rsid w:val="00F20FE4"/>
    <w:rsid w:val="00F215B5"/>
    <w:rsid w:val="00F2164E"/>
    <w:rsid w:val="00F21940"/>
    <w:rsid w:val="00F21994"/>
    <w:rsid w:val="00F2263D"/>
    <w:rsid w:val="00F228D5"/>
    <w:rsid w:val="00F23567"/>
    <w:rsid w:val="00F24279"/>
    <w:rsid w:val="00F24B3A"/>
    <w:rsid w:val="00F26DE8"/>
    <w:rsid w:val="00F27162"/>
    <w:rsid w:val="00F27282"/>
    <w:rsid w:val="00F277F6"/>
    <w:rsid w:val="00F27DE2"/>
    <w:rsid w:val="00F30881"/>
    <w:rsid w:val="00F309BC"/>
    <w:rsid w:val="00F30C56"/>
    <w:rsid w:val="00F3190E"/>
    <w:rsid w:val="00F3192C"/>
    <w:rsid w:val="00F31E71"/>
    <w:rsid w:val="00F31F34"/>
    <w:rsid w:val="00F32344"/>
    <w:rsid w:val="00F32861"/>
    <w:rsid w:val="00F33B96"/>
    <w:rsid w:val="00F3423E"/>
    <w:rsid w:val="00F34D6C"/>
    <w:rsid w:val="00F35C6D"/>
    <w:rsid w:val="00F35F4D"/>
    <w:rsid w:val="00F36231"/>
    <w:rsid w:val="00F36ECA"/>
    <w:rsid w:val="00F376C0"/>
    <w:rsid w:val="00F377B3"/>
    <w:rsid w:val="00F4005D"/>
    <w:rsid w:val="00F40342"/>
    <w:rsid w:val="00F403D2"/>
    <w:rsid w:val="00F4109B"/>
    <w:rsid w:val="00F412EE"/>
    <w:rsid w:val="00F41435"/>
    <w:rsid w:val="00F41F18"/>
    <w:rsid w:val="00F42C48"/>
    <w:rsid w:val="00F45D9B"/>
    <w:rsid w:val="00F4636F"/>
    <w:rsid w:val="00F4764B"/>
    <w:rsid w:val="00F4787C"/>
    <w:rsid w:val="00F47BEE"/>
    <w:rsid w:val="00F50341"/>
    <w:rsid w:val="00F5085A"/>
    <w:rsid w:val="00F50BF0"/>
    <w:rsid w:val="00F51337"/>
    <w:rsid w:val="00F526DF"/>
    <w:rsid w:val="00F52BD8"/>
    <w:rsid w:val="00F52F14"/>
    <w:rsid w:val="00F537D5"/>
    <w:rsid w:val="00F5388B"/>
    <w:rsid w:val="00F53FDD"/>
    <w:rsid w:val="00F54E06"/>
    <w:rsid w:val="00F555E4"/>
    <w:rsid w:val="00F56050"/>
    <w:rsid w:val="00F57400"/>
    <w:rsid w:val="00F57972"/>
    <w:rsid w:val="00F57E61"/>
    <w:rsid w:val="00F601B3"/>
    <w:rsid w:val="00F6046B"/>
    <w:rsid w:val="00F60815"/>
    <w:rsid w:val="00F6086C"/>
    <w:rsid w:val="00F6151D"/>
    <w:rsid w:val="00F618A9"/>
    <w:rsid w:val="00F61B21"/>
    <w:rsid w:val="00F621B5"/>
    <w:rsid w:val="00F625DD"/>
    <w:rsid w:val="00F62C62"/>
    <w:rsid w:val="00F6300F"/>
    <w:rsid w:val="00F64C77"/>
    <w:rsid w:val="00F65DC0"/>
    <w:rsid w:val="00F6615D"/>
    <w:rsid w:val="00F662BB"/>
    <w:rsid w:val="00F668D9"/>
    <w:rsid w:val="00F67587"/>
    <w:rsid w:val="00F67883"/>
    <w:rsid w:val="00F704C6"/>
    <w:rsid w:val="00F70749"/>
    <w:rsid w:val="00F70F33"/>
    <w:rsid w:val="00F7125D"/>
    <w:rsid w:val="00F71A63"/>
    <w:rsid w:val="00F71D2B"/>
    <w:rsid w:val="00F71F79"/>
    <w:rsid w:val="00F7201E"/>
    <w:rsid w:val="00F72D16"/>
    <w:rsid w:val="00F72DC0"/>
    <w:rsid w:val="00F73511"/>
    <w:rsid w:val="00F73C40"/>
    <w:rsid w:val="00F7450B"/>
    <w:rsid w:val="00F74ECC"/>
    <w:rsid w:val="00F757DE"/>
    <w:rsid w:val="00F7744B"/>
    <w:rsid w:val="00F77F6A"/>
    <w:rsid w:val="00F81053"/>
    <w:rsid w:val="00F816B9"/>
    <w:rsid w:val="00F8188E"/>
    <w:rsid w:val="00F81D00"/>
    <w:rsid w:val="00F820FD"/>
    <w:rsid w:val="00F82873"/>
    <w:rsid w:val="00F82A5D"/>
    <w:rsid w:val="00F8423B"/>
    <w:rsid w:val="00F849E3"/>
    <w:rsid w:val="00F853C0"/>
    <w:rsid w:val="00F85471"/>
    <w:rsid w:val="00F85FEB"/>
    <w:rsid w:val="00F861BD"/>
    <w:rsid w:val="00F87241"/>
    <w:rsid w:val="00F874AD"/>
    <w:rsid w:val="00F903FF"/>
    <w:rsid w:val="00F90E05"/>
    <w:rsid w:val="00F912F1"/>
    <w:rsid w:val="00F913FE"/>
    <w:rsid w:val="00F91CE7"/>
    <w:rsid w:val="00F91D66"/>
    <w:rsid w:val="00F923ED"/>
    <w:rsid w:val="00F92866"/>
    <w:rsid w:val="00F92F6F"/>
    <w:rsid w:val="00F9391F"/>
    <w:rsid w:val="00F94706"/>
    <w:rsid w:val="00F9496A"/>
    <w:rsid w:val="00F94AFB"/>
    <w:rsid w:val="00F94E05"/>
    <w:rsid w:val="00F94E58"/>
    <w:rsid w:val="00F9502F"/>
    <w:rsid w:val="00F9635A"/>
    <w:rsid w:val="00FA0306"/>
    <w:rsid w:val="00FA0867"/>
    <w:rsid w:val="00FA1303"/>
    <w:rsid w:val="00FA148A"/>
    <w:rsid w:val="00FA1BF9"/>
    <w:rsid w:val="00FA2575"/>
    <w:rsid w:val="00FA2607"/>
    <w:rsid w:val="00FA3D65"/>
    <w:rsid w:val="00FA3E07"/>
    <w:rsid w:val="00FA5B13"/>
    <w:rsid w:val="00FA5CB7"/>
    <w:rsid w:val="00FA61AD"/>
    <w:rsid w:val="00FA678D"/>
    <w:rsid w:val="00FA75A3"/>
    <w:rsid w:val="00FA7EA6"/>
    <w:rsid w:val="00FA7FE7"/>
    <w:rsid w:val="00FB0706"/>
    <w:rsid w:val="00FB148C"/>
    <w:rsid w:val="00FB162E"/>
    <w:rsid w:val="00FB1B83"/>
    <w:rsid w:val="00FB1CDB"/>
    <w:rsid w:val="00FB3313"/>
    <w:rsid w:val="00FB45BB"/>
    <w:rsid w:val="00FB45CE"/>
    <w:rsid w:val="00FB4618"/>
    <w:rsid w:val="00FB5113"/>
    <w:rsid w:val="00FB5B15"/>
    <w:rsid w:val="00FB64EF"/>
    <w:rsid w:val="00FB6750"/>
    <w:rsid w:val="00FB6A96"/>
    <w:rsid w:val="00FB6DAF"/>
    <w:rsid w:val="00FB6DB2"/>
    <w:rsid w:val="00FB72EB"/>
    <w:rsid w:val="00FB7747"/>
    <w:rsid w:val="00FB7788"/>
    <w:rsid w:val="00FB7FA8"/>
    <w:rsid w:val="00FC0234"/>
    <w:rsid w:val="00FC270B"/>
    <w:rsid w:val="00FC2DFE"/>
    <w:rsid w:val="00FC3180"/>
    <w:rsid w:val="00FC329F"/>
    <w:rsid w:val="00FC56AC"/>
    <w:rsid w:val="00FC5B67"/>
    <w:rsid w:val="00FC5D97"/>
    <w:rsid w:val="00FC725E"/>
    <w:rsid w:val="00FC7597"/>
    <w:rsid w:val="00FD0119"/>
    <w:rsid w:val="00FD2F32"/>
    <w:rsid w:val="00FD2FBC"/>
    <w:rsid w:val="00FD3137"/>
    <w:rsid w:val="00FD33D1"/>
    <w:rsid w:val="00FD5ECB"/>
    <w:rsid w:val="00FD66F1"/>
    <w:rsid w:val="00FD684F"/>
    <w:rsid w:val="00FD68C3"/>
    <w:rsid w:val="00FD78EF"/>
    <w:rsid w:val="00FE08D2"/>
    <w:rsid w:val="00FE0AB1"/>
    <w:rsid w:val="00FE2787"/>
    <w:rsid w:val="00FE2C13"/>
    <w:rsid w:val="00FE3091"/>
    <w:rsid w:val="00FE35CC"/>
    <w:rsid w:val="00FE5155"/>
    <w:rsid w:val="00FE53DA"/>
    <w:rsid w:val="00FE6A37"/>
    <w:rsid w:val="00FE6B40"/>
    <w:rsid w:val="00FE74DD"/>
    <w:rsid w:val="00FE781A"/>
    <w:rsid w:val="00FE78D1"/>
    <w:rsid w:val="00FE7ABF"/>
    <w:rsid w:val="00FE7F76"/>
    <w:rsid w:val="00FF0F18"/>
    <w:rsid w:val="00FF1C05"/>
    <w:rsid w:val="00FF1DC6"/>
    <w:rsid w:val="00FF2E22"/>
    <w:rsid w:val="00FF30BE"/>
    <w:rsid w:val="00FF3A4C"/>
    <w:rsid w:val="00FF3C26"/>
    <w:rsid w:val="00FF3DCF"/>
    <w:rsid w:val="00FF511F"/>
    <w:rsid w:val="00FF5213"/>
    <w:rsid w:val="00FF523D"/>
    <w:rsid w:val="00FF5A6A"/>
    <w:rsid w:val="00FF5B15"/>
    <w:rsid w:val="00FF6D31"/>
    <w:rsid w:val="00FF6E6F"/>
    <w:rsid w:val="00FF702B"/>
    <w:rsid w:val="00FF7877"/>
    <w:rsid w:val="00FF790A"/>
    <w:rsid w:val="00FF7E7D"/>
    <w:rsid w:val="01A696D5"/>
    <w:rsid w:val="02AA9880"/>
    <w:rsid w:val="03DB5E61"/>
    <w:rsid w:val="04EC09D1"/>
    <w:rsid w:val="04ED2021"/>
    <w:rsid w:val="069CBB0F"/>
    <w:rsid w:val="06DDEDB3"/>
    <w:rsid w:val="06E03ADA"/>
    <w:rsid w:val="078F94B3"/>
    <w:rsid w:val="07A0BCBA"/>
    <w:rsid w:val="07EA7F4D"/>
    <w:rsid w:val="085900C6"/>
    <w:rsid w:val="09624680"/>
    <w:rsid w:val="0B025B38"/>
    <w:rsid w:val="0C0BB78F"/>
    <w:rsid w:val="0DB7C8A7"/>
    <w:rsid w:val="105A5857"/>
    <w:rsid w:val="10E2867B"/>
    <w:rsid w:val="11E75A41"/>
    <w:rsid w:val="11EC0E8B"/>
    <w:rsid w:val="11EF46C5"/>
    <w:rsid w:val="11F72D8C"/>
    <w:rsid w:val="123B61F3"/>
    <w:rsid w:val="126BDCDA"/>
    <w:rsid w:val="12928B92"/>
    <w:rsid w:val="12BAC087"/>
    <w:rsid w:val="12BD53C2"/>
    <w:rsid w:val="13A3763C"/>
    <w:rsid w:val="14279A6B"/>
    <w:rsid w:val="1516A039"/>
    <w:rsid w:val="151906B6"/>
    <w:rsid w:val="153E2245"/>
    <w:rsid w:val="15B921F3"/>
    <w:rsid w:val="15D89CAE"/>
    <w:rsid w:val="178D796F"/>
    <w:rsid w:val="17E91DC1"/>
    <w:rsid w:val="183617DA"/>
    <w:rsid w:val="184AC896"/>
    <w:rsid w:val="18530F34"/>
    <w:rsid w:val="19D9701F"/>
    <w:rsid w:val="19FD80DA"/>
    <w:rsid w:val="1A5383EC"/>
    <w:rsid w:val="1A7E8FAB"/>
    <w:rsid w:val="1AE2611F"/>
    <w:rsid w:val="1B372D86"/>
    <w:rsid w:val="1B4C09D1"/>
    <w:rsid w:val="1BF84F05"/>
    <w:rsid w:val="1BFD9377"/>
    <w:rsid w:val="1D4249DA"/>
    <w:rsid w:val="1E48A24E"/>
    <w:rsid w:val="1ECDDB6F"/>
    <w:rsid w:val="1FCD971F"/>
    <w:rsid w:val="210B2F83"/>
    <w:rsid w:val="225A9ABD"/>
    <w:rsid w:val="22C8D11B"/>
    <w:rsid w:val="22F6F167"/>
    <w:rsid w:val="23C88290"/>
    <w:rsid w:val="2457F481"/>
    <w:rsid w:val="25587AB5"/>
    <w:rsid w:val="25ADE826"/>
    <w:rsid w:val="267900A8"/>
    <w:rsid w:val="2700AA26"/>
    <w:rsid w:val="27FF9176"/>
    <w:rsid w:val="29556195"/>
    <w:rsid w:val="298A5D10"/>
    <w:rsid w:val="298C2EEE"/>
    <w:rsid w:val="2A42B929"/>
    <w:rsid w:val="2A537B2C"/>
    <w:rsid w:val="2A542D8B"/>
    <w:rsid w:val="2A598825"/>
    <w:rsid w:val="2A7D1056"/>
    <w:rsid w:val="2B4DB93F"/>
    <w:rsid w:val="2D98E8B1"/>
    <w:rsid w:val="2FB7C41E"/>
    <w:rsid w:val="2FE32E09"/>
    <w:rsid w:val="301B95F7"/>
    <w:rsid w:val="3083A8FB"/>
    <w:rsid w:val="33567712"/>
    <w:rsid w:val="34305788"/>
    <w:rsid w:val="34CD0B7D"/>
    <w:rsid w:val="3675E414"/>
    <w:rsid w:val="3693972E"/>
    <w:rsid w:val="393CFF8A"/>
    <w:rsid w:val="3A25A521"/>
    <w:rsid w:val="3E61ABBE"/>
    <w:rsid w:val="3EEFE297"/>
    <w:rsid w:val="406BB261"/>
    <w:rsid w:val="43FD6EEA"/>
    <w:rsid w:val="445CBD66"/>
    <w:rsid w:val="4686ED2E"/>
    <w:rsid w:val="46AEA5E9"/>
    <w:rsid w:val="46C2B694"/>
    <w:rsid w:val="47169C88"/>
    <w:rsid w:val="476283E3"/>
    <w:rsid w:val="47A1BA99"/>
    <w:rsid w:val="47B91FC3"/>
    <w:rsid w:val="48328A7E"/>
    <w:rsid w:val="49C24520"/>
    <w:rsid w:val="4A539A1F"/>
    <w:rsid w:val="4B9E2650"/>
    <w:rsid w:val="4C1C8B6B"/>
    <w:rsid w:val="4D0F243E"/>
    <w:rsid w:val="4E30185C"/>
    <w:rsid w:val="4EBDF9F6"/>
    <w:rsid w:val="4ECA079B"/>
    <w:rsid w:val="4F5145E5"/>
    <w:rsid w:val="4FEA3193"/>
    <w:rsid w:val="508F62FC"/>
    <w:rsid w:val="516456D1"/>
    <w:rsid w:val="51A1200D"/>
    <w:rsid w:val="51D18C60"/>
    <w:rsid w:val="53094A23"/>
    <w:rsid w:val="538D1C1D"/>
    <w:rsid w:val="53F1BCEB"/>
    <w:rsid w:val="56C2523F"/>
    <w:rsid w:val="57A2E2A8"/>
    <w:rsid w:val="5871CDDA"/>
    <w:rsid w:val="58CF7AA4"/>
    <w:rsid w:val="5939B460"/>
    <w:rsid w:val="596CCC45"/>
    <w:rsid w:val="5AF6203D"/>
    <w:rsid w:val="5B035307"/>
    <w:rsid w:val="5B1D7108"/>
    <w:rsid w:val="5CDAAA99"/>
    <w:rsid w:val="606E8F14"/>
    <w:rsid w:val="61CD74F0"/>
    <w:rsid w:val="62B79BAE"/>
    <w:rsid w:val="62DB731D"/>
    <w:rsid w:val="640227DF"/>
    <w:rsid w:val="64ADFB98"/>
    <w:rsid w:val="65E9DF9B"/>
    <w:rsid w:val="65F60E68"/>
    <w:rsid w:val="6607EE18"/>
    <w:rsid w:val="66AD9316"/>
    <w:rsid w:val="6EA549A8"/>
    <w:rsid w:val="6F20852B"/>
    <w:rsid w:val="6F841715"/>
    <w:rsid w:val="6FC349BC"/>
    <w:rsid w:val="7236488B"/>
    <w:rsid w:val="7245FCD5"/>
    <w:rsid w:val="7259B306"/>
    <w:rsid w:val="73C2DCB6"/>
    <w:rsid w:val="73EE2BD9"/>
    <w:rsid w:val="7654FFC0"/>
    <w:rsid w:val="769789ED"/>
    <w:rsid w:val="77907B2E"/>
    <w:rsid w:val="77CAC986"/>
    <w:rsid w:val="7821ABEF"/>
    <w:rsid w:val="7891A166"/>
    <w:rsid w:val="79A3A44B"/>
    <w:rsid w:val="7A73F1B8"/>
    <w:rsid w:val="7C5435B9"/>
    <w:rsid w:val="7D48E360"/>
    <w:rsid w:val="7D6E7642"/>
    <w:rsid w:val="7DA58A9E"/>
    <w:rsid w:val="7EAB9AD4"/>
    <w:rsid w:val="7EC2FCC9"/>
    <w:rsid w:val="7FCF1DB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9CF6D55"/>
  <w15:docId w15:val="{EF416770-4993-4E04-9063-1B7E5275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DC2"/>
    <w:pPr>
      <w:spacing w:line="260" w:lineRule="atLeast"/>
    </w:pPr>
    <w:rPr>
      <w:rFonts w:ascii="Verdana" w:hAnsi="Verdana"/>
      <w:sz w:val="18"/>
      <w:szCs w:val="24"/>
    </w:rPr>
  </w:style>
  <w:style w:type="paragraph" w:styleId="Heading1">
    <w:name w:val="heading 1"/>
    <w:basedOn w:val="Normal"/>
    <w:next w:val="Normal"/>
    <w:qFormat/>
    <w:rsid w:val="006020C4"/>
    <w:pPr>
      <w:keepNext/>
      <w:pageBreakBefore/>
      <w:numPr>
        <w:numId w:val="3"/>
      </w:numPr>
      <w:pBdr>
        <w:bottom w:val="single" w:sz="4" w:space="1" w:color="auto"/>
      </w:pBdr>
      <w:tabs>
        <w:tab w:val="left" w:pos="851"/>
      </w:tabs>
      <w:spacing w:after="600" w:line="240" w:lineRule="auto"/>
      <w:outlineLvl w:val="0"/>
    </w:pPr>
    <w:rPr>
      <w:rFonts w:cs="Arial"/>
      <w:b/>
      <w:bCs/>
      <w:kern w:val="32"/>
      <w:sz w:val="28"/>
      <w:szCs w:val="32"/>
    </w:rPr>
  </w:style>
  <w:style w:type="paragraph" w:styleId="Heading2">
    <w:name w:val="heading 2"/>
    <w:basedOn w:val="Normal"/>
    <w:next w:val="Normal"/>
    <w:qFormat/>
    <w:rsid w:val="00023DC2"/>
    <w:pPr>
      <w:keepNext/>
      <w:numPr>
        <w:ilvl w:val="1"/>
        <w:numId w:val="4"/>
      </w:numPr>
      <w:tabs>
        <w:tab w:val="clear" w:pos="576"/>
        <w:tab w:val="left" w:pos="851"/>
      </w:tabs>
      <w:spacing w:before="480" w:after="60" w:line="240" w:lineRule="auto"/>
      <w:ind w:left="851" w:hanging="851"/>
      <w:outlineLvl w:val="1"/>
    </w:pPr>
    <w:rPr>
      <w:rFonts w:cs="Arial"/>
      <w:b/>
      <w:bCs/>
      <w:sz w:val="24"/>
      <w:szCs w:val="28"/>
    </w:rPr>
  </w:style>
  <w:style w:type="paragraph" w:styleId="Heading3">
    <w:name w:val="heading 3"/>
    <w:basedOn w:val="Normal"/>
    <w:next w:val="Normal"/>
    <w:qFormat/>
    <w:rsid w:val="00023DC2"/>
    <w:pPr>
      <w:keepNext/>
      <w:numPr>
        <w:ilvl w:val="2"/>
        <w:numId w:val="5"/>
      </w:numPr>
      <w:tabs>
        <w:tab w:val="clear" w:pos="720"/>
        <w:tab w:val="left" w:pos="851"/>
      </w:tabs>
      <w:spacing w:before="240" w:after="60" w:line="240" w:lineRule="auto"/>
      <w:ind w:left="851" w:hanging="851"/>
      <w:outlineLvl w:val="2"/>
    </w:pPr>
    <w:rPr>
      <w:rFonts w:cs="Arial"/>
      <w:b/>
      <w:bCs/>
      <w:szCs w:val="26"/>
    </w:rPr>
  </w:style>
  <w:style w:type="paragraph" w:styleId="Heading4">
    <w:name w:val="heading 4"/>
    <w:basedOn w:val="Normal"/>
    <w:next w:val="Normal"/>
    <w:qFormat/>
    <w:rsid w:val="00023DC2"/>
    <w:pPr>
      <w:keepNext/>
      <w:numPr>
        <w:ilvl w:val="3"/>
        <w:numId w:val="6"/>
      </w:numPr>
      <w:spacing w:before="240" w:after="60" w:line="240" w:lineRule="auto"/>
      <w:ind w:left="0" w:firstLine="0"/>
      <w:outlineLvl w:val="3"/>
    </w:pPr>
    <w:rPr>
      <w:b/>
      <w:bCs/>
      <w:szCs w:val="28"/>
    </w:rPr>
  </w:style>
  <w:style w:type="paragraph" w:styleId="Heading5">
    <w:name w:val="heading 5"/>
    <w:basedOn w:val="Normal"/>
    <w:next w:val="Normal"/>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Heading6">
    <w:name w:val="heading 6"/>
    <w:basedOn w:val="Normal"/>
    <w:next w:val="Normal"/>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Heading7">
    <w:name w:val="heading 7"/>
    <w:basedOn w:val="Normal"/>
    <w:next w:val="Normal"/>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Heading8">
    <w:name w:val="heading 8"/>
    <w:basedOn w:val="Normal"/>
    <w:next w:val="Normal"/>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Heading9">
    <w:name w:val="heading 9"/>
    <w:basedOn w:val="Normal"/>
    <w:next w:val="Normal"/>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023DC2"/>
    <w:pPr>
      <w:framePr w:w="7921" w:h="1979" w:hRule="exact" w:hSpace="142" w:vSpace="142" w:wrap="around" w:vAnchor="page" w:hAnchor="page" w:xAlign="center" w:y="5104"/>
      <w:ind w:left="2880"/>
    </w:pPr>
    <w:rPr>
      <w:rFonts w:cs="Arial"/>
    </w:rPr>
  </w:style>
  <w:style w:type="paragraph" w:styleId="Caption">
    <w:name w:val="caption"/>
    <w:basedOn w:val="Normal"/>
    <w:next w:val="Normal"/>
    <w:qFormat/>
    <w:rsid w:val="00023DC2"/>
    <w:pPr>
      <w:spacing w:before="120" w:after="120"/>
    </w:pPr>
    <w:rPr>
      <w:bCs/>
      <w:i/>
      <w:sz w:val="16"/>
      <w:szCs w:val="20"/>
    </w:rPr>
  </w:style>
  <w:style w:type="paragraph" w:customStyle="1" w:styleId="Bijlage">
    <w:name w:val="Bijlage"/>
    <w:basedOn w:val="Normal"/>
    <w:next w:val="Normal"/>
    <w:rsid w:val="00023DC2"/>
    <w:pPr>
      <w:keepNext/>
      <w:pageBreakBefore/>
      <w:spacing w:after="600" w:line="240" w:lineRule="auto"/>
    </w:pPr>
    <w:rPr>
      <w:sz w:val="28"/>
    </w:rPr>
  </w:style>
  <w:style w:type="paragraph" w:styleId="TOC1">
    <w:name w:val="toc 1"/>
    <w:basedOn w:val="Normal"/>
    <w:next w:val="Normal"/>
    <w:autoRedefine/>
    <w:uiPriority w:val="39"/>
    <w:rsid w:val="006020C4"/>
    <w:pPr>
      <w:tabs>
        <w:tab w:val="left" w:pos="539"/>
        <w:tab w:val="right" w:leader="underscore" w:pos="8630"/>
      </w:tabs>
      <w:spacing w:before="300" w:after="60" w:line="240" w:lineRule="auto"/>
      <w:ind w:left="539" w:hanging="539"/>
    </w:pPr>
    <w:rPr>
      <w:caps/>
      <w:noProof/>
      <w:szCs w:val="28"/>
    </w:rPr>
  </w:style>
  <w:style w:type="paragraph" w:styleId="TOC2">
    <w:name w:val="toc 2"/>
    <w:basedOn w:val="Normal"/>
    <w:next w:val="Normal"/>
    <w:autoRedefine/>
    <w:uiPriority w:val="39"/>
    <w:rsid w:val="00023DC2"/>
    <w:pPr>
      <w:tabs>
        <w:tab w:val="left" w:pos="1260"/>
        <w:tab w:val="right" w:leader="underscore" w:pos="8630"/>
      </w:tabs>
      <w:spacing w:line="240" w:lineRule="auto"/>
      <w:ind w:left="1260" w:hanging="720"/>
    </w:pPr>
    <w:rPr>
      <w:noProof/>
    </w:rPr>
  </w:style>
  <w:style w:type="paragraph" w:styleId="TOC3">
    <w:name w:val="toc 3"/>
    <w:basedOn w:val="Normal"/>
    <w:next w:val="Normal"/>
    <w:autoRedefine/>
    <w:uiPriority w:val="39"/>
    <w:rsid w:val="00023DC2"/>
    <w:pPr>
      <w:ind w:left="360"/>
    </w:pPr>
  </w:style>
  <w:style w:type="paragraph" w:styleId="TOC4">
    <w:name w:val="toc 4"/>
    <w:basedOn w:val="Normal"/>
    <w:next w:val="Normal"/>
    <w:autoRedefine/>
    <w:semiHidden/>
    <w:rsid w:val="00023DC2"/>
    <w:pPr>
      <w:ind w:left="540"/>
    </w:pPr>
  </w:style>
  <w:style w:type="paragraph" w:styleId="TOC5">
    <w:name w:val="toc 5"/>
    <w:basedOn w:val="Normal"/>
    <w:next w:val="Normal"/>
    <w:autoRedefine/>
    <w:semiHidden/>
    <w:rsid w:val="00023DC2"/>
    <w:pPr>
      <w:ind w:left="720"/>
    </w:pPr>
  </w:style>
  <w:style w:type="paragraph" w:styleId="TOC6">
    <w:name w:val="toc 6"/>
    <w:basedOn w:val="Normal"/>
    <w:next w:val="Normal"/>
    <w:autoRedefine/>
    <w:semiHidden/>
    <w:rsid w:val="00023DC2"/>
    <w:pPr>
      <w:ind w:left="900"/>
    </w:pPr>
  </w:style>
  <w:style w:type="paragraph" w:styleId="TOC7">
    <w:name w:val="toc 7"/>
    <w:basedOn w:val="Normal"/>
    <w:next w:val="Normal"/>
    <w:autoRedefine/>
    <w:semiHidden/>
    <w:rsid w:val="00023DC2"/>
    <w:pPr>
      <w:ind w:left="1080"/>
    </w:pPr>
  </w:style>
  <w:style w:type="paragraph" w:styleId="TOC8">
    <w:name w:val="toc 8"/>
    <w:basedOn w:val="Normal"/>
    <w:next w:val="Normal"/>
    <w:autoRedefine/>
    <w:semiHidden/>
    <w:rsid w:val="00023DC2"/>
    <w:pPr>
      <w:ind w:left="1260"/>
    </w:pPr>
  </w:style>
  <w:style w:type="paragraph" w:styleId="TOC9">
    <w:name w:val="toc 9"/>
    <w:basedOn w:val="Normal"/>
    <w:next w:val="Normal"/>
    <w:autoRedefine/>
    <w:semiHidden/>
    <w:rsid w:val="00023DC2"/>
    <w:pPr>
      <w:ind w:left="1440"/>
    </w:pPr>
  </w:style>
  <w:style w:type="character" w:styleId="Hyperlink">
    <w:name w:val="Hyperlink"/>
    <w:basedOn w:val="DefaultParagraphFont"/>
    <w:uiPriority w:val="99"/>
    <w:rsid w:val="00023DC2"/>
    <w:rPr>
      <w:color w:val="0000FF"/>
      <w:u w:val="single"/>
    </w:rPr>
  </w:style>
  <w:style w:type="paragraph" w:customStyle="1" w:styleId="Inhoudsopgave">
    <w:name w:val="Inhoudsopgave"/>
    <w:basedOn w:val="Normal"/>
    <w:rsid w:val="00023DC2"/>
    <w:pPr>
      <w:pBdr>
        <w:bottom w:val="single" w:sz="4" w:space="1" w:color="auto"/>
      </w:pBdr>
      <w:spacing w:after="600" w:line="240" w:lineRule="auto"/>
    </w:pPr>
    <w:rPr>
      <w:b/>
      <w:bCs/>
      <w:sz w:val="28"/>
    </w:rPr>
  </w:style>
  <w:style w:type="paragraph" w:styleId="Header">
    <w:name w:val="header"/>
    <w:basedOn w:val="Normal"/>
    <w:semiHidden/>
    <w:rsid w:val="00023DC2"/>
    <w:pPr>
      <w:tabs>
        <w:tab w:val="center" w:pos="4320"/>
        <w:tab w:val="right" w:pos="8640"/>
      </w:tabs>
      <w:ind w:left="-57"/>
    </w:pPr>
    <w:rPr>
      <w:sz w:val="14"/>
    </w:rPr>
  </w:style>
  <w:style w:type="paragraph" w:styleId="Footer">
    <w:name w:val="footer"/>
    <w:basedOn w:val="Normal"/>
    <w:semiHidden/>
    <w:rsid w:val="00023DC2"/>
    <w:pPr>
      <w:pBdr>
        <w:top w:val="single" w:sz="4" w:space="1" w:color="auto"/>
      </w:pBdr>
      <w:tabs>
        <w:tab w:val="right" w:pos="8640"/>
      </w:tabs>
    </w:pPr>
    <w:rPr>
      <w:noProof/>
      <w:sz w:val="14"/>
    </w:rPr>
  </w:style>
  <w:style w:type="character" w:styleId="PageNumber">
    <w:name w:val="page number"/>
    <w:basedOn w:val="DefaultParagraphFont"/>
    <w:semiHidden/>
    <w:rsid w:val="00023DC2"/>
  </w:style>
  <w:style w:type="character" w:styleId="FollowedHyperlink">
    <w:name w:val="FollowedHyperlink"/>
    <w:basedOn w:val="DefaultParagraphFont"/>
    <w:semiHidden/>
    <w:rsid w:val="00023DC2"/>
    <w:rPr>
      <w:color w:val="800080"/>
      <w:u w:val="single"/>
    </w:rPr>
  </w:style>
  <w:style w:type="paragraph" w:customStyle="1" w:styleId="Referentie">
    <w:name w:val="Referentie"/>
    <w:basedOn w:val="Normal"/>
    <w:rsid w:val="00023DC2"/>
    <w:pPr>
      <w:framePr w:hSpace="142" w:wrap="notBeside" w:hAnchor="text" w:xAlign="right" w:yAlign="bottom" w:anchorLock="1"/>
      <w:spacing w:before="60" w:after="60"/>
    </w:pPr>
  </w:style>
  <w:style w:type="paragraph" w:customStyle="1" w:styleId="Referentie2">
    <w:name w:val="Referentie 2"/>
    <w:basedOn w:val="Normal"/>
    <w:rsid w:val="00023DC2"/>
    <w:pPr>
      <w:framePr w:hSpace="142" w:wrap="notBeside" w:hAnchor="text" w:xAlign="right" w:yAlign="bottom" w:anchorLock="1"/>
      <w:spacing w:before="60" w:after="60"/>
    </w:pPr>
  </w:style>
  <w:style w:type="paragraph" w:styleId="BodyTextIndent">
    <w:name w:val="Body Text Indent"/>
    <w:basedOn w:val="Normal"/>
    <w:semiHidden/>
    <w:rsid w:val="00023DC2"/>
  </w:style>
  <w:style w:type="paragraph" w:customStyle="1" w:styleId="Nummering">
    <w:name w:val="Nummering"/>
    <w:basedOn w:val="Normal"/>
    <w:rsid w:val="00023DC2"/>
    <w:pPr>
      <w:numPr>
        <w:numId w:val="7"/>
      </w:numPr>
    </w:pPr>
  </w:style>
  <w:style w:type="paragraph" w:styleId="ListNumber">
    <w:name w:val="List Number"/>
    <w:basedOn w:val="Normal"/>
    <w:semiHidden/>
    <w:rsid w:val="00023DC2"/>
    <w:pPr>
      <w:numPr>
        <w:numId w:val="1"/>
      </w:numPr>
    </w:pPr>
  </w:style>
  <w:style w:type="paragraph" w:customStyle="1" w:styleId="Opsomming">
    <w:name w:val="Opsomming"/>
    <w:basedOn w:val="Nummering"/>
    <w:rsid w:val="00023DC2"/>
    <w:pPr>
      <w:numPr>
        <w:numId w:val="2"/>
      </w:numPr>
    </w:pPr>
  </w:style>
  <w:style w:type="paragraph" w:customStyle="1" w:styleId="Inleiding">
    <w:name w:val="Inleiding"/>
    <w:basedOn w:val="Normal"/>
    <w:next w:val="Normal"/>
    <w:rsid w:val="00023DC2"/>
    <w:rPr>
      <w:b/>
      <w:bCs/>
    </w:rPr>
  </w:style>
  <w:style w:type="paragraph" w:styleId="FootnoteText">
    <w:name w:val="footnote text"/>
    <w:basedOn w:val="Normal"/>
    <w:semiHidden/>
    <w:rsid w:val="00023DC2"/>
    <w:rPr>
      <w:i/>
      <w:iCs/>
      <w:sz w:val="16"/>
      <w:szCs w:val="20"/>
    </w:rPr>
  </w:style>
  <w:style w:type="character" w:styleId="FootnoteReference">
    <w:name w:val="footnote reference"/>
    <w:basedOn w:val="DefaultParagraphFont"/>
    <w:semiHidden/>
    <w:rsid w:val="00023DC2"/>
    <w:rPr>
      <w:vertAlign w:val="superscript"/>
    </w:rPr>
  </w:style>
  <w:style w:type="paragraph" w:styleId="EndnoteText">
    <w:name w:val="endnote text"/>
    <w:basedOn w:val="Normal"/>
    <w:semiHidden/>
    <w:rsid w:val="00023DC2"/>
    <w:rPr>
      <w:i/>
      <w:iCs/>
      <w:sz w:val="16"/>
      <w:szCs w:val="20"/>
    </w:rPr>
  </w:style>
  <w:style w:type="character" w:styleId="EndnoteReference">
    <w:name w:val="endnote reference"/>
    <w:basedOn w:val="DefaultParagraphFont"/>
    <w:semiHidden/>
    <w:rsid w:val="00023DC2"/>
    <w:rPr>
      <w:vertAlign w:val="superscript"/>
    </w:rPr>
  </w:style>
  <w:style w:type="character" w:styleId="CommentReference">
    <w:name w:val="annotation reference"/>
    <w:basedOn w:val="DefaultParagraphFont"/>
    <w:semiHidden/>
    <w:rsid w:val="00023DC2"/>
    <w:rPr>
      <w:sz w:val="16"/>
      <w:szCs w:val="16"/>
    </w:rPr>
  </w:style>
  <w:style w:type="paragraph" w:customStyle="1" w:styleId="Blanco">
    <w:name w:val="Blanco"/>
    <w:basedOn w:val="Nummering"/>
    <w:rsid w:val="00023DC2"/>
    <w:rPr>
      <w:color w:val="FFFFFF"/>
    </w:rPr>
  </w:style>
  <w:style w:type="paragraph" w:styleId="CommentText">
    <w:name w:val="annotation text"/>
    <w:basedOn w:val="Normal"/>
    <w:link w:val="CommentTextChar"/>
    <w:semiHidden/>
    <w:rsid w:val="00023DC2"/>
    <w:rPr>
      <w:sz w:val="20"/>
      <w:szCs w:val="20"/>
    </w:rPr>
  </w:style>
  <w:style w:type="paragraph" w:styleId="PlainText">
    <w:name w:val="Plain Text"/>
    <w:basedOn w:val="Normal"/>
    <w:semiHidden/>
    <w:rsid w:val="00023DC2"/>
    <w:pPr>
      <w:spacing w:line="240" w:lineRule="auto"/>
    </w:pPr>
    <w:rPr>
      <w:rFonts w:ascii="Courier New" w:hAnsi="Courier New" w:cs="Courier New"/>
      <w:i/>
      <w:iCs/>
      <w:color w:val="0000FF"/>
      <w:sz w:val="20"/>
      <w:szCs w:val="20"/>
    </w:rPr>
  </w:style>
  <w:style w:type="paragraph" w:styleId="BodyText2">
    <w:name w:val="Body Text 2"/>
    <w:basedOn w:val="Normal"/>
    <w:semiHidden/>
    <w:rsid w:val="00023DC2"/>
    <w:rPr>
      <w:rFonts w:eastAsia="ＭＳ 明朝"/>
      <w:color w:val="00000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791177"/>
    <w:pPr>
      <w:spacing w:line="240" w:lineRule="auto"/>
    </w:pPr>
    <w:rPr>
      <w:b/>
      <w:bCs/>
    </w:rPr>
  </w:style>
  <w:style w:type="character" w:customStyle="1" w:styleId="CommentTextChar">
    <w:name w:val="Comment Text Char"/>
    <w:basedOn w:val="DefaultParagraphFont"/>
    <w:link w:val="CommentText"/>
    <w:semiHidden/>
    <w:rsid w:val="00791177"/>
    <w:rPr>
      <w:rFonts w:ascii="Verdana" w:hAnsi="Verdana"/>
    </w:rPr>
  </w:style>
  <w:style w:type="character" w:customStyle="1" w:styleId="CommentSubjectChar">
    <w:name w:val="Comment Subject Char"/>
    <w:basedOn w:val="CommentTextChar"/>
    <w:link w:val="CommentSubject"/>
    <w:uiPriority w:val="99"/>
    <w:semiHidden/>
    <w:rsid w:val="00791177"/>
    <w:rPr>
      <w:rFonts w:ascii="Verdana" w:hAnsi="Verdana"/>
      <w:b/>
      <w:bCs/>
    </w:rPr>
  </w:style>
  <w:style w:type="paragraph" w:styleId="Revision">
    <w:name w:val="Revision"/>
    <w:hidden/>
    <w:uiPriority w:val="99"/>
    <w:semiHidden/>
    <w:rsid w:val="007C7C87"/>
    <w:rPr>
      <w:rFonts w:ascii="Verdana" w:hAnsi="Verdana"/>
      <w:sz w:val="18"/>
      <w:szCs w:val="24"/>
    </w:rPr>
  </w:style>
  <w:style w:type="paragraph" w:styleId="TOCHeading">
    <w:name w:val="TOC Heading"/>
    <w:basedOn w:val="Heading1"/>
    <w:next w:val="Normal"/>
    <w:uiPriority w:val="39"/>
    <w:unhideWhenUsed/>
    <w:qFormat/>
    <w:rsid w:val="00903C1A"/>
    <w:pPr>
      <w:keepLines/>
      <w:pageBreakBefore w:val="0"/>
      <w:numPr>
        <w:numId w:val="0"/>
      </w:numPr>
      <w:pBdr>
        <w:bottom w:val="none" w:sz="0" w:space="0" w:color="auto"/>
      </w:pBdr>
      <w:tabs>
        <w:tab w:val="clear" w:pos="851"/>
      </w:tabs>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eastAsia="en-US"/>
    </w:rPr>
  </w:style>
  <w:style w:type="paragraph" w:styleId="Title">
    <w:name w:val="Title"/>
    <w:basedOn w:val="Normal"/>
    <w:next w:val="Normal"/>
    <w:link w:val="TitleChar"/>
    <w:uiPriority w:val="10"/>
    <w:qFormat/>
    <w:rsid w:val="00F73C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C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77F05"/>
    <w:pPr>
      <w:numPr>
        <w:ilvl w:val="1"/>
      </w:numPr>
      <w:spacing w:after="200" w:line="276" w:lineRule="auto"/>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B77F0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0453">
      <w:bodyDiv w:val="1"/>
      <w:marLeft w:val="0"/>
      <w:marRight w:val="0"/>
      <w:marTop w:val="0"/>
      <w:marBottom w:val="0"/>
      <w:divBdr>
        <w:top w:val="none" w:sz="0" w:space="0" w:color="auto"/>
        <w:left w:val="none" w:sz="0" w:space="0" w:color="auto"/>
        <w:bottom w:val="none" w:sz="0" w:space="0" w:color="auto"/>
        <w:right w:val="none" w:sz="0" w:space="0" w:color="auto"/>
      </w:divBdr>
    </w:div>
    <w:div w:id="321659388">
      <w:bodyDiv w:val="1"/>
      <w:marLeft w:val="0"/>
      <w:marRight w:val="0"/>
      <w:marTop w:val="0"/>
      <w:marBottom w:val="0"/>
      <w:divBdr>
        <w:top w:val="none" w:sz="0" w:space="0" w:color="auto"/>
        <w:left w:val="none" w:sz="0" w:space="0" w:color="auto"/>
        <w:bottom w:val="none" w:sz="0" w:space="0" w:color="auto"/>
        <w:right w:val="none" w:sz="0" w:space="0" w:color="auto"/>
      </w:divBdr>
    </w:div>
    <w:div w:id="387263814">
      <w:bodyDiv w:val="1"/>
      <w:marLeft w:val="0"/>
      <w:marRight w:val="0"/>
      <w:marTop w:val="0"/>
      <w:marBottom w:val="0"/>
      <w:divBdr>
        <w:top w:val="none" w:sz="0" w:space="0" w:color="auto"/>
        <w:left w:val="none" w:sz="0" w:space="0" w:color="auto"/>
        <w:bottom w:val="none" w:sz="0" w:space="0" w:color="auto"/>
        <w:right w:val="none" w:sz="0" w:space="0" w:color="auto"/>
      </w:divBdr>
    </w:div>
    <w:div w:id="560868414">
      <w:bodyDiv w:val="1"/>
      <w:marLeft w:val="0"/>
      <w:marRight w:val="0"/>
      <w:marTop w:val="0"/>
      <w:marBottom w:val="0"/>
      <w:divBdr>
        <w:top w:val="none" w:sz="0" w:space="0" w:color="auto"/>
        <w:left w:val="none" w:sz="0" w:space="0" w:color="auto"/>
        <w:bottom w:val="none" w:sz="0" w:space="0" w:color="auto"/>
        <w:right w:val="none" w:sz="0" w:space="0" w:color="auto"/>
      </w:divBdr>
    </w:div>
    <w:div w:id="636687362">
      <w:bodyDiv w:val="1"/>
      <w:marLeft w:val="0"/>
      <w:marRight w:val="0"/>
      <w:marTop w:val="0"/>
      <w:marBottom w:val="0"/>
      <w:divBdr>
        <w:top w:val="none" w:sz="0" w:space="0" w:color="auto"/>
        <w:left w:val="none" w:sz="0" w:space="0" w:color="auto"/>
        <w:bottom w:val="none" w:sz="0" w:space="0" w:color="auto"/>
        <w:right w:val="none" w:sz="0" w:space="0" w:color="auto"/>
      </w:divBdr>
    </w:div>
    <w:div w:id="136829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liveadminwindesheim.sharepoint.com/sites/O365-ICTM2d.20-Groep3prive/Gedeelde%20documenten/Groep%203%20prive/KBS/project_kosten_win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iveadminwindesheim.sharepoint.com/sites/O365-ICTM2d.20-Groep3prive/Gedeelde%20documenten/Groep%203%20prive/KBS/project_kosten_win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11778937007874016"/>
          <c:y val="0.17171296296296298"/>
          <c:w val="0.85721062992125985"/>
          <c:h val="0.77736111111111106"/>
        </c:manualLayout>
      </c:layout>
      <c:lineChart>
        <c:grouping val="standard"/>
        <c:varyColors val="0"/>
        <c:ser>
          <c:idx val="0"/>
          <c:order val="0"/>
          <c:tx>
            <c:strRef>
              <c:f>Sheet1!$A$4</c:f>
              <c:strCache>
                <c:ptCount val="1"/>
                <c:pt idx="0">
                  <c:v>winst</c:v>
                </c:pt>
              </c:strCache>
            </c:strRef>
          </c:tx>
          <c:spPr>
            <a:ln w="28575" cap="rnd">
              <a:solidFill>
                <a:schemeClr val="accent1"/>
              </a:solidFill>
              <a:round/>
            </a:ln>
            <a:effectLst/>
          </c:spPr>
          <c:marker>
            <c:symbol val="none"/>
          </c:marker>
          <c:cat>
            <c:numRef>
              <c:f>Sheet1!$B$1:$F$1</c:f>
              <c:numCache>
                <c:formatCode>General</c:formatCode>
                <c:ptCount val="5"/>
                <c:pt idx="0">
                  <c:v>2021</c:v>
                </c:pt>
                <c:pt idx="1">
                  <c:v>2022</c:v>
                </c:pt>
                <c:pt idx="2">
                  <c:v>2023</c:v>
                </c:pt>
                <c:pt idx="3">
                  <c:v>2024</c:v>
                </c:pt>
                <c:pt idx="4">
                  <c:v>2025</c:v>
                </c:pt>
              </c:numCache>
            </c:numRef>
          </c:cat>
          <c:val>
            <c:numRef>
              <c:f>Sheet1!$B$4:$F$4</c:f>
              <c:numCache>
                <c:formatCode>General</c:formatCode>
                <c:ptCount val="5"/>
                <c:pt idx="0">
                  <c:v>-3784.5</c:v>
                </c:pt>
                <c:pt idx="1">
                  <c:v>5169.5</c:v>
                </c:pt>
                <c:pt idx="2">
                  <c:v>14123.5</c:v>
                </c:pt>
                <c:pt idx="3">
                  <c:v>23077.5</c:v>
                </c:pt>
                <c:pt idx="4">
                  <c:v>32031.5</c:v>
                </c:pt>
              </c:numCache>
            </c:numRef>
          </c:val>
          <c:smooth val="0"/>
          <c:extLst>
            <c:ext xmlns:c16="http://schemas.microsoft.com/office/drawing/2014/chart" uri="{C3380CC4-5D6E-409C-BE32-E72D297353CC}">
              <c16:uniqueId val="{00000000-C99E-4303-9392-698A7BF56B27}"/>
            </c:ext>
          </c:extLst>
        </c:ser>
        <c:dLbls>
          <c:showLegendKey val="0"/>
          <c:showVal val="0"/>
          <c:showCatName val="0"/>
          <c:showSerName val="0"/>
          <c:showPercent val="0"/>
          <c:showBubbleSize val="0"/>
        </c:dLbls>
        <c:smooth val="0"/>
        <c:axId val="1050359248"/>
        <c:axId val="1050352176"/>
      </c:lineChart>
      <c:catAx>
        <c:axId val="105035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050352176"/>
        <c:crosses val="autoZero"/>
        <c:auto val="1"/>
        <c:lblAlgn val="ctr"/>
        <c:lblOffset val="100"/>
        <c:noMultiLvlLbl val="0"/>
      </c:catAx>
      <c:valAx>
        <c:axId val="1050352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050359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11223381452318461"/>
          <c:y val="0.17171296296296298"/>
          <c:w val="0.85721062992125985"/>
          <c:h val="0.77736111111111106"/>
        </c:manualLayout>
      </c:layout>
      <c:lineChart>
        <c:grouping val="standard"/>
        <c:varyColors val="0"/>
        <c:ser>
          <c:idx val="0"/>
          <c:order val="0"/>
          <c:tx>
            <c:strRef>
              <c:f>Sheet1!$A$9</c:f>
              <c:strCache>
                <c:ptCount val="1"/>
                <c:pt idx="0">
                  <c:v>winst</c:v>
                </c:pt>
              </c:strCache>
            </c:strRef>
          </c:tx>
          <c:spPr>
            <a:ln w="28575" cap="rnd">
              <a:solidFill>
                <a:schemeClr val="accent1"/>
              </a:solidFill>
              <a:round/>
            </a:ln>
            <a:effectLst/>
          </c:spPr>
          <c:marker>
            <c:symbol val="none"/>
          </c:marker>
          <c:cat>
            <c:numRef>
              <c:f>Sheet1!$B$6:$F$6</c:f>
              <c:numCache>
                <c:formatCode>General</c:formatCode>
                <c:ptCount val="5"/>
                <c:pt idx="0">
                  <c:v>2021</c:v>
                </c:pt>
                <c:pt idx="1">
                  <c:v>2022</c:v>
                </c:pt>
                <c:pt idx="2">
                  <c:v>2023</c:v>
                </c:pt>
                <c:pt idx="3">
                  <c:v>2024</c:v>
                </c:pt>
                <c:pt idx="4">
                  <c:v>2025</c:v>
                </c:pt>
              </c:numCache>
            </c:numRef>
          </c:cat>
          <c:val>
            <c:numRef>
              <c:f>Sheet1!$B$9:$F$9</c:f>
              <c:numCache>
                <c:formatCode>General</c:formatCode>
                <c:ptCount val="5"/>
                <c:pt idx="0">
                  <c:v>-10500</c:v>
                </c:pt>
                <c:pt idx="1">
                  <c:v>-4650</c:v>
                </c:pt>
                <c:pt idx="2">
                  <c:v>1200</c:v>
                </c:pt>
                <c:pt idx="3">
                  <c:v>7050</c:v>
                </c:pt>
                <c:pt idx="4">
                  <c:v>12900</c:v>
                </c:pt>
              </c:numCache>
            </c:numRef>
          </c:val>
          <c:smooth val="0"/>
          <c:extLst>
            <c:ext xmlns:c16="http://schemas.microsoft.com/office/drawing/2014/chart" uri="{C3380CC4-5D6E-409C-BE32-E72D297353CC}">
              <c16:uniqueId val="{00000000-1D2E-45AF-BBDC-E7AFEFADD36B}"/>
            </c:ext>
          </c:extLst>
        </c:ser>
        <c:dLbls>
          <c:showLegendKey val="0"/>
          <c:showVal val="0"/>
          <c:showCatName val="0"/>
          <c:showSerName val="0"/>
          <c:showPercent val="0"/>
          <c:showBubbleSize val="0"/>
        </c:dLbls>
        <c:smooth val="0"/>
        <c:axId val="1050335952"/>
        <c:axId val="1050323472"/>
      </c:lineChart>
      <c:catAx>
        <c:axId val="105033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050323472"/>
        <c:crosses val="autoZero"/>
        <c:auto val="1"/>
        <c:lblAlgn val="ctr"/>
        <c:lblOffset val="100"/>
        <c:noMultiLvlLbl val="0"/>
      </c:catAx>
      <c:valAx>
        <c:axId val="1050323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050335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AEDCC5CFBB044796E5FFF8A8144C0A" ma:contentTypeVersion="8" ma:contentTypeDescription="Een nieuw document maken." ma:contentTypeScope="" ma:versionID="cdaaa28b048d7f1a63e0e4ce4d626f59">
  <xsd:schema xmlns:xsd="http://www.w3.org/2001/XMLSchema" xmlns:xs="http://www.w3.org/2001/XMLSchema" xmlns:p="http://schemas.microsoft.com/office/2006/metadata/properties" xmlns:ns2="0417e3e7-d6df-4722-9535-206b749c278f" targetNamespace="http://schemas.microsoft.com/office/2006/metadata/properties" ma:root="true" ma:fieldsID="154b0d542693e12cdb91ed7bc4545ae8" ns2:_="">
    <xsd:import namespace="0417e3e7-d6df-4722-9535-206b749c27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17e3e7-d6df-4722-9535-206b749c27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CD308F-4BD3-42F5-9985-02FB1D33630A}"/>
</file>

<file path=customXml/itemProps2.xml><?xml version="1.0" encoding="utf-8"?>
<ds:datastoreItem xmlns:ds="http://schemas.openxmlformats.org/officeDocument/2006/customXml" ds:itemID="{36EF9535-3125-4277-968F-F6B2831D12CA}">
  <ds:schemaRefs>
    <ds:schemaRef ds:uri="http://schemas.microsoft.com/office/2006/documentManagement/types"/>
    <ds:schemaRef ds:uri="http://purl.org/dc/terms/"/>
    <ds:schemaRef ds:uri="http://www.w3.org/XML/1998/namespace"/>
    <ds:schemaRef ds:uri="http://purl.org/dc/dcmitype/"/>
    <ds:schemaRef ds:uri="0417e3e7-d6df-4722-9535-206b749c278f"/>
    <ds:schemaRef ds:uri="http://schemas.microsoft.com/office/2006/metadata/properties"/>
    <ds:schemaRef ds:uri="http://purl.org/dc/elements/1.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5CD71746-BD1D-4F8F-B678-59CDFA144244}">
  <ds:schemaRefs>
    <ds:schemaRef ds:uri="http://schemas.openxmlformats.org/officeDocument/2006/bibliography"/>
  </ds:schemaRefs>
</ds:datastoreItem>
</file>

<file path=customXml/itemProps4.xml><?xml version="1.0" encoding="utf-8"?>
<ds:datastoreItem xmlns:ds="http://schemas.openxmlformats.org/officeDocument/2006/customXml" ds:itemID="{6ECB6EBE-C756-4117-8C34-4447BC4F4C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A02 Business Case.dot</Template>
  <TotalTime>514</TotalTime>
  <Pages>14</Pages>
  <Words>3133</Words>
  <Characters>17860</Characters>
  <Application>Microsoft Office Word</Application>
  <DocSecurity>0</DocSecurity>
  <Lines>148</Lines>
  <Paragraphs>41</Paragraphs>
  <ScaleCrop>false</ScaleCrop>
  <Company>In-pact</Company>
  <LinksUpToDate>false</LinksUpToDate>
  <CharactersWithSpaces>20952</CharactersWithSpaces>
  <SharedDoc>false</SharedDoc>
  <HLinks>
    <vt:vector size="168" baseType="variant">
      <vt:variant>
        <vt:i4>1179698</vt:i4>
      </vt:variant>
      <vt:variant>
        <vt:i4>167</vt:i4>
      </vt:variant>
      <vt:variant>
        <vt:i4>0</vt:i4>
      </vt:variant>
      <vt:variant>
        <vt:i4>5</vt:i4>
      </vt:variant>
      <vt:variant>
        <vt:lpwstr/>
      </vt:variant>
      <vt:variant>
        <vt:lpwstr>_Toc63948557</vt:lpwstr>
      </vt:variant>
      <vt:variant>
        <vt:i4>1245234</vt:i4>
      </vt:variant>
      <vt:variant>
        <vt:i4>161</vt:i4>
      </vt:variant>
      <vt:variant>
        <vt:i4>0</vt:i4>
      </vt:variant>
      <vt:variant>
        <vt:i4>5</vt:i4>
      </vt:variant>
      <vt:variant>
        <vt:lpwstr/>
      </vt:variant>
      <vt:variant>
        <vt:lpwstr>_Toc63948556</vt:lpwstr>
      </vt:variant>
      <vt:variant>
        <vt:i4>1048626</vt:i4>
      </vt:variant>
      <vt:variant>
        <vt:i4>155</vt:i4>
      </vt:variant>
      <vt:variant>
        <vt:i4>0</vt:i4>
      </vt:variant>
      <vt:variant>
        <vt:i4>5</vt:i4>
      </vt:variant>
      <vt:variant>
        <vt:lpwstr/>
      </vt:variant>
      <vt:variant>
        <vt:lpwstr>_Toc63948555</vt:lpwstr>
      </vt:variant>
      <vt:variant>
        <vt:i4>1114162</vt:i4>
      </vt:variant>
      <vt:variant>
        <vt:i4>149</vt:i4>
      </vt:variant>
      <vt:variant>
        <vt:i4>0</vt:i4>
      </vt:variant>
      <vt:variant>
        <vt:i4>5</vt:i4>
      </vt:variant>
      <vt:variant>
        <vt:lpwstr/>
      </vt:variant>
      <vt:variant>
        <vt:lpwstr>_Toc63948554</vt:lpwstr>
      </vt:variant>
      <vt:variant>
        <vt:i4>1441842</vt:i4>
      </vt:variant>
      <vt:variant>
        <vt:i4>143</vt:i4>
      </vt:variant>
      <vt:variant>
        <vt:i4>0</vt:i4>
      </vt:variant>
      <vt:variant>
        <vt:i4>5</vt:i4>
      </vt:variant>
      <vt:variant>
        <vt:lpwstr/>
      </vt:variant>
      <vt:variant>
        <vt:lpwstr>_Toc63948553</vt:lpwstr>
      </vt:variant>
      <vt:variant>
        <vt:i4>1507378</vt:i4>
      </vt:variant>
      <vt:variant>
        <vt:i4>137</vt:i4>
      </vt:variant>
      <vt:variant>
        <vt:i4>0</vt:i4>
      </vt:variant>
      <vt:variant>
        <vt:i4>5</vt:i4>
      </vt:variant>
      <vt:variant>
        <vt:lpwstr/>
      </vt:variant>
      <vt:variant>
        <vt:lpwstr>_Toc63948552</vt:lpwstr>
      </vt:variant>
      <vt:variant>
        <vt:i4>1310770</vt:i4>
      </vt:variant>
      <vt:variant>
        <vt:i4>131</vt:i4>
      </vt:variant>
      <vt:variant>
        <vt:i4>0</vt:i4>
      </vt:variant>
      <vt:variant>
        <vt:i4>5</vt:i4>
      </vt:variant>
      <vt:variant>
        <vt:lpwstr/>
      </vt:variant>
      <vt:variant>
        <vt:lpwstr>_Toc63948551</vt:lpwstr>
      </vt:variant>
      <vt:variant>
        <vt:i4>1376306</vt:i4>
      </vt:variant>
      <vt:variant>
        <vt:i4>125</vt:i4>
      </vt:variant>
      <vt:variant>
        <vt:i4>0</vt:i4>
      </vt:variant>
      <vt:variant>
        <vt:i4>5</vt:i4>
      </vt:variant>
      <vt:variant>
        <vt:lpwstr/>
      </vt:variant>
      <vt:variant>
        <vt:lpwstr>_Toc63948550</vt:lpwstr>
      </vt:variant>
      <vt:variant>
        <vt:i4>1835059</vt:i4>
      </vt:variant>
      <vt:variant>
        <vt:i4>119</vt:i4>
      </vt:variant>
      <vt:variant>
        <vt:i4>0</vt:i4>
      </vt:variant>
      <vt:variant>
        <vt:i4>5</vt:i4>
      </vt:variant>
      <vt:variant>
        <vt:lpwstr/>
      </vt:variant>
      <vt:variant>
        <vt:lpwstr>_Toc63948549</vt:lpwstr>
      </vt:variant>
      <vt:variant>
        <vt:i4>1900595</vt:i4>
      </vt:variant>
      <vt:variant>
        <vt:i4>113</vt:i4>
      </vt:variant>
      <vt:variant>
        <vt:i4>0</vt:i4>
      </vt:variant>
      <vt:variant>
        <vt:i4>5</vt:i4>
      </vt:variant>
      <vt:variant>
        <vt:lpwstr/>
      </vt:variant>
      <vt:variant>
        <vt:lpwstr>_Toc63948548</vt:lpwstr>
      </vt:variant>
      <vt:variant>
        <vt:i4>1179699</vt:i4>
      </vt:variant>
      <vt:variant>
        <vt:i4>107</vt:i4>
      </vt:variant>
      <vt:variant>
        <vt:i4>0</vt:i4>
      </vt:variant>
      <vt:variant>
        <vt:i4>5</vt:i4>
      </vt:variant>
      <vt:variant>
        <vt:lpwstr/>
      </vt:variant>
      <vt:variant>
        <vt:lpwstr>_Toc63948547</vt:lpwstr>
      </vt:variant>
      <vt:variant>
        <vt:i4>1245235</vt:i4>
      </vt:variant>
      <vt:variant>
        <vt:i4>101</vt:i4>
      </vt:variant>
      <vt:variant>
        <vt:i4>0</vt:i4>
      </vt:variant>
      <vt:variant>
        <vt:i4>5</vt:i4>
      </vt:variant>
      <vt:variant>
        <vt:lpwstr/>
      </vt:variant>
      <vt:variant>
        <vt:lpwstr>_Toc63948546</vt:lpwstr>
      </vt:variant>
      <vt:variant>
        <vt:i4>1048627</vt:i4>
      </vt:variant>
      <vt:variant>
        <vt:i4>95</vt:i4>
      </vt:variant>
      <vt:variant>
        <vt:i4>0</vt:i4>
      </vt:variant>
      <vt:variant>
        <vt:i4>5</vt:i4>
      </vt:variant>
      <vt:variant>
        <vt:lpwstr/>
      </vt:variant>
      <vt:variant>
        <vt:lpwstr>_Toc63948545</vt:lpwstr>
      </vt:variant>
      <vt:variant>
        <vt:i4>1114163</vt:i4>
      </vt:variant>
      <vt:variant>
        <vt:i4>89</vt:i4>
      </vt:variant>
      <vt:variant>
        <vt:i4>0</vt:i4>
      </vt:variant>
      <vt:variant>
        <vt:i4>5</vt:i4>
      </vt:variant>
      <vt:variant>
        <vt:lpwstr/>
      </vt:variant>
      <vt:variant>
        <vt:lpwstr>_Toc63948544</vt:lpwstr>
      </vt:variant>
      <vt:variant>
        <vt:i4>1441843</vt:i4>
      </vt:variant>
      <vt:variant>
        <vt:i4>83</vt:i4>
      </vt:variant>
      <vt:variant>
        <vt:i4>0</vt:i4>
      </vt:variant>
      <vt:variant>
        <vt:i4>5</vt:i4>
      </vt:variant>
      <vt:variant>
        <vt:lpwstr/>
      </vt:variant>
      <vt:variant>
        <vt:lpwstr>_Toc63948543</vt:lpwstr>
      </vt:variant>
      <vt:variant>
        <vt:i4>1507379</vt:i4>
      </vt:variant>
      <vt:variant>
        <vt:i4>77</vt:i4>
      </vt:variant>
      <vt:variant>
        <vt:i4>0</vt:i4>
      </vt:variant>
      <vt:variant>
        <vt:i4>5</vt:i4>
      </vt:variant>
      <vt:variant>
        <vt:lpwstr/>
      </vt:variant>
      <vt:variant>
        <vt:lpwstr>_Toc63948542</vt:lpwstr>
      </vt:variant>
      <vt:variant>
        <vt:i4>1310771</vt:i4>
      </vt:variant>
      <vt:variant>
        <vt:i4>71</vt:i4>
      </vt:variant>
      <vt:variant>
        <vt:i4>0</vt:i4>
      </vt:variant>
      <vt:variant>
        <vt:i4>5</vt:i4>
      </vt:variant>
      <vt:variant>
        <vt:lpwstr/>
      </vt:variant>
      <vt:variant>
        <vt:lpwstr>_Toc63948541</vt:lpwstr>
      </vt:variant>
      <vt:variant>
        <vt:i4>1376307</vt:i4>
      </vt:variant>
      <vt:variant>
        <vt:i4>65</vt:i4>
      </vt:variant>
      <vt:variant>
        <vt:i4>0</vt:i4>
      </vt:variant>
      <vt:variant>
        <vt:i4>5</vt:i4>
      </vt:variant>
      <vt:variant>
        <vt:lpwstr/>
      </vt:variant>
      <vt:variant>
        <vt:lpwstr>_Toc63948540</vt:lpwstr>
      </vt:variant>
      <vt:variant>
        <vt:i4>1835060</vt:i4>
      </vt:variant>
      <vt:variant>
        <vt:i4>59</vt:i4>
      </vt:variant>
      <vt:variant>
        <vt:i4>0</vt:i4>
      </vt:variant>
      <vt:variant>
        <vt:i4>5</vt:i4>
      </vt:variant>
      <vt:variant>
        <vt:lpwstr/>
      </vt:variant>
      <vt:variant>
        <vt:lpwstr>_Toc63948539</vt:lpwstr>
      </vt:variant>
      <vt:variant>
        <vt:i4>1900596</vt:i4>
      </vt:variant>
      <vt:variant>
        <vt:i4>53</vt:i4>
      </vt:variant>
      <vt:variant>
        <vt:i4>0</vt:i4>
      </vt:variant>
      <vt:variant>
        <vt:i4>5</vt:i4>
      </vt:variant>
      <vt:variant>
        <vt:lpwstr/>
      </vt:variant>
      <vt:variant>
        <vt:lpwstr>_Toc63948538</vt:lpwstr>
      </vt:variant>
      <vt:variant>
        <vt:i4>1179700</vt:i4>
      </vt:variant>
      <vt:variant>
        <vt:i4>47</vt:i4>
      </vt:variant>
      <vt:variant>
        <vt:i4>0</vt:i4>
      </vt:variant>
      <vt:variant>
        <vt:i4>5</vt:i4>
      </vt:variant>
      <vt:variant>
        <vt:lpwstr/>
      </vt:variant>
      <vt:variant>
        <vt:lpwstr>_Toc63948537</vt:lpwstr>
      </vt:variant>
      <vt:variant>
        <vt:i4>1245236</vt:i4>
      </vt:variant>
      <vt:variant>
        <vt:i4>41</vt:i4>
      </vt:variant>
      <vt:variant>
        <vt:i4>0</vt:i4>
      </vt:variant>
      <vt:variant>
        <vt:i4>5</vt:i4>
      </vt:variant>
      <vt:variant>
        <vt:lpwstr/>
      </vt:variant>
      <vt:variant>
        <vt:lpwstr>_Toc63948536</vt:lpwstr>
      </vt:variant>
      <vt:variant>
        <vt:i4>1048628</vt:i4>
      </vt:variant>
      <vt:variant>
        <vt:i4>35</vt:i4>
      </vt:variant>
      <vt:variant>
        <vt:i4>0</vt:i4>
      </vt:variant>
      <vt:variant>
        <vt:i4>5</vt:i4>
      </vt:variant>
      <vt:variant>
        <vt:lpwstr/>
      </vt:variant>
      <vt:variant>
        <vt:lpwstr>_Toc63948535</vt:lpwstr>
      </vt:variant>
      <vt:variant>
        <vt:i4>1114164</vt:i4>
      </vt:variant>
      <vt:variant>
        <vt:i4>29</vt:i4>
      </vt:variant>
      <vt:variant>
        <vt:i4>0</vt:i4>
      </vt:variant>
      <vt:variant>
        <vt:i4>5</vt:i4>
      </vt:variant>
      <vt:variant>
        <vt:lpwstr/>
      </vt:variant>
      <vt:variant>
        <vt:lpwstr>_Toc63948534</vt:lpwstr>
      </vt:variant>
      <vt:variant>
        <vt:i4>1441844</vt:i4>
      </vt:variant>
      <vt:variant>
        <vt:i4>23</vt:i4>
      </vt:variant>
      <vt:variant>
        <vt:i4>0</vt:i4>
      </vt:variant>
      <vt:variant>
        <vt:i4>5</vt:i4>
      </vt:variant>
      <vt:variant>
        <vt:lpwstr/>
      </vt:variant>
      <vt:variant>
        <vt:lpwstr>_Toc63948533</vt:lpwstr>
      </vt:variant>
      <vt:variant>
        <vt:i4>1507380</vt:i4>
      </vt:variant>
      <vt:variant>
        <vt:i4>17</vt:i4>
      </vt:variant>
      <vt:variant>
        <vt:i4>0</vt:i4>
      </vt:variant>
      <vt:variant>
        <vt:i4>5</vt:i4>
      </vt:variant>
      <vt:variant>
        <vt:lpwstr/>
      </vt:variant>
      <vt:variant>
        <vt:lpwstr>_Toc63948532</vt:lpwstr>
      </vt:variant>
      <vt:variant>
        <vt:i4>1310772</vt:i4>
      </vt:variant>
      <vt:variant>
        <vt:i4>11</vt:i4>
      </vt:variant>
      <vt:variant>
        <vt:i4>0</vt:i4>
      </vt:variant>
      <vt:variant>
        <vt:i4>5</vt:i4>
      </vt:variant>
      <vt:variant>
        <vt:lpwstr/>
      </vt:variant>
      <vt:variant>
        <vt:lpwstr>_Toc63948531</vt:lpwstr>
      </vt:variant>
      <vt:variant>
        <vt:i4>1376308</vt:i4>
      </vt:variant>
      <vt:variant>
        <vt:i4>5</vt:i4>
      </vt:variant>
      <vt:variant>
        <vt:i4>0</vt:i4>
      </vt:variant>
      <vt:variant>
        <vt:i4>5</vt:i4>
      </vt:variant>
      <vt:variant>
        <vt:lpwstr/>
      </vt:variant>
      <vt:variant>
        <vt:lpwstr>_Toc63948530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Gamotica</dc:title>
  <dc:subject>Naam van het project</dc:subject>
  <dc:creator>Robbert</dc:creator>
  <cp:keywords/>
  <cp:lastModifiedBy>Cordell Stirling (student)</cp:lastModifiedBy>
  <cp:revision>824</cp:revision>
  <cp:lastPrinted>2003-06-04T08:04:00Z</cp:lastPrinted>
  <dcterms:created xsi:type="dcterms:W3CDTF">2017-05-08T23:34:00Z</dcterms:created>
  <dcterms:modified xsi:type="dcterms:W3CDTF">2021-05-25T16:24:00Z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0x0101003BAEDCC5CFBB044796E5FFF8A8144C0A</vt:lpwstr>
  </property>
</Properties>
</file>